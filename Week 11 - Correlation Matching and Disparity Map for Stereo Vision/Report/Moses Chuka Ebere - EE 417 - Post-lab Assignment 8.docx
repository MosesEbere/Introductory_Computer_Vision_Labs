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421"/>
        <w:gridCol w:w="572"/>
        <w:gridCol w:w="4497"/>
        <w:gridCol w:w="4291"/>
        <w:gridCol w:w="464"/>
        <w:gridCol w:w="421"/>
        <w:gridCol w:w="107"/>
        <w:gridCol w:w="17"/>
      </w:tblGrid>
      <w:tr w:rsidR="00A81248" w:rsidRPr="003A798E" w14:paraId="312EF5F5" w14:textId="77777777" w:rsidTr="00AA3CF0">
        <w:tc>
          <w:tcPr>
            <w:tcW w:w="5490" w:type="dxa"/>
            <w:gridSpan w:val="3"/>
          </w:tcPr>
          <w:p w14:paraId="42A09B3B" w14:textId="694BE19E" w:rsidR="00A81248" w:rsidRPr="003A798E" w:rsidRDefault="00A81248" w:rsidP="00A81248">
            <w:pPr>
              <w:pStyle w:val="GraphicAnchor"/>
            </w:pPr>
          </w:p>
        </w:tc>
        <w:tc>
          <w:tcPr>
            <w:tcW w:w="5300" w:type="dxa"/>
            <w:gridSpan w:val="5"/>
          </w:tcPr>
          <w:p w14:paraId="266FFC4E" w14:textId="77777777" w:rsidR="00A81248" w:rsidRPr="003A798E" w:rsidRDefault="00A81248" w:rsidP="00A81248">
            <w:pPr>
              <w:pStyle w:val="GraphicAnchor"/>
            </w:pPr>
          </w:p>
        </w:tc>
      </w:tr>
      <w:tr w:rsidR="00A81248" w:rsidRPr="003A798E" w14:paraId="6E541B5D" w14:textId="77777777" w:rsidTr="00AA3CF0">
        <w:trPr>
          <w:trHeight w:val="2719"/>
        </w:trPr>
        <w:tc>
          <w:tcPr>
            <w:tcW w:w="5490" w:type="dxa"/>
            <w:gridSpan w:val="3"/>
          </w:tcPr>
          <w:p w14:paraId="719E85A0" w14:textId="5D223EDE" w:rsidR="00D80E21" w:rsidRPr="005F3192" w:rsidRDefault="005F3192" w:rsidP="00D80E21">
            <w:pPr>
              <w:pStyle w:val="Heading1"/>
              <w:rPr>
                <w:sz w:val="46"/>
                <w:szCs w:val="46"/>
              </w:rPr>
            </w:pPr>
            <w:r w:rsidRPr="005F3192">
              <w:rPr>
                <w:sz w:val="46"/>
                <w:szCs w:val="46"/>
              </w:rPr>
              <w:t>CORRELATION MATCHING AND DISPARITY MAP FOR STEREO VISION</w:t>
            </w:r>
          </w:p>
        </w:tc>
        <w:tc>
          <w:tcPr>
            <w:tcW w:w="5300" w:type="dxa"/>
            <w:gridSpan w:val="5"/>
          </w:tcPr>
          <w:p w14:paraId="69795238" w14:textId="71C00929" w:rsidR="00A81248" w:rsidRPr="003A798E" w:rsidRDefault="00DF0E78">
            <w:r w:rsidRPr="003A798E">
              <w:rPr>
                <w:noProof/>
                <w:lang w:eastAsia="en-AU"/>
              </w:rPr>
              <mc:AlternateContent>
                <mc:Choice Requires="wpg">
                  <w:drawing>
                    <wp:anchor distT="0" distB="0" distL="114300" distR="114300" simplePos="0" relativeHeight="251659264" behindDoc="1" locked="0" layoutInCell="1" allowOverlap="1" wp14:anchorId="499C7148" wp14:editId="4610E9F6">
                      <wp:simplePos x="0" y="0"/>
                      <wp:positionH relativeFrom="margin">
                        <wp:posOffset>-4007485</wp:posOffset>
                      </wp:positionH>
                      <wp:positionV relativeFrom="page">
                        <wp:posOffset>-525780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B6AA710" id="Group 1" o:spid="_x0000_s1026" alt="&quot;&quot;" style="position:absolute;margin-left:-315.55pt;margin-top:-41.4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r>
      <w:tr w:rsidR="00A81248" w:rsidRPr="003A798E" w14:paraId="6349102A" w14:textId="77777777" w:rsidTr="00AA3CF0">
        <w:trPr>
          <w:trHeight w:val="8059"/>
        </w:trPr>
        <w:tc>
          <w:tcPr>
            <w:tcW w:w="5490" w:type="dxa"/>
            <w:gridSpan w:val="3"/>
          </w:tcPr>
          <w:p w14:paraId="2BAAA3A4" w14:textId="08A9B637" w:rsidR="00A81248" w:rsidRPr="003A798E" w:rsidRDefault="00A81248"/>
        </w:tc>
        <w:tc>
          <w:tcPr>
            <w:tcW w:w="5300" w:type="dxa"/>
            <w:gridSpan w:val="5"/>
          </w:tcPr>
          <w:p w14:paraId="4C5490EF" w14:textId="19898D6E" w:rsidR="00A81248" w:rsidRPr="003A798E" w:rsidRDefault="008008DB">
            <w:r>
              <w:rPr>
                <w:noProof/>
              </w:rPr>
              <mc:AlternateContent>
                <mc:Choice Requires="wps">
                  <w:drawing>
                    <wp:anchor distT="0" distB="0" distL="114300" distR="114300" simplePos="0" relativeHeight="251663360" behindDoc="0" locked="0" layoutInCell="1" allowOverlap="1" wp14:anchorId="48D532BC" wp14:editId="3F1311DB">
                      <wp:simplePos x="0" y="0"/>
                      <wp:positionH relativeFrom="column">
                        <wp:posOffset>-78105</wp:posOffset>
                      </wp:positionH>
                      <wp:positionV relativeFrom="paragraph">
                        <wp:posOffset>5052060</wp:posOffset>
                      </wp:positionV>
                      <wp:extent cx="1828800" cy="274566"/>
                      <wp:effectExtent l="0" t="0" r="0" b="0"/>
                      <wp:wrapNone/>
                      <wp:docPr id="44" name="Rectangle 44"/>
                      <wp:cNvGraphicFramePr/>
                      <a:graphic xmlns:a="http://schemas.openxmlformats.org/drawingml/2006/main">
                        <a:graphicData uri="http://schemas.microsoft.com/office/word/2010/wordprocessingShape">
                          <wps:wsp>
                            <wps:cNvSpPr/>
                            <wps:spPr>
                              <a:xfrm>
                                <a:off x="0" y="0"/>
                                <a:ext cx="1828800" cy="274566"/>
                              </a:xfrm>
                              <a:prstGeom prst="rect">
                                <a:avLst/>
                              </a:prstGeom>
                              <a:ln>
                                <a:noFill/>
                              </a:ln>
                            </wps:spPr>
                            <wps:txbx>
                              <w:txbxContent>
                                <w:p w14:paraId="75831B2D" w14:textId="29EDF3A3" w:rsidR="00D253A5" w:rsidRDefault="001274A4" w:rsidP="008008DB">
                                  <w:r>
                                    <w:rPr>
                                      <w:rFonts w:ascii="Calibri" w:eastAsia="Calibri" w:hAnsi="Calibri" w:cs="Calibri"/>
                                      <w:color w:val="082A75"/>
                                      <w:sz w:val="32"/>
                                    </w:rPr>
                                    <w:t>DEC</w:t>
                                  </w:r>
                                  <w:r w:rsidR="00081012">
                                    <w:rPr>
                                      <w:rFonts w:ascii="Calibri" w:eastAsia="Calibri" w:hAnsi="Calibri" w:cs="Calibri"/>
                                      <w:color w:val="082A75"/>
                                      <w:sz w:val="32"/>
                                    </w:rPr>
                                    <w:t>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5F3192">
                                    <w:rPr>
                                      <w:rFonts w:ascii="Calibri" w:eastAsia="Calibri" w:hAnsi="Calibri" w:cs="Calibri"/>
                                      <w:color w:val="082A75"/>
                                      <w:sz w:val="32"/>
                                    </w:rPr>
                                    <w:t>14</w:t>
                                  </w:r>
                                  <w:r w:rsidR="00D253A5">
                                    <w:rPr>
                                      <w:rFonts w:ascii="Calibri" w:eastAsia="Calibri" w:hAnsi="Calibri" w:cs="Calibri"/>
                                      <w:color w:val="082A75"/>
                                      <w:sz w:val="32"/>
                                    </w:rPr>
                                    <w:t>, 2021</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48D532BC" id="Rectangle 44" o:spid="_x0000_s1026" style="position:absolute;margin-left:-6.15pt;margin-top:397.8pt;width:2in;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" filled="f" stroked="f">
                      <v:textbox inset="0,0,0,0">
                        <w:txbxContent>
                          <w:p w14:paraId="75831B2D" w14:textId="29EDF3A3" w:rsidR="00D253A5" w:rsidRDefault="001274A4" w:rsidP="008008DB">
                            <w:r>
                              <w:rPr>
                                <w:rFonts w:ascii="Calibri" w:eastAsia="Calibri" w:hAnsi="Calibri" w:cs="Calibri"/>
                                <w:color w:val="082A75"/>
                                <w:sz w:val="32"/>
                              </w:rPr>
                              <w:t>DEC</w:t>
                            </w:r>
                            <w:r w:rsidR="00081012">
                              <w:rPr>
                                <w:rFonts w:ascii="Calibri" w:eastAsia="Calibri" w:hAnsi="Calibri" w:cs="Calibri"/>
                                <w:color w:val="082A75"/>
                                <w:sz w:val="32"/>
                              </w:rPr>
                              <w:t>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5F3192">
                              <w:rPr>
                                <w:rFonts w:ascii="Calibri" w:eastAsia="Calibri" w:hAnsi="Calibri" w:cs="Calibri"/>
                                <w:color w:val="082A75"/>
                                <w:sz w:val="32"/>
                              </w:rPr>
                              <w:t>14</w:t>
                            </w:r>
                            <w:r w:rsidR="00D253A5">
                              <w:rPr>
                                <w:rFonts w:ascii="Calibri" w:eastAsia="Calibri" w:hAnsi="Calibri" w:cs="Calibri"/>
                                <w:color w:val="082A75"/>
                                <w:sz w:val="32"/>
                              </w:rPr>
                              <w:t>, 2021</w:t>
                            </w:r>
                          </w:p>
                        </w:txbxContent>
                      </v:textbox>
                    </v:rect>
                  </w:pict>
                </mc:Fallback>
              </mc:AlternateContent>
            </w:r>
          </w:p>
        </w:tc>
      </w:tr>
      <w:tr w:rsidR="00A81248" w:rsidRPr="003A798E" w14:paraId="1454CC64" w14:textId="77777777" w:rsidTr="00AA3CF0">
        <w:trPr>
          <w:trHeight w:val="1299"/>
        </w:trPr>
        <w:tc>
          <w:tcPr>
            <w:tcW w:w="5490" w:type="dxa"/>
            <w:gridSpan w:val="3"/>
          </w:tcPr>
          <w:p w14:paraId="04FE1851" w14:textId="5F184A96" w:rsidR="00A81248" w:rsidRPr="003A798E" w:rsidRDefault="00A24FD0">
            <w:r>
              <w:rPr>
                <w:noProof/>
              </w:rPr>
              <mc:AlternateContent>
                <mc:Choice Requires="wps">
                  <w:drawing>
                    <wp:anchor distT="0" distB="0" distL="114300" distR="114300" simplePos="0" relativeHeight="251667456" behindDoc="0" locked="0" layoutInCell="1" allowOverlap="1" wp14:anchorId="3989073A" wp14:editId="7D24A0BA">
                      <wp:simplePos x="0" y="0"/>
                      <wp:positionH relativeFrom="column">
                        <wp:posOffset>3408045</wp:posOffset>
                      </wp:positionH>
                      <wp:positionV relativeFrom="paragraph">
                        <wp:posOffset>219710</wp:posOffset>
                      </wp:positionV>
                      <wp:extent cx="1579245" cy="45085"/>
                      <wp:effectExtent l="0" t="19050" r="20955" b="0"/>
                      <wp:wrapNone/>
                      <wp:docPr id="68" name="Shape 68"/>
                      <wp:cNvGraphicFramePr/>
                      <a:graphic xmlns:a="http://schemas.openxmlformats.org/drawingml/2006/main">
                        <a:graphicData uri="http://schemas.microsoft.com/office/word/2010/wordprocessingShape">
                          <wps:wsp>
                            <wps:cNvSpPr/>
                            <wps:spPr>
                              <a:xfrm>
                                <a:off x="0" y="0"/>
                                <a:ext cx="1579245" cy="45085"/>
                              </a:xfrm>
                              <a:custGeom>
                                <a:avLst/>
                                <a:gdLst/>
                                <a:ahLst/>
                                <a:cxnLst/>
                                <a:rect l="0" t="0" r="0" b="0"/>
                                <a:pathLst>
                                  <a:path w="1493520">
                                    <a:moveTo>
                                      <a:pt x="0" y="0"/>
                                    </a:moveTo>
                                    <a:lnTo>
                                      <a:pt x="1493520" y="0"/>
                                    </a:lnTo>
                                  </a:path>
                                </a:pathLst>
                              </a:custGeom>
                              <a:ln w="38100" cap="flat">
                                <a:round/>
                              </a:ln>
                            </wps:spPr>
                            <wps:style>
                              <a:lnRef idx="1">
                                <a:srgbClr val="082A75"/>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90739D6" id="Shape 68" o:spid="_x0000_s1026" style="position:absolute;margin-left:268.35pt;margin-top:17.3pt;width:124.3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9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" path="m,l1493520,e" filled="f" strokecolor="#052875" strokeweight="3pt">
                      <v:path arrowok="t" textboxrect="0,0,1493520,45085"/>
                    </v:shape>
                  </w:pict>
                </mc:Fallback>
              </mc:AlternateContent>
            </w:r>
            <w:r>
              <w:rPr>
                <w:noProof/>
              </w:rPr>
              <mc:AlternateContent>
                <mc:Choice Requires="wps">
                  <w:drawing>
                    <wp:anchor distT="0" distB="0" distL="114300" distR="114300" simplePos="0" relativeHeight="251665408" behindDoc="0" locked="0" layoutInCell="1" allowOverlap="1" wp14:anchorId="245D1FA7" wp14:editId="0E944EDA">
                      <wp:simplePos x="0" y="0"/>
                      <wp:positionH relativeFrom="column">
                        <wp:posOffset>3398520</wp:posOffset>
                      </wp:positionH>
                      <wp:positionV relativeFrom="paragraph">
                        <wp:posOffset>389255</wp:posOffset>
                      </wp:positionV>
                      <wp:extent cx="3619500" cy="1381125"/>
                      <wp:effectExtent l="0" t="0" r="0" b="0"/>
                      <wp:wrapNone/>
                      <wp:docPr id="47" name="Rectangle 47"/>
                      <wp:cNvGraphicFramePr/>
                      <a:graphic xmlns:a="http://schemas.openxmlformats.org/drawingml/2006/main">
                        <a:graphicData uri="http://schemas.microsoft.com/office/word/2010/wordprocessingShape">
                          <wps:wsp>
                            <wps:cNvSpPr/>
                            <wps:spPr>
                              <a:xfrm>
                                <a:off x="0" y="0"/>
                                <a:ext cx="3619500" cy="1381125"/>
                              </a:xfrm>
                              <a:prstGeom prst="rect">
                                <a:avLst/>
                              </a:prstGeom>
                              <a:ln>
                                <a:noFill/>
                              </a:ln>
                            </wps:spPr>
                            <wps:txbx>
                              <w:txbxContent>
                                <w:p w14:paraId="43D0054E" w14:textId="4C5B1DFD" w:rsidR="00D253A5" w:rsidRPr="00D80E21" w:rsidRDefault="004B6DFE" w:rsidP="008008DB">
                                  <w:pPr>
                                    <w:rPr>
                                      <w:rFonts w:ascii="Calibri" w:eastAsia="Calibri" w:hAnsi="Calibri" w:cs="Calibri"/>
                                      <w:b/>
                                      <w:color w:val="082A75"/>
                                      <w:sz w:val="30"/>
                                    </w:rPr>
                                  </w:pPr>
                                  <w:r>
                                    <w:rPr>
                                      <w:rFonts w:ascii="Calibri" w:eastAsia="Calibri" w:hAnsi="Calibri" w:cs="Calibri"/>
                                      <w:b/>
                                      <w:color w:val="082A75"/>
                                      <w:sz w:val="30"/>
                                    </w:rPr>
                                    <w:t>TA’s</w:t>
                                  </w:r>
                                  <w:r w:rsidR="00726C4B">
                                    <w:rPr>
                                      <w:rFonts w:ascii="Calibri" w:eastAsia="Calibri" w:hAnsi="Calibri" w:cs="Calibri"/>
                                      <w:b/>
                                      <w:color w:val="082A75"/>
                                      <w:sz w:val="30"/>
                                    </w:rPr>
                                    <w:t>:</w:t>
                                  </w:r>
                                  <w:r>
                                    <w:rPr>
                                      <w:rFonts w:ascii="Calibri" w:eastAsia="Calibri" w:hAnsi="Calibri" w:cs="Calibri"/>
                                      <w:b/>
                                      <w:color w:val="082A75"/>
                                      <w:sz w:val="30"/>
                                    </w:rPr>
                                    <w:t xml:space="preserve"> Muhammed Zemzemo</w:t>
                                  </w:r>
                                  <w:r w:rsidR="00C73BCA">
                                    <w:rPr>
                                      <w:rFonts w:ascii="Calibri" w:eastAsia="Calibri" w:hAnsi="Calibri" w:cs="Calibri"/>
                                      <w:b/>
                                      <w:color w:val="082A75"/>
                                      <w:sz w:val="30"/>
                                    </w:rPr>
                                    <w:t>ğlu and Mehmet Emin Mumcuoğlu</w:t>
                                  </w:r>
                                  <w:r w:rsidR="00D80E21">
                                    <w:rPr>
                                      <w:rFonts w:ascii="Calibri" w:eastAsia="Calibri" w:hAnsi="Calibri" w:cs="Calibri"/>
                                      <w:b/>
                                      <w:color w:val="082A75"/>
                                      <w:sz w:val="30"/>
                                    </w:rPr>
                                    <w:t xml:space="preserve"> </w:t>
                                  </w:r>
                                </w:p>
                                <w:p w14:paraId="1F0DB1E0" w14:textId="6B6D9A77" w:rsidR="00D253A5" w:rsidRDefault="00D253A5" w:rsidP="008008DB">
                                  <w:pPr>
                                    <w:rPr>
                                      <w:rFonts w:ascii="Calibri" w:eastAsia="Calibri" w:hAnsi="Calibri" w:cs="Calibri"/>
                                      <w:b/>
                                      <w:color w:val="082A75"/>
                                      <w:sz w:val="30"/>
                                      <w:lang w:val="tr-TR"/>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7BC9D9D8"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r w:rsidR="00E44993">
                                    <w:rPr>
                                      <w:rFonts w:ascii="Calibri" w:eastAsia="Calibri" w:hAnsi="Calibri" w:cs="Calibri"/>
                                      <w:b/>
                                      <w:color w:val="082A75"/>
                                      <w:sz w:val="30"/>
                                    </w:rPr>
                                    <w:t xml:space="preserve"> Lab</w:t>
                                  </w:r>
                                </w:p>
                                <w:p w14:paraId="5AC6DA53" w14:textId="77777777" w:rsidR="00D253A5" w:rsidRPr="008008DB" w:rsidRDefault="00D253A5" w:rsidP="008008DB"/>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45D1FA7" id="Rectangle 47" o:spid="_x0000_s1027" style="position:absolute;margin-left:267.6pt;margin-top:30.65pt;width:285pt;height:10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" filled="f" stroked="f">
                      <v:textbox inset="0,0,0,0">
                        <w:txbxContent>
                          <w:p w14:paraId="43D0054E" w14:textId="4C5B1DFD" w:rsidR="00D253A5" w:rsidRPr="00D80E21" w:rsidRDefault="004B6DFE" w:rsidP="008008DB">
                            <w:pPr>
                              <w:rPr>
                                <w:rFonts w:ascii="Calibri" w:eastAsia="Calibri" w:hAnsi="Calibri" w:cs="Calibri"/>
                                <w:b/>
                                <w:color w:val="082A75"/>
                                <w:sz w:val="30"/>
                              </w:rPr>
                            </w:pPr>
                            <w:r>
                              <w:rPr>
                                <w:rFonts w:ascii="Calibri" w:eastAsia="Calibri" w:hAnsi="Calibri" w:cs="Calibri"/>
                                <w:b/>
                                <w:color w:val="082A75"/>
                                <w:sz w:val="30"/>
                              </w:rPr>
                              <w:t>TA’s</w:t>
                            </w:r>
                            <w:r w:rsidR="00726C4B">
                              <w:rPr>
                                <w:rFonts w:ascii="Calibri" w:eastAsia="Calibri" w:hAnsi="Calibri" w:cs="Calibri"/>
                                <w:b/>
                                <w:color w:val="082A75"/>
                                <w:sz w:val="30"/>
                              </w:rPr>
                              <w:t>:</w:t>
                            </w:r>
                            <w:r>
                              <w:rPr>
                                <w:rFonts w:ascii="Calibri" w:eastAsia="Calibri" w:hAnsi="Calibri" w:cs="Calibri"/>
                                <w:b/>
                                <w:color w:val="082A75"/>
                                <w:sz w:val="30"/>
                              </w:rPr>
                              <w:t xml:space="preserve"> Muhammed Zemzemo</w:t>
                            </w:r>
                            <w:r w:rsidR="00C73BCA">
                              <w:rPr>
                                <w:rFonts w:ascii="Calibri" w:eastAsia="Calibri" w:hAnsi="Calibri" w:cs="Calibri"/>
                                <w:b/>
                                <w:color w:val="082A75"/>
                                <w:sz w:val="30"/>
                              </w:rPr>
                              <w:t>ğlu and Mehmet Emin Mumcuoğlu</w:t>
                            </w:r>
                            <w:r w:rsidR="00D80E21">
                              <w:rPr>
                                <w:rFonts w:ascii="Calibri" w:eastAsia="Calibri" w:hAnsi="Calibri" w:cs="Calibri"/>
                                <w:b/>
                                <w:color w:val="082A75"/>
                                <w:sz w:val="30"/>
                              </w:rPr>
                              <w:t xml:space="preserve"> </w:t>
                            </w:r>
                          </w:p>
                          <w:p w14:paraId="1F0DB1E0" w14:textId="6B6D9A77" w:rsidR="00D253A5" w:rsidRDefault="00D253A5" w:rsidP="008008DB">
                            <w:pPr>
                              <w:rPr>
                                <w:rFonts w:ascii="Calibri" w:eastAsia="Calibri" w:hAnsi="Calibri" w:cs="Calibri"/>
                                <w:b/>
                                <w:color w:val="082A75"/>
                                <w:sz w:val="30"/>
                                <w:lang w:val="tr-TR"/>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7BC9D9D8"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r w:rsidR="00E44993">
                              <w:rPr>
                                <w:rFonts w:ascii="Calibri" w:eastAsia="Calibri" w:hAnsi="Calibri" w:cs="Calibri"/>
                                <w:b/>
                                <w:color w:val="082A75"/>
                                <w:sz w:val="30"/>
                              </w:rPr>
                              <w:t xml:space="preserve"> Lab</w:t>
                            </w:r>
                          </w:p>
                          <w:p w14:paraId="5AC6DA53" w14:textId="77777777" w:rsidR="00D253A5" w:rsidRPr="008008DB" w:rsidRDefault="00D253A5" w:rsidP="008008DB"/>
                        </w:txbxContent>
                      </v:textbox>
                    </v:rect>
                  </w:pict>
                </mc:Fallback>
              </mc:AlternateContent>
            </w:r>
          </w:p>
        </w:tc>
        <w:tc>
          <w:tcPr>
            <w:tcW w:w="5300" w:type="dxa"/>
            <w:gridSpan w:val="5"/>
          </w:tcPr>
          <w:p w14:paraId="22F794F9" w14:textId="00E4A847" w:rsidR="00A81248" w:rsidRPr="003A798E" w:rsidRDefault="00A81248" w:rsidP="00A81248">
            <w:pPr>
              <w:pStyle w:val="Heading2"/>
            </w:pPr>
          </w:p>
          <w:p w14:paraId="0F1ADB1E" w14:textId="44873300" w:rsidR="00A81248" w:rsidRPr="008414CE" w:rsidRDefault="00A81248" w:rsidP="00C66528">
            <w:pPr>
              <w:pStyle w:val="Heading2"/>
              <w:rPr>
                <w:sz w:val="28"/>
                <w:szCs w:val="28"/>
              </w:rPr>
            </w:pPr>
          </w:p>
        </w:tc>
      </w:tr>
      <w:tr w:rsidR="00A81248" w:rsidRPr="003A798E" w14:paraId="7DAF7950" w14:textId="77777777" w:rsidTr="00AA3CF0">
        <w:trPr>
          <w:trHeight w:val="1402"/>
        </w:trPr>
        <w:tc>
          <w:tcPr>
            <w:tcW w:w="5490" w:type="dxa"/>
            <w:gridSpan w:val="3"/>
          </w:tcPr>
          <w:p w14:paraId="1431DE8A" w14:textId="77777777" w:rsidR="00A81248" w:rsidRPr="003A798E" w:rsidRDefault="00A81248"/>
        </w:tc>
        <w:tc>
          <w:tcPr>
            <w:tcW w:w="5300" w:type="dxa"/>
            <w:gridSpan w:val="5"/>
          </w:tcPr>
          <w:p w14:paraId="39DA1048" w14:textId="13229D5E" w:rsidR="00A81248" w:rsidRPr="003A798E" w:rsidRDefault="00A81248" w:rsidP="00A81248">
            <w:pPr>
              <w:pStyle w:val="Heading2"/>
            </w:pPr>
          </w:p>
        </w:tc>
      </w:tr>
      <w:tr w:rsidR="001205A1" w:rsidRPr="003A798E" w14:paraId="15E5C104" w14:textId="77777777" w:rsidTr="00AA3CF0">
        <w:tblPrEx>
          <w:shd w:val="clear" w:color="auto" w:fill="EDF0F4" w:themeFill="accent3"/>
          <w:tblCellMar>
            <w:left w:w="0" w:type="dxa"/>
            <w:right w:w="0" w:type="dxa"/>
          </w:tblCellMar>
        </w:tblPrEx>
        <w:trPr>
          <w:gridAfter w:val="2"/>
          <w:wAfter w:w="124" w:type="dxa"/>
          <w:trHeight w:val="4599"/>
        </w:trPr>
        <w:tc>
          <w:tcPr>
            <w:tcW w:w="421" w:type="dxa"/>
            <w:shd w:val="clear" w:color="auto" w:fill="EDF0F4" w:themeFill="accent3"/>
          </w:tcPr>
          <w:p w14:paraId="3E5FA63C" w14:textId="77777777" w:rsidR="001205A1" w:rsidRPr="003A798E" w:rsidRDefault="001205A1"/>
        </w:tc>
        <w:tc>
          <w:tcPr>
            <w:tcW w:w="9824" w:type="dxa"/>
            <w:gridSpan w:val="4"/>
            <w:shd w:val="clear" w:color="auto" w:fill="EDF0F4" w:themeFill="accent3"/>
          </w:tcPr>
          <w:p w14:paraId="5C27C195" w14:textId="03AE737C" w:rsidR="000565C7" w:rsidRPr="00763268" w:rsidRDefault="00A861E0" w:rsidP="00763268">
            <w:pPr>
              <w:pStyle w:val="Heading3"/>
              <w:jc w:val="center"/>
              <w:rPr>
                <w:sz w:val="50"/>
                <w:szCs w:val="50"/>
              </w:rPr>
            </w:pPr>
            <w:r>
              <w:rPr>
                <w:sz w:val="50"/>
                <w:szCs w:val="50"/>
              </w:rPr>
              <w:t>TABLE OF CONTENTS</w:t>
            </w:r>
          </w:p>
          <w:p w14:paraId="166BB01A" w14:textId="68E5D2CE" w:rsidR="00F93931" w:rsidRDefault="00F93931" w:rsidP="00F93931"/>
          <w:p w14:paraId="706960C2" w14:textId="0E24D66A" w:rsidR="00F93931" w:rsidRDefault="00832E57" w:rsidP="00FA2746">
            <w:pPr>
              <w:pStyle w:val="ListParagraph"/>
              <w:numPr>
                <w:ilvl w:val="0"/>
                <w:numId w:val="4"/>
              </w:numPr>
              <w:rPr>
                <w:rFonts w:ascii="Cambria Math" w:hAnsi="Cambria Math"/>
                <w:sz w:val="60"/>
                <w:szCs w:val="60"/>
              </w:rPr>
            </w:pPr>
            <w:r>
              <w:rPr>
                <w:rFonts w:ascii="Cambria Math" w:hAnsi="Cambria Math"/>
                <w:sz w:val="60"/>
                <w:szCs w:val="60"/>
              </w:rPr>
              <w:t>Introduction</w:t>
            </w:r>
          </w:p>
          <w:p w14:paraId="61FAC588" w14:textId="77777777" w:rsidR="00A861E0" w:rsidRDefault="00A861E0" w:rsidP="00A861E0">
            <w:pPr>
              <w:pStyle w:val="ListParagraph"/>
              <w:ind w:left="1080"/>
              <w:rPr>
                <w:rFonts w:ascii="Cambria Math" w:hAnsi="Cambria Math"/>
                <w:sz w:val="60"/>
                <w:szCs w:val="60"/>
              </w:rPr>
            </w:pPr>
          </w:p>
          <w:p w14:paraId="170C23E0" w14:textId="67552A1C" w:rsidR="00A861E0" w:rsidRDefault="00832E57" w:rsidP="00FA2746">
            <w:pPr>
              <w:pStyle w:val="ListParagraph"/>
              <w:numPr>
                <w:ilvl w:val="0"/>
                <w:numId w:val="4"/>
              </w:numPr>
              <w:rPr>
                <w:rFonts w:ascii="Cambria Math" w:hAnsi="Cambria Math"/>
                <w:sz w:val="60"/>
                <w:szCs w:val="60"/>
              </w:rPr>
            </w:pPr>
            <w:r>
              <w:rPr>
                <w:rFonts w:ascii="Cambria Math" w:hAnsi="Cambria Math"/>
                <w:sz w:val="60"/>
                <w:szCs w:val="60"/>
              </w:rPr>
              <w:t>Explanation of Methods</w:t>
            </w:r>
          </w:p>
          <w:p w14:paraId="47C910D5" w14:textId="77777777" w:rsidR="00A861E0" w:rsidRPr="00A861E0" w:rsidRDefault="00A861E0" w:rsidP="00A861E0">
            <w:pPr>
              <w:pStyle w:val="ListParagraph"/>
              <w:rPr>
                <w:rFonts w:ascii="Cambria Math" w:hAnsi="Cambria Math"/>
                <w:sz w:val="60"/>
                <w:szCs w:val="60"/>
              </w:rPr>
            </w:pPr>
          </w:p>
          <w:p w14:paraId="176D0C00" w14:textId="67864260" w:rsidR="00A861E0" w:rsidRDefault="00832E57" w:rsidP="00FA2746">
            <w:pPr>
              <w:pStyle w:val="ListParagraph"/>
              <w:numPr>
                <w:ilvl w:val="0"/>
                <w:numId w:val="4"/>
              </w:numPr>
              <w:rPr>
                <w:rFonts w:ascii="Cambria Math" w:hAnsi="Cambria Math"/>
                <w:sz w:val="60"/>
                <w:szCs w:val="60"/>
              </w:rPr>
            </w:pPr>
            <w:r>
              <w:rPr>
                <w:rFonts w:ascii="Cambria Math" w:hAnsi="Cambria Math"/>
                <w:sz w:val="60"/>
                <w:szCs w:val="60"/>
              </w:rPr>
              <w:t>Results</w:t>
            </w:r>
          </w:p>
          <w:p w14:paraId="4D721E03" w14:textId="77777777" w:rsidR="00A861E0" w:rsidRPr="00A861E0" w:rsidRDefault="00A861E0" w:rsidP="00A861E0">
            <w:pPr>
              <w:pStyle w:val="ListParagraph"/>
              <w:rPr>
                <w:rFonts w:ascii="Cambria Math" w:hAnsi="Cambria Math"/>
                <w:sz w:val="60"/>
                <w:szCs w:val="60"/>
              </w:rPr>
            </w:pPr>
          </w:p>
          <w:p w14:paraId="71F0F91A" w14:textId="5681BE32" w:rsidR="003D734E" w:rsidRDefault="00832E57" w:rsidP="003D734E">
            <w:pPr>
              <w:pStyle w:val="ListParagraph"/>
              <w:numPr>
                <w:ilvl w:val="0"/>
                <w:numId w:val="4"/>
              </w:numPr>
              <w:rPr>
                <w:rFonts w:ascii="Cambria Math" w:hAnsi="Cambria Math"/>
                <w:sz w:val="60"/>
                <w:szCs w:val="60"/>
              </w:rPr>
            </w:pPr>
            <w:r>
              <w:rPr>
                <w:rFonts w:ascii="Cambria Math" w:hAnsi="Cambria Math"/>
                <w:sz w:val="60"/>
                <w:szCs w:val="60"/>
              </w:rPr>
              <w:t>Multiple Results</w:t>
            </w:r>
          </w:p>
          <w:p w14:paraId="6D829F96" w14:textId="77777777" w:rsidR="004357DF" w:rsidRPr="004357DF" w:rsidRDefault="004357DF" w:rsidP="004357DF">
            <w:pPr>
              <w:pStyle w:val="ListParagraph"/>
              <w:rPr>
                <w:rFonts w:ascii="Cambria Math" w:hAnsi="Cambria Math"/>
                <w:sz w:val="60"/>
                <w:szCs w:val="60"/>
              </w:rPr>
            </w:pPr>
          </w:p>
          <w:p w14:paraId="4A6A5D1B" w14:textId="2E5DB253" w:rsidR="004357DF" w:rsidRDefault="00053CFB" w:rsidP="003D734E">
            <w:pPr>
              <w:pStyle w:val="ListParagraph"/>
              <w:numPr>
                <w:ilvl w:val="0"/>
                <w:numId w:val="4"/>
              </w:numPr>
              <w:rPr>
                <w:rFonts w:ascii="Cambria Math" w:hAnsi="Cambria Math"/>
                <w:sz w:val="60"/>
                <w:szCs w:val="60"/>
              </w:rPr>
            </w:pPr>
            <w:r>
              <w:rPr>
                <w:rFonts w:ascii="Cambria Math" w:hAnsi="Cambria Math"/>
                <w:sz w:val="60"/>
                <w:szCs w:val="60"/>
              </w:rPr>
              <w:t xml:space="preserve">Post-lab </w:t>
            </w:r>
            <w:r w:rsidR="004357DF">
              <w:rPr>
                <w:rFonts w:ascii="Cambria Math" w:hAnsi="Cambria Math"/>
                <w:sz w:val="60"/>
                <w:szCs w:val="60"/>
              </w:rPr>
              <w:t>Questions</w:t>
            </w:r>
          </w:p>
          <w:p w14:paraId="1C306223" w14:textId="77777777" w:rsidR="00A861E0" w:rsidRPr="00A861E0" w:rsidRDefault="00A861E0" w:rsidP="00A861E0">
            <w:pPr>
              <w:pStyle w:val="ListParagraph"/>
              <w:rPr>
                <w:rFonts w:ascii="Cambria Math" w:hAnsi="Cambria Math"/>
                <w:sz w:val="60"/>
                <w:szCs w:val="60"/>
              </w:rPr>
            </w:pPr>
          </w:p>
          <w:p w14:paraId="74EDA13F" w14:textId="00EF8F18" w:rsidR="00A861E0" w:rsidRDefault="00023705" w:rsidP="00FA2746">
            <w:pPr>
              <w:pStyle w:val="ListParagraph"/>
              <w:numPr>
                <w:ilvl w:val="0"/>
                <w:numId w:val="4"/>
              </w:numPr>
              <w:rPr>
                <w:rFonts w:ascii="Cambria Math" w:hAnsi="Cambria Math"/>
                <w:sz w:val="60"/>
                <w:szCs w:val="60"/>
              </w:rPr>
            </w:pPr>
            <w:r>
              <w:rPr>
                <w:rFonts w:ascii="Cambria Math" w:hAnsi="Cambria Math"/>
                <w:sz w:val="60"/>
                <w:szCs w:val="60"/>
              </w:rPr>
              <w:t>Discussion</w:t>
            </w:r>
          </w:p>
          <w:p w14:paraId="443D88C4" w14:textId="4B9899C9" w:rsidR="003D734E" w:rsidRPr="00023705" w:rsidRDefault="001678EF" w:rsidP="00023705">
            <w:pPr>
              <w:pStyle w:val="ListParagraph"/>
              <w:tabs>
                <w:tab w:val="left" w:pos="7761"/>
              </w:tabs>
              <w:rPr>
                <w:rFonts w:ascii="Cambria Math" w:hAnsi="Cambria Math"/>
                <w:sz w:val="60"/>
                <w:szCs w:val="60"/>
              </w:rPr>
            </w:pPr>
            <w:r>
              <w:rPr>
                <w:rFonts w:ascii="Cambria Math" w:hAnsi="Cambria Math"/>
                <w:sz w:val="60"/>
                <w:szCs w:val="60"/>
              </w:rPr>
              <w:tab/>
            </w:r>
          </w:p>
          <w:p w14:paraId="7CF7F517" w14:textId="057E8B27" w:rsidR="002C4C83" w:rsidRDefault="003D734E" w:rsidP="006455C3">
            <w:pPr>
              <w:pStyle w:val="ListParagraph"/>
              <w:numPr>
                <w:ilvl w:val="0"/>
                <w:numId w:val="4"/>
              </w:numPr>
              <w:rPr>
                <w:rFonts w:ascii="Cambria Math" w:hAnsi="Cambria Math"/>
                <w:sz w:val="60"/>
                <w:szCs w:val="60"/>
              </w:rPr>
            </w:pPr>
            <w:r w:rsidRPr="003D734E">
              <w:rPr>
                <w:rFonts w:ascii="Cambria Math" w:hAnsi="Cambria Math"/>
                <w:sz w:val="60"/>
                <w:szCs w:val="60"/>
              </w:rPr>
              <w:t>References</w:t>
            </w:r>
          </w:p>
          <w:p w14:paraId="22E8B457" w14:textId="77777777" w:rsidR="00416D2F" w:rsidRPr="00416D2F" w:rsidRDefault="00416D2F" w:rsidP="00416D2F">
            <w:pPr>
              <w:pStyle w:val="ListParagraph"/>
              <w:rPr>
                <w:rFonts w:ascii="Cambria Math" w:hAnsi="Cambria Math"/>
                <w:sz w:val="60"/>
                <w:szCs w:val="60"/>
              </w:rPr>
            </w:pPr>
          </w:p>
          <w:p w14:paraId="409AFB9B" w14:textId="2A76D40C" w:rsidR="00023705" w:rsidRPr="00416D2F" w:rsidRDefault="00416D2F" w:rsidP="003A65C5">
            <w:pPr>
              <w:pStyle w:val="ListParagraph"/>
              <w:numPr>
                <w:ilvl w:val="0"/>
                <w:numId w:val="4"/>
              </w:numPr>
              <w:rPr>
                <w:rFonts w:ascii="Cambria Math" w:hAnsi="Cambria Math"/>
                <w:sz w:val="60"/>
                <w:szCs w:val="60"/>
              </w:rPr>
            </w:pPr>
            <w:r w:rsidRPr="00416D2F">
              <w:rPr>
                <w:rFonts w:ascii="Cambria Math" w:hAnsi="Cambria Math"/>
                <w:sz w:val="60"/>
                <w:szCs w:val="60"/>
              </w:rPr>
              <w:t>Appendix</w:t>
            </w:r>
          </w:p>
          <w:p w14:paraId="0E619E17" w14:textId="77777777" w:rsidR="00023705" w:rsidRDefault="00023705" w:rsidP="002C4C83">
            <w:pPr>
              <w:rPr>
                <w:rFonts w:ascii="Cambria Math" w:hAnsi="Cambria Math"/>
                <w:sz w:val="60"/>
                <w:szCs w:val="60"/>
              </w:rPr>
            </w:pPr>
          </w:p>
          <w:p w14:paraId="13EFFAC3" w14:textId="77777777" w:rsidR="00023705" w:rsidRDefault="00023705" w:rsidP="002C4C83">
            <w:pPr>
              <w:rPr>
                <w:rFonts w:ascii="Cambria Math" w:hAnsi="Cambria Math"/>
                <w:sz w:val="60"/>
                <w:szCs w:val="60"/>
              </w:rPr>
            </w:pPr>
          </w:p>
          <w:p w14:paraId="13BF6D5E" w14:textId="0A643230" w:rsidR="00023705" w:rsidRPr="002C4C83" w:rsidRDefault="00170A42" w:rsidP="00BF37FC">
            <w:pPr>
              <w:tabs>
                <w:tab w:val="left" w:pos="1250"/>
                <w:tab w:val="left" w:pos="1960"/>
                <w:tab w:val="center" w:pos="4912"/>
              </w:tabs>
              <w:rPr>
                <w:rFonts w:ascii="Cambria Math" w:hAnsi="Cambria Math"/>
                <w:sz w:val="60"/>
                <w:szCs w:val="60"/>
              </w:rPr>
            </w:pPr>
            <w:r>
              <w:rPr>
                <w:rFonts w:ascii="Cambria Math" w:hAnsi="Cambria Math"/>
                <w:sz w:val="60"/>
                <w:szCs w:val="60"/>
              </w:rPr>
              <w:tab/>
            </w:r>
            <w:r w:rsidR="005A01A4">
              <w:rPr>
                <w:rFonts w:ascii="Cambria Math" w:hAnsi="Cambria Math"/>
                <w:sz w:val="60"/>
                <w:szCs w:val="60"/>
              </w:rPr>
              <w:tab/>
            </w:r>
            <w:r w:rsidR="00BF37FC">
              <w:rPr>
                <w:rFonts w:ascii="Cambria Math" w:hAnsi="Cambria Math"/>
                <w:sz w:val="60"/>
                <w:szCs w:val="60"/>
              </w:rPr>
              <w:tab/>
            </w:r>
          </w:p>
        </w:tc>
        <w:tc>
          <w:tcPr>
            <w:tcW w:w="421" w:type="dxa"/>
            <w:shd w:val="clear" w:color="auto" w:fill="EDF0F4" w:themeFill="accent3"/>
          </w:tcPr>
          <w:p w14:paraId="31D36566" w14:textId="77777777" w:rsidR="001205A1" w:rsidRPr="003A798E" w:rsidRDefault="001205A1"/>
        </w:tc>
      </w:tr>
      <w:tr w:rsidR="0031055C" w:rsidRPr="003A798E" w14:paraId="0E557A5E" w14:textId="77777777" w:rsidTr="00AA3CF0">
        <w:tblPrEx>
          <w:shd w:val="clear" w:color="auto" w:fill="00C1C7" w:themeFill="accent2"/>
        </w:tblPrEx>
        <w:trPr>
          <w:gridAfter w:val="1"/>
          <w:wAfter w:w="17" w:type="dxa"/>
          <w:trHeight w:val="3180"/>
        </w:trPr>
        <w:tc>
          <w:tcPr>
            <w:tcW w:w="993" w:type="dxa"/>
            <w:gridSpan w:val="2"/>
            <w:vMerge w:val="restart"/>
            <w:shd w:val="clear" w:color="auto" w:fill="00C1C7" w:themeFill="accent2"/>
          </w:tcPr>
          <w:p w14:paraId="75A38DC4" w14:textId="367EC185" w:rsidR="0031055C" w:rsidRPr="003A798E" w:rsidRDefault="0031055C" w:rsidP="0031055C">
            <w:pPr>
              <w:pStyle w:val="GraphicAnchor"/>
            </w:pPr>
            <w:bookmarkStart w:id="0" w:name="_Hlk73394480"/>
          </w:p>
        </w:tc>
        <w:tc>
          <w:tcPr>
            <w:tcW w:w="8788" w:type="dxa"/>
            <w:gridSpan w:val="2"/>
            <w:tcBorders>
              <w:bottom w:val="single" w:sz="36" w:space="0" w:color="123869" w:themeColor="accent1"/>
            </w:tcBorders>
            <w:shd w:val="clear" w:color="auto" w:fill="00C1C7" w:themeFill="accent2"/>
          </w:tcPr>
          <w:p w14:paraId="1E828D78" w14:textId="345056FE" w:rsidR="0031055C" w:rsidRPr="003A798E" w:rsidRDefault="00E476C0" w:rsidP="0031055C">
            <w:r w:rsidRPr="003A798E">
              <w:rPr>
                <w:noProof/>
                <w:lang w:eastAsia="en-AU"/>
              </w:rPr>
              <mc:AlternateContent>
                <mc:Choice Requires="wps">
                  <w:drawing>
                    <wp:anchor distT="0" distB="0" distL="114300" distR="114300" simplePos="0" relativeHeight="251669504" behindDoc="1" locked="0" layoutInCell="1" allowOverlap="1" wp14:anchorId="062E3480" wp14:editId="23D4A1F9">
                      <wp:simplePos x="0" y="0"/>
                      <wp:positionH relativeFrom="page">
                        <wp:posOffset>-1087755</wp:posOffset>
                      </wp:positionH>
                      <wp:positionV relativeFrom="paragraph">
                        <wp:posOffset>-444500</wp:posOffset>
                      </wp:positionV>
                      <wp:extent cx="7771130" cy="9124950"/>
                      <wp:effectExtent l="0" t="0" r="1270" b="0"/>
                      <wp:wrapNone/>
                      <wp:docPr id="1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3CA3B50" id="Shape" o:spid="_x0000_s1026" alt="&quot;&quot;" style="position:absolute;margin-left:-85.65pt;margin-top:-35pt;width:611.9pt;height:718.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gridSpan w:val="3"/>
            <w:vMerge w:val="restart"/>
            <w:shd w:val="clear" w:color="auto" w:fill="00C1C7" w:themeFill="accent2"/>
          </w:tcPr>
          <w:p w14:paraId="1179F26A" w14:textId="77777777" w:rsidR="0031055C" w:rsidRPr="003A798E" w:rsidRDefault="0031055C" w:rsidP="00975655"/>
        </w:tc>
      </w:tr>
      <w:tr w:rsidR="0031055C" w:rsidRPr="003A798E" w14:paraId="67012524" w14:textId="77777777" w:rsidTr="00AA3CF0">
        <w:tblPrEx>
          <w:shd w:val="clear" w:color="auto" w:fill="00C1C7" w:themeFill="accent2"/>
        </w:tblPrEx>
        <w:trPr>
          <w:gridAfter w:val="1"/>
          <w:wAfter w:w="17" w:type="dxa"/>
          <w:trHeight w:val="5966"/>
        </w:trPr>
        <w:tc>
          <w:tcPr>
            <w:tcW w:w="993" w:type="dxa"/>
            <w:gridSpan w:val="2"/>
            <w:vMerge/>
            <w:shd w:val="clear" w:color="auto" w:fill="00C1C7" w:themeFill="accent2"/>
          </w:tcPr>
          <w:p w14:paraId="004421EC" w14:textId="77777777" w:rsidR="0031055C" w:rsidRPr="003A798E" w:rsidRDefault="0031055C" w:rsidP="00975655"/>
        </w:tc>
        <w:tc>
          <w:tcPr>
            <w:tcW w:w="8788" w:type="dxa"/>
            <w:gridSpan w:val="2"/>
            <w:tcBorders>
              <w:top w:val="single" w:sz="36" w:space="0" w:color="123869" w:themeColor="accent1"/>
              <w:bottom w:val="single" w:sz="36" w:space="0" w:color="123869" w:themeColor="accent1"/>
            </w:tcBorders>
            <w:shd w:val="clear" w:color="auto" w:fill="FFFFFF" w:themeFill="background1"/>
            <w:vAlign w:val="center"/>
          </w:tcPr>
          <w:p w14:paraId="50D60FEF" w14:textId="6CA53070" w:rsidR="0031055C" w:rsidRPr="003A798E" w:rsidRDefault="00985A42" w:rsidP="00A24793">
            <w:pPr>
              <w:pStyle w:val="Quote"/>
            </w:pPr>
            <w:r>
              <w:t>INTRODUCTION</w:t>
            </w:r>
          </w:p>
        </w:tc>
        <w:tc>
          <w:tcPr>
            <w:tcW w:w="992" w:type="dxa"/>
            <w:gridSpan w:val="3"/>
            <w:vMerge/>
            <w:shd w:val="clear" w:color="auto" w:fill="00C1C7" w:themeFill="accent2"/>
          </w:tcPr>
          <w:p w14:paraId="3F2E1C51" w14:textId="77777777" w:rsidR="0031055C" w:rsidRPr="003A798E" w:rsidRDefault="0031055C" w:rsidP="00975655"/>
        </w:tc>
      </w:tr>
      <w:tr w:rsidR="0031055C" w:rsidRPr="003A798E" w14:paraId="6DD315FE" w14:textId="77777777" w:rsidTr="00AA3CF0">
        <w:tblPrEx>
          <w:shd w:val="clear" w:color="auto" w:fill="00C1C7" w:themeFill="accent2"/>
        </w:tblPrEx>
        <w:trPr>
          <w:gridAfter w:val="1"/>
          <w:wAfter w:w="17" w:type="dxa"/>
          <w:trHeight w:val="4074"/>
        </w:trPr>
        <w:tc>
          <w:tcPr>
            <w:tcW w:w="993" w:type="dxa"/>
            <w:gridSpan w:val="2"/>
            <w:vMerge/>
            <w:shd w:val="clear" w:color="auto" w:fill="00C1C7" w:themeFill="accent2"/>
          </w:tcPr>
          <w:p w14:paraId="31FACE7D" w14:textId="77777777" w:rsidR="0031055C" w:rsidRPr="003A798E" w:rsidRDefault="0031055C" w:rsidP="00975655"/>
        </w:tc>
        <w:tc>
          <w:tcPr>
            <w:tcW w:w="8788" w:type="dxa"/>
            <w:gridSpan w:val="2"/>
            <w:tcBorders>
              <w:top w:val="single" w:sz="36" w:space="0" w:color="123869" w:themeColor="accent1"/>
            </w:tcBorders>
            <w:shd w:val="clear" w:color="auto" w:fill="00C1C7" w:themeFill="accent2"/>
          </w:tcPr>
          <w:p w14:paraId="7DD06746" w14:textId="77777777" w:rsidR="0031055C" w:rsidRPr="003A798E" w:rsidRDefault="0031055C" w:rsidP="0031055C"/>
        </w:tc>
        <w:tc>
          <w:tcPr>
            <w:tcW w:w="992" w:type="dxa"/>
            <w:gridSpan w:val="3"/>
            <w:vMerge/>
            <w:shd w:val="clear" w:color="auto" w:fill="00C1C7" w:themeFill="accent2"/>
          </w:tcPr>
          <w:p w14:paraId="3F16EEC7" w14:textId="77777777" w:rsidR="0031055C" w:rsidRPr="003A798E" w:rsidRDefault="0031055C" w:rsidP="00975655"/>
        </w:tc>
      </w:tr>
      <w:bookmarkEnd w:id="0"/>
    </w:tbl>
    <w:p w14:paraId="743067CE" w14:textId="197277B8" w:rsidR="002C2BCB" w:rsidRPr="0063422E" w:rsidRDefault="002C2BCB" w:rsidP="0063422E">
      <w:pPr>
        <w:rPr>
          <w:b/>
          <w:bCs/>
          <w:color w:val="002060"/>
          <w:sz w:val="40"/>
          <w:szCs w:val="40"/>
        </w:rPr>
      </w:pPr>
    </w:p>
    <w:tbl>
      <w:tblPr>
        <w:tblW w:w="10666" w:type="dxa"/>
        <w:shd w:val="clear" w:color="auto" w:fill="F5F7F9"/>
        <w:tblLayout w:type="fixed"/>
        <w:tblCellMar>
          <w:left w:w="0" w:type="dxa"/>
          <w:right w:w="0" w:type="dxa"/>
        </w:tblCellMar>
        <w:tblLook w:val="0600" w:firstRow="0" w:lastRow="0" w:firstColumn="0" w:lastColumn="0" w:noHBand="1" w:noVBand="1"/>
      </w:tblPr>
      <w:tblGrid>
        <w:gridCol w:w="20"/>
        <w:gridCol w:w="10600"/>
        <w:gridCol w:w="46"/>
      </w:tblGrid>
      <w:tr w:rsidR="00AD31D2" w:rsidRPr="003A798E" w14:paraId="756849A8" w14:textId="77777777" w:rsidTr="00EC48B6">
        <w:trPr>
          <w:trHeight w:val="4500"/>
        </w:trPr>
        <w:tc>
          <w:tcPr>
            <w:tcW w:w="20" w:type="dxa"/>
            <w:shd w:val="clear" w:color="auto" w:fill="F5F7F9"/>
          </w:tcPr>
          <w:p w14:paraId="40F6292E" w14:textId="1CFEEE09" w:rsidR="00AD31D2" w:rsidRPr="003A798E" w:rsidRDefault="00AD31D2" w:rsidP="00EA66E8"/>
        </w:tc>
        <w:tc>
          <w:tcPr>
            <w:tcW w:w="10600" w:type="dxa"/>
            <w:shd w:val="clear" w:color="auto" w:fill="F5F7F9"/>
          </w:tcPr>
          <w:p w14:paraId="69495686" w14:textId="59530080" w:rsidR="00AE59C0" w:rsidRDefault="008C0912" w:rsidP="00E2003D">
            <w:pPr>
              <w:jc w:val="both"/>
              <w:rPr>
                <w:rFonts w:ascii="Cambria Math" w:hAnsi="Cambria Math"/>
                <w:sz w:val="36"/>
                <w:szCs w:val="36"/>
              </w:rPr>
            </w:pPr>
            <w:r>
              <w:rPr>
                <w:rFonts w:ascii="Cambria Math" w:hAnsi="Cambria Math"/>
                <w:sz w:val="36"/>
                <w:szCs w:val="36"/>
              </w:rPr>
              <w:t>Stereo</w:t>
            </w:r>
            <w:r w:rsidR="00DE7031">
              <w:rPr>
                <w:rFonts w:ascii="Cambria Math" w:hAnsi="Cambria Math"/>
                <w:sz w:val="36"/>
                <w:szCs w:val="36"/>
              </w:rPr>
              <w:t xml:space="preserve"> vision</w:t>
            </w:r>
            <w:r>
              <w:rPr>
                <w:rFonts w:ascii="Cambria Math" w:hAnsi="Cambria Math"/>
                <w:sz w:val="36"/>
                <w:szCs w:val="36"/>
              </w:rPr>
              <w:t xml:space="preserve"> basically entails the ability to </w:t>
            </w:r>
            <w:r w:rsidR="005F4856">
              <w:rPr>
                <w:rFonts w:ascii="Cambria Math" w:hAnsi="Cambria Math"/>
                <w:sz w:val="36"/>
                <w:szCs w:val="36"/>
              </w:rPr>
              <w:t>infer information on the 3D structure and distance of a scene from two or more images taken from different viewpoints</w:t>
            </w:r>
            <w:r w:rsidR="003355B6">
              <w:rPr>
                <w:rFonts w:ascii="Cambria Math" w:hAnsi="Cambria Math"/>
                <w:sz w:val="36"/>
                <w:szCs w:val="36"/>
              </w:rPr>
              <w:t xml:space="preserve">. </w:t>
            </w:r>
          </w:p>
          <w:p w14:paraId="72581F59" w14:textId="39B795DD" w:rsidR="00C314D5" w:rsidRDefault="00C314D5" w:rsidP="00E2003D">
            <w:pPr>
              <w:jc w:val="both"/>
              <w:rPr>
                <w:rFonts w:ascii="Cambria Math" w:hAnsi="Cambria Math"/>
                <w:sz w:val="36"/>
                <w:szCs w:val="36"/>
              </w:rPr>
            </w:pPr>
          </w:p>
          <w:p w14:paraId="52FD14ED" w14:textId="34CABD8A" w:rsidR="00C314D5" w:rsidRDefault="00C314D5" w:rsidP="00E2003D">
            <w:pPr>
              <w:jc w:val="both"/>
              <w:rPr>
                <w:rFonts w:ascii="Cambria Math" w:hAnsi="Cambria Math"/>
                <w:sz w:val="36"/>
                <w:szCs w:val="36"/>
              </w:rPr>
            </w:pPr>
            <w:r>
              <w:rPr>
                <w:rFonts w:ascii="Cambria Math" w:hAnsi="Cambria Math"/>
                <w:sz w:val="36"/>
                <w:szCs w:val="36"/>
              </w:rPr>
              <w:t xml:space="preserve">As much as stereo vision helps us </w:t>
            </w:r>
            <w:r w:rsidR="000032AC">
              <w:rPr>
                <w:rFonts w:ascii="Cambria Math" w:hAnsi="Cambria Math"/>
                <w:sz w:val="36"/>
                <w:szCs w:val="36"/>
              </w:rPr>
              <w:t>recover depth of points or objects in a scene, it introduces another issue of disparity. Given that the two (or more images) were taken from different viewpoints</w:t>
            </w:r>
            <w:r w:rsidR="00ED16C7">
              <w:rPr>
                <w:rFonts w:ascii="Cambria Math" w:hAnsi="Cambria Math"/>
                <w:sz w:val="36"/>
                <w:szCs w:val="36"/>
              </w:rPr>
              <w:t xml:space="preserve">, corresponding points in the mage planes will appear displaced. </w:t>
            </w:r>
            <w:r w:rsidR="00FC462D">
              <w:rPr>
                <w:rFonts w:ascii="Cambria Math" w:hAnsi="Cambria Math"/>
                <w:sz w:val="36"/>
                <w:szCs w:val="36"/>
              </w:rPr>
              <w:t>This notion is called disparity. Although it appears problematic, it is key in depth</w:t>
            </w:r>
            <w:r w:rsidR="00F516BD">
              <w:rPr>
                <w:rFonts w:ascii="Cambria Math" w:hAnsi="Cambria Math"/>
                <w:sz w:val="36"/>
                <w:szCs w:val="36"/>
              </w:rPr>
              <w:t>-</w:t>
            </w:r>
            <w:r w:rsidR="00FC462D">
              <w:rPr>
                <w:rFonts w:ascii="Cambria Math" w:hAnsi="Cambria Math"/>
                <w:sz w:val="36"/>
                <w:szCs w:val="36"/>
              </w:rPr>
              <w:t xml:space="preserve">recovery. </w:t>
            </w:r>
          </w:p>
          <w:p w14:paraId="0164D143" w14:textId="13BC9623" w:rsidR="00F516BD" w:rsidRDefault="00F516BD" w:rsidP="00E2003D">
            <w:pPr>
              <w:jc w:val="both"/>
              <w:rPr>
                <w:rFonts w:ascii="Cambria Math" w:hAnsi="Cambria Math"/>
                <w:sz w:val="36"/>
                <w:szCs w:val="36"/>
              </w:rPr>
            </w:pPr>
          </w:p>
          <w:p w14:paraId="44D8894B" w14:textId="22509073" w:rsidR="00F516BD" w:rsidRDefault="00F516BD" w:rsidP="00E2003D">
            <w:pPr>
              <w:jc w:val="both"/>
              <w:rPr>
                <w:rFonts w:ascii="Cambria Math" w:hAnsi="Cambria Math"/>
                <w:sz w:val="36"/>
                <w:szCs w:val="36"/>
              </w:rPr>
            </w:pPr>
            <w:r>
              <w:rPr>
                <w:rFonts w:ascii="Cambria Math" w:hAnsi="Cambria Math"/>
                <w:sz w:val="36"/>
                <w:szCs w:val="36"/>
              </w:rPr>
              <w:t>In this lab</w:t>
            </w:r>
            <w:r w:rsidR="001A0CE6">
              <w:rPr>
                <w:rFonts w:ascii="Cambria Math" w:hAnsi="Cambria Math"/>
                <w:sz w:val="36"/>
                <w:szCs w:val="36"/>
              </w:rPr>
              <w:t>,</w:t>
            </w:r>
            <w:r>
              <w:rPr>
                <w:rFonts w:ascii="Cambria Math" w:hAnsi="Cambria Math"/>
                <w:sz w:val="36"/>
                <w:szCs w:val="36"/>
              </w:rPr>
              <w:t xml:space="preserve"> the focus is on using a correlation-based algorithm to obtain the disparity map of </w:t>
            </w:r>
            <w:r w:rsidR="00291814">
              <w:rPr>
                <w:rFonts w:ascii="Cambria Math" w:hAnsi="Cambria Math"/>
                <w:sz w:val="36"/>
                <w:szCs w:val="36"/>
              </w:rPr>
              <w:t xml:space="preserve">a stereo pair of images. </w:t>
            </w:r>
          </w:p>
          <w:p w14:paraId="588DF627" w14:textId="59290F42" w:rsidR="00AE59C0" w:rsidRDefault="00AE59C0" w:rsidP="00E2003D">
            <w:pPr>
              <w:jc w:val="both"/>
              <w:rPr>
                <w:rFonts w:ascii="Cambria Math" w:hAnsi="Cambria Math"/>
                <w:sz w:val="36"/>
                <w:szCs w:val="36"/>
              </w:rPr>
            </w:pPr>
          </w:p>
          <w:p w14:paraId="173B2FB2" w14:textId="54A17589" w:rsidR="00AE59C0" w:rsidRDefault="00AE59C0" w:rsidP="00E2003D">
            <w:pPr>
              <w:jc w:val="both"/>
              <w:rPr>
                <w:rFonts w:ascii="Cambria Math" w:hAnsi="Cambria Math"/>
                <w:sz w:val="36"/>
                <w:szCs w:val="36"/>
              </w:rPr>
            </w:pPr>
          </w:p>
          <w:p w14:paraId="5126F99C" w14:textId="5F42C4A4" w:rsidR="00AE59C0" w:rsidRDefault="00AE59C0" w:rsidP="00E2003D">
            <w:pPr>
              <w:jc w:val="both"/>
              <w:rPr>
                <w:rFonts w:ascii="Cambria Math" w:hAnsi="Cambria Math"/>
                <w:sz w:val="36"/>
                <w:szCs w:val="36"/>
              </w:rPr>
            </w:pPr>
          </w:p>
          <w:p w14:paraId="1F7EA1CB" w14:textId="5811B6E5" w:rsidR="00AE59C0" w:rsidRDefault="00AE59C0" w:rsidP="00E2003D">
            <w:pPr>
              <w:jc w:val="both"/>
              <w:rPr>
                <w:rFonts w:ascii="Cambria Math" w:hAnsi="Cambria Math"/>
                <w:sz w:val="36"/>
                <w:szCs w:val="36"/>
              </w:rPr>
            </w:pPr>
          </w:p>
          <w:p w14:paraId="3AA25A57" w14:textId="01708BB5" w:rsidR="00AE59C0" w:rsidRDefault="00AE59C0" w:rsidP="00E2003D">
            <w:pPr>
              <w:jc w:val="both"/>
              <w:rPr>
                <w:rFonts w:ascii="Cambria Math" w:hAnsi="Cambria Math"/>
                <w:sz w:val="36"/>
                <w:szCs w:val="36"/>
              </w:rPr>
            </w:pPr>
          </w:p>
          <w:p w14:paraId="55AC58E6" w14:textId="4FDB4799" w:rsidR="00AE59C0" w:rsidRDefault="00AE59C0" w:rsidP="00E2003D">
            <w:pPr>
              <w:jc w:val="both"/>
              <w:rPr>
                <w:rFonts w:ascii="Cambria Math" w:hAnsi="Cambria Math"/>
                <w:sz w:val="36"/>
                <w:szCs w:val="36"/>
              </w:rPr>
            </w:pPr>
          </w:p>
          <w:p w14:paraId="2A5687EF" w14:textId="54A99D03" w:rsidR="00AE59C0" w:rsidRDefault="00AE59C0" w:rsidP="00E2003D">
            <w:pPr>
              <w:jc w:val="both"/>
              <w:rPr>
                <w:rFonts w:ascii="Cambria Math" w:hAnsi="Cambria Math"/>
                <w:sz w:val="36"/>
                <w:szCs w:val="36"/>
              </w:rPr>
            </w:pPr>
          </w:p>
          <w:p w14:paraId="09F956FB" w14:textId="3D8A9B53" w:rsidR="00AE59C0" w:rsidRDefault="00AE59C0" w:rsidP="00E2003D">
            <w:pPr>
              <w:jc w:val="both"/>
              <w:rPr>
                <w:rFonts w:ascii="Cambria Math" w:hAnsi="Cambria Math"/>
                <w:sz w:val="36"/>
                <w:szCs w:val="36"/>
              </w:rPr>
            </w:pPr>
          </w:p>
          <w:p w14:paraId="09758537" w14:textId="7C843C15" w:rsidR="00AE59C0" w:rsidRDefault="00AE59C0" w:rsidP="00E2003D">
            <w:pPr>
              <w:jc w:val="both"/>
              <w:rPr>
                <w:rFonts w:ascii="Cambria Math" w:hAnsi="Cambria Math"/>
                <w:sz w:val="36"/>
                <w:szCs w:val="36"/>
              </w:rPr>
            </w:pPr>
          </w:p>
          <w:p w14:paraId="7801FF2A" w14:textId="7FA6F31A" w:rsidR="00AE59C0" w:rsidRDefault="00AE59C0" w:rsidP="00E2003D">
            <w:pPr>
              <w:jc w:val="both"/>
              <w:rPr>
                <w:rFonts w:ascii="Cambria Math" w:hAnsi="Cambria Math"/>
                <w:sz w:val="36"/>
                <w:szCs w:val="36"/>
              </w:rPr>
            </w:pPr>
          </w:p>
          <w:p w14:paraId="42C92E99" w14:textId="3B0D6AB1" w:rsidR="00AE59C0" w:rsidRDefault="00AE59C0" w:rsidP="00E2003D">
            <w:pPr>
              <w:jc w:val="both"/>
              <w:rPr>
                <w:rFonts w:ascii="Cambria Math" w:hAnsi="Cambria Math"/>
                <w:sz w:val="36"/>
                <w:szCs w:val="36"/>
              </w:rPr>
            </w:pPr>
          </w:p>
          <w:p w14:paraId="0CC2CA3E" w14:textId="27D55A02" w:rsidR="00AE59C0" w:rsidRDefault="00AE59C0" w:rsidP="00E2003D">
            <w:pPr>
              <w:jc w:val="both"/>
              <w:rPr>
                <w:rFonts w:ascii="Cambria Math" w:hAnsi="Cambria Math"/>
                <w:sz w:val="36"/>
                <w:szCs w:val="36"/>
              </w:rPr>
            </w:pPr>
          </w:p>
          <w:p w14:paraId="1070EC7E" w14:textId="77777777" w:rsidR="00AE59C0" w:rsidRDefault="00AE59C0" w:rsidP="00E2003D">
            <w:pPr>
              <w:jc w:val="both"/>
              <w:rPr>
                <w:rFonts w:ascii="Cambria Math" w:hAnsi="Cambria Math"/>
                <w:sz w:val="36"/>
                <w:szCs w:val="36"/>
              </w:rPr>
            </w:pPr>
          </w:p>
          <w:p w14:paraId="52D2FAE0" w14:textId="77777777" w:rsidR="000F700C" w:rsidRDefault="000F700C" w:rsidP="00012D7F">
            <w:pPr>
              <w:ind w:firstLine="720"/>
              <w:jc w:val="both"/>
              <w:rPr>
                <w:rFonts w:ascii="Cambria Math" w:hAnsi="Cambria Math"/>
                <w:sz w:val="36"/>
                <w:szCs w:val="36"/>
              </w:r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392195" w:rsidRPr="003A798E" w14:paraId="39B767ED" w14:textId="77777777" w:rsidTr="00723677">
              <w:trPr>
                <w:trHeight w:val="3180"/>
              </w:trPr>
              <w:tc>
                <w:tcPr>
                  <w:tcW w:w="993" w:type="dxa"/>
                  <w:shd w:val="clear" w:color="auto" w:fill="00C1C7" w:themeFill="accent2"/>
                </w:tcPr>
                <w:p w14:paraId="1AC75C29" w14:textId="05E3ADBD" w:rsidR="00392195" w:rsidRPr="003A798E" w:rsidRDefault="00904F56" w:rsidP="00392195">
                  <w:pPr>
                    <w:pStyle w:val="GraphicAnchor"/>
                  </w:pPr>
                  <w:r w:rsidRPr="003A798E">
                    <w:rPr>
                      <w:noProof/>
                      <w:lang w:eastAsia="en-AU"/>
                    </w:rPr>
                    <w:lastRenderedPageBreak/>
                    <mc:AlternateContent>
                      <mc:Choice Requires="wps">
                        <w:drawing>
                          <wp:anchor distT="0" distB="0" distL="114300" distR="114300" simplePos="0" relativeHeight="251725824" behindDoc="1" locked="0" layoutInCell="1" allowOverlap="1" wp14:anchorId="2776DAB1" wp14:editId="580BA263">
                            <wp:simplePos x="0" y="0"/>
                            <wp:positionH relativeFrom="margin">
                              <wp:posOffset>-992505</wp:posOffset>
                            </wp:positionH>
                            <wp:positionV relativeFrom="paragraph">
                              <wp:posOffset>-454025</wp:posOffset>
                            </wp:positionV>
                            <wp:extent cx="8228330" cy="9239250"/>
                            <wp:effectExtent l="0" t="0" r="1270" b="0"/>
                            <wp:wrapNone/>
                            <wp:docPr id="2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E161F63" id="Shape" o:spid="_x0000_s1026" alt="&quot;&quot;" style="position:absolute;margin-left:-78.15pt;margin-top:-35.75pt;width:647.9pt;height:727.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G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6D274378" w14:textId="03DE6904" w:rsidR="00392195" w:rsidRPr="003A798E" w:rsidRDefault="00392195" w:rsidP="00392195"/>
              </w:tc>
              <w:tc>
                <w:tcPr>
                  <w:tcW w:w="992" w:type="dxa"/>
                  <w:shd w:val="clear" w:color="auto" w:fill="00C1C7" w:themeFill="accent2"/>
                </w:tcPr>
                <w:p w14:paraId="165443BD" w14:textId="735102C1" w:rsidR="00392195" w:rsidRPr="003A798E" w:rsidRDefault="00392195" w:rsidP="00392195"/>
              </w:tc>
            </w:tr>
            <w:tr w:rsidR="00392195" w:rsidRPr="003A798E" w14:paraId="3DD99268" w14:textId="77777777" w:rsidTr="00723677">
              <w:trPr>
                <w:trHeight w:val="5966"/>
              </w:trPr>
              <w:tc>
                <w:tcPr>
                  <w:tcW w:w="993" w:type="dxa"/>
                  <w:shd w:val="clear" w:color="auto" w:fill="00C1C7" w:themeFill="accent2"/>
                </w:tcPr>
                <w:p w14:paraId="4C1AC6C3" w14:textId="77777777" w:rsidR="00392195" w:rsidRPr="003A798E" w:rsidRDefault="00392195" w:rsidP="00392195"/>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3A48149C" w14:textId="71620A74" w:rsidR="00392195" w:rsidRPr="003A798E" w:rsidRDefault="00985A42" w:rsidP="00392195">
                  <w:pPr>
                    <w:pStyle w:val="Quote"/>
                  </w:pPr>
                  <w:r>
                    <w:t>EXPLANATION OF METHODS</w:t>
                  </w:r>
                </w:p>
              </w:tc>
              <w:tc>
                <w:tcPr>
                  <w:tcW w:w="992" w:type="dxa"/>
                  <w:shd w:val="clear" w:color="auto" w:fill="00C1C7" w:themeFill="accent2"/>
                </w:tcPr>
                <w:p w14:paraId="7A4B827B" w14:textId="77777777" w:rsidR="00392195" w:rsidRPr="003A798E" w:rsidRDefault="00392195" w:rsidP="00392195"/>
              </w:tc>
            </w:tr>
            <w:tr w:rsidR="00392195" w:rsidRPr="003A798E" w14:paraId="46AA7287" w14:textId="77777777" w:rsidTr="00723677">
              <w:trPr>
                <w:trHeight w:val="4074"/>
              </w:trPr>
              <w:tc>
                <w:tcPr>
                  <w:tcW w:w="993" w:type="dxa"/>
                  <w:shd w:val="clear" w:color="auto" w:fill="00C1C7" w:themeFill="accent2"/>
                </w:tcPr>
                <w:p w14:paraId="5ED28502" w14:textId="77777777" w:rsidR="00392195" w:rsidRPr="003A798E" w:rsidRDefault="00392195" w:rsidP="00392195"/>
              </w:tc>
              <w:tc>
                <w:tcPr>
                  <w:tcW w:w="8788" w:type="dxa"/>
                  <w:tcBorders>
                    <w:top w:val="single" w:sz="36" w:space="0" w:color="123869" w:themeColor="accent1"/>
                  </w:tcBorders>
                  <w:shd w:val="clear" w:color="auto" w:fill="00C1C7" w:themeFill="accent2"/>
                </w:tcPr>
                <w:p w14:paraId="4D4586C7" w14:textId="3BDCCD3E" w:rsidR="00392195" w:rsidRPr="003A798E" w:rsidRDefault="00392195" w:rsidP="00392195"/>
              </w:tc>
              <w:tc>
                <w:tcPr>
                  <w:tcW w:w="992" w:type="dxa"/>
                  <w:shd w:val="clear" w:color="auto" w:fill="00C1C7" w:themeFill="accent2"/>
                </w:tcPr>
                <w:p w14:paraId="7F504D17" w14:textId="77777777" w:rsidR="00392195" w:rsidRPr="003A798E" w:rsidRDefault="00392195" w:rsidP="00392195"/>
              </w:tc>
            </w:tr>
          </w:tbl>
          <w:p w14:paraId="3F0F8775" w14:textId="0C5ECB37" w:rsidR="00136BFB" w:rsidRPr="004A08DD" w:rsidRDefault="0029501C" w:rsidP="004A08DD">
            <w:pPr>
              <w:pStyle w:val="Heading3"/>
              <w:jc w:val="center"/>
              <w:rPr>
                <w:rFonts w:ascii="Cambria Math" w:hAnsi="Cambria Math"/>
                <w:color w:val="002060"/>
                <w:sz w:val="50"/>
                <w:szCs w:val="50"/>
                <w:vertAlign w:val="subscript"/>
              </w:rPr>
            </w:pPr>
            <w:r>
              <w:rPr>
                <w:rFonts w:ascii="Cambria Math" w:hAnsi="Cambria Math"/>
                <w:color w:val="002060"/>
                <w:sz w:val="50"/>
                <w:szCs w:val="50"/>
              </w:rPr>
              <w:lastRenderedPageBreak/>
              <w:t>CORRELATION-BASED ALGORITHM</w:t>
            </w:r>
          </w:p>
          <w:p w14:paraId="3519E6AF" w14:textId="4125BEA2" w:rsidR="0029501C" w:rsidRDefault="00E76F40" w:rsidP="00DC1B5F">
            <w:pPr>
              <w:jc w:val="both"/>
              <w:rPr>
                <w:rFonts w:ascii="Cambria Math" w:eastAsiaTheme="minorEastAsia" w:hAnsi="Cambria Math"/>
                <w:sz w:val="36"/>
                <w:szCs w:val="36"/>
              </w:rPr>
            </w:pPr>
            <w:r>
              <w:rPr>
                <w:rFonts w:ascii="Cambria Math" w:eastAsiaTheme="minorEastAsia" w:hAnsi="Cambria Math"/>
                <w:sz w:val="36"/>
                <w:szCs w:val="36"/>
              </w:rPr>
              <w:t xml:space="preserve">This algorithm </w:t>
            </w:r>
            <w:r w:rsidR="00B73A93">
              <w:rPr>
                <w:rFonts w:ascii="Cambria Math" w:eastAsiaTheme="minorEastAsia" w:hAnsi="Cambria Math"/>
                <w:sz w:val="36"/>
                <w:szCs w:val="36"/>
              </w:rPr>
              <w:t xml:space="preserve">is also termed template matching in that it requires us to move a template (or window) in </w:t>
            </w:r>
            <w:r w:rsidR="00817F2A">
              <w:rPr>
                <w:rFonts w:ascii="Cambria Math" w:eastAsiaTheme="minorEastAsia" w:hAnsi="Cambria Math"/>
                <w:sz w:val="36"/>
                <w:szCs w:val="36"/>
              </w:rPr>
              <w:t>the</w:t>
            </w:r>
            <w:r w:rsidR="00B73A93">
              <w:rPr>
                <w:rFonts w:ascii="Cambria Math" w:eastAsiaTheme="minorEastAsia" w:hAnsi="Cambria Math"/>
                <w:sz w:val="36"/>
                <w:szCs w:val="36"/>
              </w:rPr>
              <w:t xml:space="preserve"> reference </w:t>
            </w:r>
            <w:r w:rsidR="00817F2A">
              <w:rPr>
                <w:rFonts w:ascii="Cambria Math" w:eastAsiaTheme="minorEastAsia" w:hAnsi="Cambria Math"/>
                <w:sz w:val="36"/>
                <w:szCs w:val="36"/>
              </w:rPr>
              <w:t xml:space="preserve">image of a stereo pair over a search window in the second image. While doing this, </w:t>
            </w:r>
            <w:r w:rsidR="009D4CBD">
              <w:rPr>
                <w:rFonts w:ascii="Cambria Math" w:eastAsiaTheme="minorEastAsia" w:hAnsi="Cambria Math"/>
                <w:sz w:val="36"/>
                <w:szCs w:val="36"/>
              </w:rPr>
              <w:t xml:space="preserve">one of several similarity measures is computed and maximized/minimized (depending on the similarity measure selected). </w:t>
            </w:r>
            <w:r w:rsidR="005776D2">
              <w:rPr>
                <w:rFonts w:ascii="Cambria Math" w:eastAsiaTheme="minorEastAsia" w:hAnsi="Cambria Math"/>
                <w:sz w:val="36"/>
                <w:szCs w:val="36"/>
              </w:rPr>
              <w:t xml:space="preserve">The advantage with this algorithm is that it produces a dense set of correspondences. </w:t>
            </w:r>
          </w:p>
          <w:p w14:paraId="3F0A6219" w14:textId="31E6D5C1" w:rsidR="009D4CBD" w:rsidRDefault="009D4CBD" w:rsidP="00DC1B5F">
            <w:pPr>
              <w:jc w:val="both"/>
              <w:rPr>
                <w:rFonts w:ascii="Cambria Math" w:eastAsiaTheme="minorEastAsia" w:hAnsi="Cambria Math"/>
                <w:sz w:val="36"/>
                <w:szCs w:val="36"/>
              </w:rPr>
            </w:pPr>
          </w:p>
          <w:p w14:paraId="7FA325C0" w14:textId="13B2FB54" w:rsidR="005776D2" w:rsidRDefault="00DF37C7" w:rsidP="00DC1B5F">
            <w:pPr>
              <w:jc w:val="both"/>
              <w:rPr>
                <w:rFonts w:ascii="Cambria Math" w:eastAsiaTheme="minorEastAsia" w:hAnsi="Cambria Math"/>
                <w:sz w:val="36"/>
                <w:szCs w:val="36"/>
              </w:rPr>
            </w:pPr>
            <w:r>
              <w:rPr>
                <w:rFonts w:ascii="Cambria Math" w:eastAsiaTheme="minorEastAsia" w:hAnsi="Cambria Math"/>
                <w:sz w:val="36"/>
                <w:szCs w:val="36"/>
              </w:rPr>
              <w:t>In this lab, the Su</w:t>
            </w:r>
            <w:r w:rsidR="001A5DC1">
              <w:rPr>
                <w:rFonts w:ascii="Cambria Math" w:eastAsiaTheme="minorEastAsia" w:hAnsi="Cambria Math"/>
                <w:sz w:val="36"/>
                <w:szCs w:val="36"/>
              </w:rPr>
              <w:t xml:space="preserve">m of Squared difference is applied as the similarity measure. </w:t>
            </w:r>
          </w:p>
          <w:p w14:paraId="54606FB3" w14:textId="55D7041E" w:rsidR="001A5DC1" w:rsidRDefault="00ED0874" w:rsidP="00DC1B5F">
            <w:pPr>
              <w:jc w:val="both"/>
              <w:rPr>
                <w:rFonts w:ascii="Cambria Math" w:eastAsiaTheme="minorEastAsia" w:hAnsi="Cambria Math"/>
                <w:sz w:val="36"/>
                <w:szCs w:val="36"/>
              </w:rPr>
            </w:pPr>
            <w:r>
              <w:rPr>
                <w:noProof/>
              </w:rPr>
              <w:drawing>
                <wp:inline distT="0" distB="0" distL="0" distR="0" wp14:anchorId="7DBE1BC1" wp14:editId="013BAD3C">
                  <wp:extent cx="6731000" cy="1602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31000" cy="1602740"/>
                          </a:xfrm>
                          <a:prstGeom prst="rect">
                            <a:avLst/>
                          </a:prstGeom>
                        </pic:spPr>
                      </pic:pic>
                    </a:graphicData>
                  </a:graphic>
                </wp:inline>
              </w:drawing>
            </w:r>
          </w:p>
          <w:p w14:paraId="34C5D1FC" w14:textId="68A2D17C" w:rsidR="00ED0874" w:rsidRDefault="00ED0874" w:rsidP="00DC1B5F">
            <w:pPr>
              <w:jc w:val="both"/>
              <w:rPr>
                <w:rFonts w:ascii="Cambria Math" w:eastAsiaTheme="minorEastAsia" w:hAnsi="Cambria Math"/>
                <w:sz w:val="36"/>
                <w:szCs w:val="36"/>
              </w:rPr>
            </w:pPr>
          </w:p>
          <w:p w14:paraId="494B63D4" w14:textId="5B9F9060" w:rsidR="00ED0874" w:rsidRDefault="00A849AE" w:rsidP="00DC1B5F">
            <w:pPr>
              <w:jc w:val="both"/>
              <w:rPr>
                <w:rFonts w:ascii="Cambria Math" w:eastAsiaTheme="minorEastAsia" w:hAnsi="Cambria Math"/>
                <w:sz w:val="36"/>
                <w:szCs w:val="36"/>
              </w:rPr>
            </w:pPr>
            <w:r>
              <w:rPr>
                <w:rFonts w:ascii="Cambria Math" w:eastAsiaTheme="minorEastAsia" w:hAnsi="Cambria Math"/>
                <w:sz w:val="36"/>
                <w:szCs w:val="36"/>
              </w:rPr>
              <w:t>To compute the above, the following need to be defined:</w:t>
            </w:r>
          </w:p>
          <w:p w14:paraId="13728E84" w14:textId="51595AD7" w:rsidR="00A849AE" w:rsidRDefault="00CC79AA" w:rsidP="00A849A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Input images: left and right images of the same scene.</w:t>
            </w:r>
          </w:p>
          <w:p w14:paraId="6BFEC01F" w14:textId="7FF51401" w:rsidR="00CC79AA" w:rsidRDefault="00CC79AA" w:rsidP="00A849A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Correlation window size – 2W+1</w:t>
            </w:r>
          </w:p>
          <w:p w14:paraId="6E8F5B04" w14:textId="78CA1D68" w:rsidR="009B41C2" w:rsidRDefault="00CC79AA" w:rsidP="00A849A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Search window size </w:t>
            </w:r>
            <w:r w:rsidR="009B41C2">
              <w:rPr>
                <w:rFonts w:ascii="Cambria Math" w:eastAsiaTheme="minorEastAsia" w:hAnsi="Cambria Math"/>
                <w:sz w:val="36"/>
                <w:szCs w:val="36"/>
              </w:rPr>
              <w:t>–</w:t>
            </w:r>
            <w:r>
              <w:rPr>
                <w:rFonts w:ascii="Cambria Math" w:eastAsiaTheme="minorEastAsia" w:hAnsi="Cambria Math"/>
                <w:sz w:val="36"/>
                <w:szCs w:val="36"/>
              </w:rPr>
              <w:t xml:space="preserve"> </w:t>
            </w:r>
            <w:r w:rsidR="009B41C2">
              <w:rPr>
                <w:rFonts w:ascii="Cambria Math" w:eastAsiaTheme="minorEastAsia" w:hAnsi="Cambria Math"/>
                <w:sz w:val="36"/>
                <w:szCs w:val="36"/>
              </w:rPr>
              <w:t>ω</w:t>
            </w:r>
          </w:p>
          <w:p w14:paraId="780D598E" w14:textId="22A7F675" w:rsidR="00CC79AA" w:rsidRDefault="009B41C2" w:rsidP="00A849A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Similarity measure, Ψ</w:t>
            </w:r>
          </w:p>
          <w:p w14:paraId="20A6B974" w14:textId="77777777" w:rsidR="00027C45" w:rsidRPr="00027C45" w:rsidRDefault="00027C45" w:rsidP="00027C45">
            <w:pPr>
              <w:jc w:val="both"/>
              <w:rPr>
                <w:rFonts w:ascii="Cambria Math" w:eastAsiaTheme="minorEastAsia" w:hAnsi="Cambria Math"/>
                <w:sz w:val="36"/>
                <w:szCs w:val="36"/>
              </w:rPr>
            </w:pPr>
          </w:p>
          <w:p w14:paraId="060943D6" w14:textId="26020E8B" w:rsidR="00BF5EAD" w:rsidRDefault="00027C45" w:rsidP="00BF5EAD">
            <w:pPr>
              <w:jc w:val="both"/>
              <w:rPr>
                <w:rFonts w:ascii="Cambria Math" w:eastAsiaTheme="minorEastAsia" w:hAnsi="Cambria Math"/>
                <w:sz w:val="36"/>
                <w:szCs w:val="36"/>
              </w:rPr>
            </w:pPr>
            <w:r>
              <w:rPr>
                <w:rFonts w:ascii="Cambria Math" w:eastAsiaTheme="minorEastAsia" w:hAnsi="Cambria Math"/>
                <w:sz w:val="36"/>
                <w:szCs w:val="36"/>
              </w:rPr>
              <w:t xml:space="preserve">The steps for the algorithm </w:t>
            </w:r>
            <w:r w:rsidR="009C125D">
              <w:rPr>
                <w:rFonts w:ascii="Cambria Math" w:eastAsiaTheme="minorEastAsia" w:hAnsi="Cambria Math"/>
                <w:sz w:val="36"/>
                <w:szCs w:val="36"/>
              </w:rPr>
              <w:t>are as follow:</w:t>
            </w:r>
          </w:p>
          <w:p w14:paraId="6CC81CF2" w14:textId="77777777" w:rsidR="00ED34DE" w:rsidRDefault="009C125D"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Find a point in the </w:t>
            </w:r>
            <w:r w:rsidR="009437D6">
              <w:rPr>
                <w:rFonts w:ascii="Cambria Math" w:eastAsiaTheme="minorEastAsia" w:hAnsi="Cambria Math"/>
                <w:sz w:val="36"/>
                <w:szCs w:val="36"/>
              </w:rPr>
              <w:t xml:space="preserve">left image, </w:t>
            </w:r>
            <w:r w:rsidR="00E00101">
              <w:rPr>
                <w:rFonts w:ascii="Cambria Math" w:eastAsiaTheme="minorEastAsia" w:hAnsi="Cambria Math"/>
                <w:sz w:val="36"/>
                <w:szCs w:val="36"/>
              </w:rPr>
              <w:t>p</w:t>
            </w:r>
            <w:r w:rsidR="009437D6" w:rsidRPr="009437D6">
              <w:rPr>
                <w:rFonts w:ascii="Cambria Math" w:eastAsiaTheme="minorEastAsia" w:hAnsi="Cambria Math"/>
                <w:sz w:val="36"/>
                <w:szCs w:val="36"/>
                <w:vertAlign w:val="subscript"/>
              </w:rPr>
              <w:t>l</w:t>
            </w:r>
            <w:r w:rsidR="008A1FF4">
              <w:rPr>
                <w:rFonts w:ascii="Cambria Math" w:eastAsiaTheme="minorEastAsia" w:hAnsi="Cambria Math"/>
                <w:sz w:val="36"/>
                <w:szCs w:val="36"/>
              </w:rPr>
              <w:t xml:space="preserve"> </w:t>
            </w:r>
            <w:r w:rsidR="007C221D">
              <w:rPr>
                <w:rFonts w:ascii="Cambria Math" w:eastAsiaTheme="minorEastAsia" w:hAnsi="Cambria Math"/>
                <w:sz w:val="36"/>
                <w:szCs w:val="36"/>
              </w:rPr>
              <w:t xml:space="preserve">and </w:t>
            </w:r>
          </w:p>
          <w:p w14:paraId="4AD2416A" w14:textId="77777777" w:rsidR="00C31FE7" w:rsidRDefault="00C31FE7"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Pass the corresponding window over the search window in the right image and compute SSD for each pixel. </w:t>
            </w:r>
          </w:p>
          <w:p w14:paraId="785B43BB" w14:textId="77777777" w:rsidR="00C63013" w:rsidRDefault="00C31FE7"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Minimize the SSD</w:t>
            </w:r>
            <w:r w:rsidR="00C63013">
              <w:rPr>
                <w:rFonts w:ascii="Cambria Math" w:eastAsiaTheme="minorEastAsia" w:hAnsi="Cambria Math"/>
                <w:sz w:val="36"/>
                <w:szCs w:val="36"/>
              </w:rPr>
              <w:t xml:space="preserve">. </w:t>
            </w:r>
          </w:p>
          <w:p w14:paraId="48FFB075" w14:textId="45D57A2A" w:rsidR="007C221D" w:rsidRDefault="00C63013"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minimum value is recorded as </w:t>
            </w:r>
            <w:r w:rsidR="007C221D">
              <w:rPr>
                <w:rFonts w:ascii="Cambria Math" w:eastAsiaTheme="minorEastAsia" w:hAnsi="Cambria Math"/>
                <w:sz w:val="36"/>
                <w:szCs w:val="36"/>
              </w:rPr>
              <w:t xml:space="preserve">the corresponding point in the right image. </w:t>
            </w:r>
          </w:p>
          <w:p w14:paraId="29BC8569" w14:textId="4DDA319F" w:rsidR="00402B82" w:rsidRDefault="00402B82"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lastRenderedPageBreak/>
              <w:t>Calculate the displacement vector of the corresponding point from the original point</w:t>
            </w:r>
            <w:r w:rsidR="002E0E41">
              <w:rPr>
                <w:rFonts w:ascii="Cambria Math" w:eastAsiaTheme="minorEastAsia" w:hAnsi="Cambria Math"/>
                <w:sz w:val="36"/>
                <w:szCs w:val="36"/>
              </w:rPr>
              <w:t xml:space="preserve"> and record the value. </w:t>
            </w:r>
            <w:r w:rsidR="00F958BF">
              <w:rPr>
                <w:rFonts w:ascii="Cambria Math" w:eastAsiaTheme="minorEastAsia" w:hAnsi="Cambria Math"/>
                <w:sz w:val="36"/>
                <w:szCs w:val="36"/>
              </w:rPr>
              <w:t>This is for the disparity map</w:t>
            </w:r>
          </w:p>
          <w:p w14:paraId="59FA2DE7" w14:textId="69039434" w:rsidR="002E0E41" w:rsidRDefault="002E0E41"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Repeat the above process for every pixel in the left image.</w:t>
            </w:r>
          </w:p>
          <w:p w14:paraId="4959740B" w14:textId="0C072394" w:rsidR="002E0E41" w:rsidRDefault="00DA5A4D" w:rsidP="00DC1B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Display the </w:t>
            </w:r>
            <w:r w:rsidR="00F958BF">
              <w:rPr>
                <w:rFonts w:ascii="Cambria Math" w:eastAsiaTheme="minorEastAsia" w:hAnsi="Cambria Math"/>
                <w:sz w:val="36"/>
                <w:szCs w:val="36"/>
              </w:rPr>
              <w:t xml:space="preserve">disparity map. </w:t>
            </w:r>
          </w:p>
          <w:p w14:paraId="2144F631" w14:textId="705005E9" w:rsidR="002825CE" w:rsidRPr="009437D6" w:rsidRDefault="00357648" w:rsidP="00DC1B5F">
            <w:pPr>
              <w:pStyle w:val="ListParagraph"/>
              <w:numPr>
                <w:ilvl w:val="0"/>
                <w:numId w:val="18"/>
              </w:numPr>
              <w:jc w:val="both"/>
              <w:rPr>
                <w:rFonts w:ascii="Cambria Math" w:eastAsiaTheme="minorEastAsia" w:hAnsi="Cambria Math"/>
                <w:sz w:val="36"/>
                <w:szCs w:val="36"/>
              </w:rPr>
            </w:pPr>
            <w:r w:rsidRPr="009437D6">
              <w:rPr>
                <w:rFonts w:ascii="Cambria Math" w:eastAsiaTheme="minorEastAsia" w:hAnsi="Cambria Math"/>
                <w:sz w:val="36"/>
                <w:szCs w:val="36"/>
              </w:rPr>
              <w:t xml:space="preserve"> calculate the apparent motion of brightness patterns, </w:t>
            </w:r>
            <w:r w:rsidR="00F56A1A" w:rsidRPr="009437D6">
              <w:rPr>
                <w:rFonts w:ascii="Cambria Math" w:eastAsiaTheme="minorEastAsia" w:hAnsi="Cambria Math"/>
                <w:sz w:val="36"/>
                <w:szCs w:val="36"/>
              </w:rPr>
              <w:t xml:space="preserve">local deformation models like translational model, affine model, </w:t>
            </w:r>
            <w:r w:rsidR="003320EA" w:rsidRPr="009437D6">
              <w:rPr>
                <w:rFonts w:ascii="Cambria Math" w:eastAsiaTheme="minorEastAsia" w:hAnsi="Cambria Math"/>
                <w:sz w:val="36"/>
                <w:szCs w:val="36"/>
              </w:rPr>
              <w:t xml:space="preserve">transformation of intensity values and occlusions, etc., could be used. </w:t>
            </w:r>
          </w:p>
          <w:p w14:paraId="7B9E023E" w14:textId="1DA79E25" w:rsidR="00E87097" w:rsidRPr="00DB1180" w:rsidRDefault="008750EA" w:rsidP="00F958BF">
            <w:pPr>
              <w:jc w:val="both"/>
              <w:rPr>
                <w:rFonts w:ascii="Courier New" w:hAnsi="Courier New" w:cs="Courier New"/>
                <w:lang w:val="tr-TR"/>
              </w:rPr>
            </w:pPr>
            <w:r>
              <w:rPr>
                <w:noProof/>
              </w:rPr>
              <w:drawing>
                <wp:inline distT="0" distB="0" distL="0" distR="0" wp14:anchorId="426AA84A" wp14:editId="10C6F73A">
                  <wp:extent cx="6731000" cy="1974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1000" cy="1974850"/>
                          </a:xfrm>
                          <a:prstGeom prst="rect">
                            <a:avLst/>
                          </a:prstGeom>
                        </pic:spPr>
                      </pic:pic>
                    </a:graphicData>
                  </a:graphic>
                </wp:inline>
              </w:drawing>
            </w:r>
          </w:p>
        </w:tc>
        <w:tc>
          <w:tcPr>
            <w:tcW w:w="46" w:type="dxa"/>
            <w:shd w:val="clear" w:color="auto" w:fill="F5F7F9"/>
          </w:tcPr>
          <w:p w14:paraId="77C90240" w14:textId="77777777" w:rsidR="00AD31D2" w:rsidRPr="003A798E" w:rsidRDefault="00AD31D2" w:rsidP="00EA66E8"/>
        </w:tc>
      </w:tr>
    </w:tbl>
    <w:p w14:paraId="27ACF581" w14:textId="77777777" w:rsidR="0014712C" w:rsidRDefault="0014712C">
      <w:pPr>
        <w:sectPr w:rsidR="0014712C" w:rsidSect="00F569D2">
          <w:footerReference w:type="even" r:id="rId13"/>
          <w:footerReference w:type="default" r:id="rId14"/>
          <w:type w:val="continuous"/>
          <w:pgSz w:w="12240" w:h="15840" w:code="1"/>
          <w:pgMar w:top="720" w:right="720" w:bottom="1080" w:left="720" w:header="709" w:footer="432" w:gutter="0"/>
          <w:cols w:space="708"/>
          <w:titlePg/>
          <w:docGrid w:linePitch="360"/>
        </w:sect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031CE7" w:rsidRPr="003A798E" w14:paraId="216C86E6" w14:textId="77777777" w:rsidTr="00031CE7">
        <w:trPr>
          <w:trHeight w:val="3180"/>
        </w:trPr>
        <w:tc>
          <w:tcPr>
            <w:tcW w:w="993" w:type="dxa"/>
            <w:vMerge w:val="restart"/>
            <w:shd w:val="clear" w:color="auto" w:fill="00C1C7" w:themeFill="accent2"/>
          </w:tcPr>
          <w:p w14:paraId="4C33509D" w14:textId="4A65BFE3" w:rsidR="00031CE7" w:rsidRPr="003A798E" w:rsidRDefault="0014712C" w:rsidP="00723677">
            <w:pPr>
              <w:pStyle w:val="GraphicAnchor"/>
            </w:pPr>
            <w:r>
              <w:lastRenderedPageBreak/>
              <w:br w:type="page"/>
            </w:r>
          </w:p>
        </w:tc>
        <w:tc>
          <w:tcPr>
            <w:tcW w:w="8788" w:type="dxa"/>
            <w:tcBorders>
              <w:bottom w:val="single" w:sz="36" w:space="0" w:color="123869" w:themeColor="accent1"/>
            </w:tcBorders>
            <w:shd w:val="clear" w:color="auto" w:fill="00C1C7" w:themeFill="accent2"/>
          </w:tcPr>
          <w:p w14:paraId="67A87BBD" w14:textId="0D9A660B" w:rsidR="00031CE7" w:rsidRPr="003A798E" w:rsidRDefault="00031CE7" w:rsidP="00723677">
            <w:r w:rsidRPr="003A798E">
              <w:rPr>
                <w:noProof/>
                <w:lang w:eastAsia="en-AU"/>
              </w:rPr>
              <mc:AlternateContent>
                <mc:Choice Requires="wps">
                  <w:drawing>
                    <wp:anchor distT="0" distB="0" distL="114300" distR="114300" simplePos="0" relativeHeight="251730944" behindDoc="1" locked="0" layoutInCell="1" allowOverlap="1" wp14:anchorId="07D60F3E" wp14:editId="3A136F47">
                      <wp:simplePos x="0" y="0"/>
                      <wp:positionH relativeFrom="page">
                        <wp:posOffset>-1087755</wp:posOffset>
                      </wp:positionH>
                      <wp:positionV relativeFrom="paragraph">
                        <wp:posOffset>-444500</wp:posOffset>
                      </wp:positionV>
                      <wp:extent cx="7771130" cy="9124950"/>
                      <wp:effectExtent l="0" t="0" r="1270" b="0"/>
                      <wp:wrapNone/>
                      <wp:docPr id="3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95D082" id="Shape" o:spid="_x0000_s1026" alt="&quot;&quot;" style="position:absolute;margin-left:-85.65pt;margin-top:-35pt;width:611.9pt;height:718.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vMerge w:val="restart"/>
            <w:shd w:val="clear" w:color="auto" w:fill="00C1C7" w:themeFill="accent2"/>
          </w:tcPr>
          <w:p w14:paraId="459FE04B" w14:textId="77777777" w:rsidR="00031CE7" w:rsidRPr="003A798E" w:rsidRDefault="00031CE7" w:rsidP="00723677"/>
        </w:tc>
      </w:tr>
      <w:tr w:rsidR="00031CE7" w:rsidRPr="003A798E" w14:paraId="021CE485" w14:textId="77777777" w:rsidTr="00031CE7">
        <w:trPr>
          <w:trHeight w:val="5966"/>
        </w:trPr>
        <w:tc>
          <w:tcPr>
            <w:tcW w:w="993" w:type="dxa"/>
            <w:vMerge/>
            <w:shd w:val="clear" w:color="auto" w:fill="00C1C7" w:themeFill="accent2"/>
          </w:tcPr>
          <w:p w14:paraId="5B7FDD60" w14:textId="77777777" w:rsidR="00031CE7" w:rsidRPr="003A798E" w:rsidRDefault="00031CE7"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535C9214" w14:textId="18B1F4E0" w:rsidR="00031CE7" w:rsidRPr="003A798E" w:rsidRDefault="00B851B3" w:rsidP="00723677">
            <w:pPr>
              <w:pStyle w:val="Quote"/>
            </w:pPr>
            <w:r>
              <w:t xml:space="preserve">IN-LAB </w:t>
            </w:r>
            <w:r w:rsidR="00832E57">
              <w:t>RESULTS</w:t>
            </w:r>
            <w:r w:rsidR="003D734E">
              <w:t xml:space="preserve"> </w:t>
            </w:r>
          </w:p>
        </w:tc>
        <w:tc>
          <w:tcPr>
            <w:tcW w:w="992" w:type="dxa"/>
            <w:vMerge/>
            <w:shd w:val="clear" w:color="auto" w:fill="00C1C7" w:themeFill="accent2"/>
          </w:tcPr>
          <w:p w14:paraId="215CD9D1" w14:textId="77777777" w:rsidR="00031CE7" w:rsidRPr="003A798E" w:rsidRDefault="00031CE7" w:rsidP="00723677"/>
        </w:tc>
      </w:tr>
      <w:tr w:rsidR="00031CE7" w:rsidRPr="003A798E" w14:paraId="206618E7" w14:textId="77777777" w:rsidTr="00031CE7">
        <w:trPr>
          <w:trHeight w:val="4074"/>
        </w:trPr>
        <w:tc>
          <w:tcPr>
            <w:tcW w:w="993" w:type="dxa"/>
            <w:vMerge/>
            <w:shd w:val="clear" w:color="auto" w:fill="00C1C7" w:themeFill="accent2"/>
          </w:tcPr>
          <w:p w14:paraId="297781A2" w14:textId="77777777" w:rsidR="00031CE7" w:rsidRPr="003A798E" w:rsidRDefault="00031CE7" w:rsidP="00723677"/>
        </w:tc>
        <w:tc>
          <w:tcPr>
            <w:tcW w:w="8788" w:type="dxa"/>
            <w:tcBorders>
              <w:top w:val="single" w:sz="36" w:space="0" w:color="123869" w:themeColor="accent1"/>
            </w:tcBorders>
            <w:shd w:val="clear" w:color="auto" w:fill="00C1C7" w:themeFill="accent2"/>
          </w:tcPr>
          <w:p w14:paraId="68B4E9FC" w14:textId="77777777" w:rsidR="00031CE7" w:rsidRPr="003A798E" w:rsidRDefault="00031CE7" w:rsidP="00723677"/>
        </w:tc>
        <w:tc>
          <w:tcPr>
            <w:tcW w:w="992" w:type="dxa"/>
            <w:vMerge/>
            <w:shd w:val="clear" w:color="auto" w:fill="00C1C7" w:themeFill="accent2"/>
          </w:tcPr>
          <w:p w14:paraId="7F8159FC" w14:textId="77777777" w:rsidR="00031CE7" w:rsidRPr="003A798E" w:rsidRDefault="00031CE7" w:rsidP="00723677"/>
        </w:tc>
      </w:tr>
    </w:tbl>
    <w:p w14:paraId="528CFC29" w14:textId="77777777" w:rsidR="001A2FC2" w:rsidRDefault="001A2FC2" w:rsidP="001A2FC2"/>
    <w:tbl>
      <w:tblPr>
        <w:tblW w:w="10773" w:type="dxa"/>
        <w:shd w:val="clear" w:color="auto" w:fill="F5F7F9"/>
        <w:tblLayout w:type="fixed"/>
        <w:tblCellMar>
          <w:left w:w="0" w:type="dxa"/>
          <w:right w:w="0" w:type="dxa"/>
        </w:tblCellMar>
        <w:tblLook w:val="0600" w:firstRow="0" w:lastRow="0" w:firstColumn="0" w:lastColumn="0" w:noHBand="1" w:noVBand="1"/>
      </w:tblPr>
      <w:tblGrid>
        <w:gridCol w:w="21"/>
        <w:gridCol w:w="972"/>
        <w:gridCol w:w="8788"/>
        <w:gridCol w:w="925"/>
        <w:gridCol w:w="21"/>
        <w:gridCol w:w="46"/>
      </w:tblGrid>
      <w:tr w:rsidR="001A2FC2" w:rsidRPr="003A798E" w14:paraId="24BE9AD2" w14:textId="77777777" w:rsidTr="00A5460D">
        <w:trPr>
          <w:trHeight w:val="4599"/>
        </w:trPr>
        <w:tc>
          <w:tcPr>
            <w:tcW w:w="21" w:type="dxa"/>
            <w:shd w:val="clear" w:color="auto" w:fill="F5F7F9"/>
          </w:tcPr>
          <w:p w14:paraId="18535A7F" w14:textId="77777777" w:rsidR="001A2FC2" w:rsidRDefault="001A2FC2" w:rsidP="00723677"/>
          <w:p w14:paraId="50C3800B" w14:textId="77777777" w:rsidR="001A2FC2" w:rsidRPr="003A798E" w:rsidRDefault="001A2FC2" w:rsidP="00723677"/>
        </w:tc>
        <w:tc>
          <w:tcPr>
            <w:tcW w:w="10706" w:type="dxa"/>
            <w:gridSpan w:val="4"/>
            <w:shd w:val="clear" w:color="auto" w:fill="F5F7F9"/>
          </w:tcPr>
          <w:p w14:paraId="2974458B" w14:textId="104E42B4" w:rsidR="004D643D" w:rsidRDefault="004D643D" w:rsidP="004D643D">
            <w:pPr>
              <w:pStyle w:val="Heading3"/>
              <w:rPr>
                <w:rFonts w:ascii="Cambria Math" w:hAnsi="Cambria Math"/>
                <w:noProof/>
                <w:szCs w:val="36"/>
              </w:rPr>
            </w:pPr>
            <w:r>
              <w:rPr>
                <w:rFonts w:ascii="Cambria Math" w:hAnsi="Cambria Math"/>
                <w:noProof/>
                <w:szCs w:val="36"/>
              </w:rPr>
              <w:t>S00</w:t>
            </w:r>
          </w:p>
          <w:p w14:paraId="56683694" w14:textId="4028F6D0" w:rsidR="00855954" w:rsidRDefault="001D4CC4" w:rsidP="00A17200">
            <w:pPr>
              <w:pStyle w:val="Heading3"/>
              <w:jc w:val="center"/>
            </w:pPr>
            <w:r>
              <w:rPr>
                <w:noProof/>
              </w:rPr>
              <w:drawing>
                <wp:inline distT="0" distB="0" distL="0" distR="0" wp14:anchorId="17FE1CFD" wp14:editId="582DC84A">
                  <wp:extent cx="3041737" cy="250617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448" t="4903" r="27675" b="17160"/>
                          <a:stretch/>
                        </pic:blipFill>
                        <pic:spPr bwMode="auto">
                          <a:xfrm>
                            <a:off x="0" y="0"/>
                            <a:ext cx="3042362" cy="25066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color w:val="002060"/>
                <w:sz w:val="40"/>
                <w:szCs w:val="40"/>
              </w:rPr>
              <w:drawing>
                <wp:inline distT="0" distB="0" distL="0" distR="0" wp14:anchorId="39BA2532" wp14:editId="75D892B8">
                  <wp:extent cx="5548296" cy="29948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537" t="980" r="8605" b="5886"/>
                          <a:stretch/>
                        </pic:blipFill>
                        <pic:spPr bwMode="auto">
                          <a:xfrm>
                            <a:off x="0" y="0"/>
                            <a:ext cx="5549339" cy="2995442"/>
                          </a:xfrm>
                          <a:prstGeom prst="rect">
                            <a:avLst/>
                          </a:prstGeom>
                          <a:noFill/>
                          <a:ln>
                            <a:noFill/>
                          </a:ln>
                          <a:extLst>
                            <a:ext uri="{53640926-AAD7-44D8-BBD7-CCE9431645EC}">
                              <a14:shadowObscured xmlns:a14="http://schemas.microsoft.com/office/drawing/2010/main"/>
                            </a:ext>
                          </a:extLst>
                        </pic:spPr>
                      </pic:pic>
                    </a:graphicData>
                  </a:graphic>
                </wp:inline>
              </w:drawing>
            </w:r>
          </w:p>
          <w:p w14:paraId="4E3EE670" w14:textId="4A6F1AF6" w:rsidR="00E26431" w:rsidRDefault="00E26431" w:rsidP="00855954"/>
          <w:p w14:paraId="6DDFA4FB" w14:textId="003B4839" w:rsidR="00DE365A" w:rsidRDefault="004D643D" w:rsidP="00B46E43">
            <w:pPr>
              <w:pStyle w:val="Heading3"/>
              <w:rPr>
                <w:rFonts w:ascii="Cambria Math" w:hAnsi="Cambria Math"/>
                <w:noProof/>
                <w:szCs w:val="36"/>
              </w:rPr>
            </w:pPr>
            <w:r>
              <w:rPr>
                <w:rFonts w:ascii="Cambria Math" w:hAnsi="Cambria Math"/>
                <w:noProof/>
                <w:szCs w:val="36"/>
              </w:rPr>
              <w:lastRenderedPageBreak/>
              <w:t>S01</w:t>
            </w:r>
          </w:p>
          <w:p w14:paraId="79C8BAF7" w14:textId="64E8E2EC" w:rsidR="00901E87" w:rsidRDefault="0096704F" w:rsidP="00D74A20">
            <w:r>
              <w:rPr>
                <w:noProof/>
              </w:rPr>
              <w:drawing>
                <wp:inline distT="0" distB="0" distL="0" distR="0" wp14:anchorId="2FBC00BE" wp14:editId="3A2663C8">
                  <wp:extent cx="6779260" cy="32162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9260" cy="3216275"/>
                          </a:xfrm>
                          <a:prstGeom prst="rect">
                            <a:avLst/>
                          </a:prstGeom>
                          <a:noFill/>
                          <a:ln>
                            <a:noFill/>
                          </a:ln>
                        </pic:spPr>
                      </pic:pic>
                    </a:graphicData>
                  </a:graphic>
                </wp:inline>
              </w:drawing>
            </w:r>
            <w:r>
              <w:rPr>
                <w:noProof/>
              </w:rPr>
              <w:drawing>
                <wp:inline distT="0" distB="0" distL="0" distR="0" wp14:anchorId="5F2F54EE" wp14:editId="58A24975">
                  <wp:extent cx="6779260" cy="3216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79260" cy="3216275"/>
                          </a:xfrm>
                          <a:prstGeom prst="rect">
                            <a:avLst/>
                          </a:prstGeom>
                          <a:noFill/>
                          <a:ln>
                            <a:noFill/>
                          </a:ln>
                        </pic:spPr>
                      </pic:pic>
                    </a:graphicData>
                  </a:graphic>
                </wp:inline>
              </w:drawing>
            </w:r>
          </w:p>
          <w:p w14:paraId="32C2B1C5" w14:textId="64117E92" w:rsidR="00D74A20" w:rsidRPr="00D74A20" w:rsidRDefault="00D74A20" w:rsidP="00D74A20"/>
          <w:p w14:paraId="242CE860" w14:textId="11BAA86C" w:rsidR="00103B4D" w:rsidRPr="00143F28" w:rsidRDefault="00103B4D" w:rsidP="00DE6F59"/>
        </w:tc>
        <w:tc>
          <w:tcPr>
            <w:tcW w:w="46" w:type="dxa"/>
            <w:shd w:val="clear" w:color="auto" w:fill="F5F7F9"/>
          </w:tcPr>
          <w:p w14:paraId="69DB7FB1" w14:textId="77777777" w:rsidR="001A2FC2" w:rsidRPr="003A798E" w:rsidRDefault="001A2FC2" w:rsidP="00723677"/>
        </w:tc>
      </w:tr>
      <w:tr w:rsidR="00B500FE" w:rsidRPr="003A798E" w14:paraId="4A653ED0" w14:textId="77777777" w:rsidTr="00723677">
        <w:tblPrEx>
          <w:shd w:val="clear" w:color="auto" w:fill="00C1C7" w:themeFill="accent2"/>
          <w:tblCellMar>
            <w:left w:w="108" w:type="dxa"/>
            <w:right w:w="108" w:type="dxa"/>
          </w:tblCellMar>
        </w:tblPrEx>
        <w:trPr>
          <w:trHeight w:val="3180"/>
        </w:trPr>
        <w:tc>
          <w:tcPr>
            <w:tcW w:w="993" w:type="dxa"/>
            <w:gridSpan w:val="2"/>
            <w:shd w:val="clear" w:color="auto" w:fill="00C1C7" w:themeFill="accent2"/>
          </w:tcPr>
          <w:p w14:paraId="758D2EE5" w14:textId="77777777" w:rsidR="00B500FE" w:rsidRPr="003A798E" w:rsidRDefault="00B500FE" w:rsidP="00723677">
            <w:pPr>
              <w:pStyle w:val="GraphicAnchor"/>
            </w:pPr>
            <w:r w:rsidRPr="003A798E">
              <w:rPr>
                <w:noProof/>
                <w:lang w:eastAsia="en-AU"/>
              </w:rPr>
              <w:lastRenderedPageBreak/>
              <mc:AlternateContent>
                <mc:Choice Requires="wps">
                  <w:drawing>
                    <wp:anchor distT="0" distB="0" distL="114300" distR="114300" simplePos="0" relativeHeight="251741184" behindDoc="1" locked="0" layoutInCell="1" allowOverlap="1" wp14:anchorId="2B212A18" wp14:editId="196F9F74">
                      <wp:simplePos x="0" y="0"/>
                      <wp:positionH relativeFrom="margin">
                        <wp:posOffset>-1022350</wp:posOffset>
                      </wp:positionH>
                      <wp:positionV relativeFrom="paragraph">
                        <wp:posOffset>-457200</wp:posOffset>
                      </wp:positionV>
                      <wp:extent cx="8228330" cy="9239250"/>
                      <wp:effectExtent l="0" t="0" r="1270" b="0"/>
                      <wp:wrapNone/>
                      <wp:docPr id="6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874F5F2" id="Shape" o:spid="_x0000_s1026" alt="&quot;&quot;" style="position:absolute;margin-left:-80.5pt;margin-top:-36pt;width:647.9pt;height:727.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4ht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Cm74ht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444D0179" w14:textId="77777777" w:rsidR="00B500FE" w:rsidRPr="003A798E" w:rsidRDefault="00B500FE" w:rsidP="00723677"/>
        </w:tc>
        <w:tc>
          <w:tcPr>
            <w:tcW w:w="992" w:type="dxa"/>
            <w:gridSpan w:val="3"/>
            <w:shd w:val="clear" w:color="auto" w:fill="00C1C7" w:themeFill="accent2"/>
          </w:tcPr>
          <w:p w14:paraId="593E6994" w14:textId="77777777" w:rsidR="00B500FE" w:rsidRPr="003A798E" w:rsidRDefault="00B500FE" w:rsidP="00723677"/>
        </w:tc>
      </w:tr>
      <w:tr w:rsidR="00B500FE" w:rsidRPr="003A798E" w14:paraId="456C84FB" w14:textId="77777777" w:rsidTr="00723677">
        <w:tblPrEx>
          <w:shd w:val="clear" w:color="auto" w:fill="00C1C7" w:themeFill="accent2"/>
          <w:tblCellMar>
            <w:left w:w="108" w:type="dxa"/>
            <w:right w:w="108" w:type="dxa"/>
          </w:tblCellMar>
        </w:tblPrEx>
        <w:trPr>
          <w:trHeight w:val="5966"/>
        </w:trPr>
        <w:tc>
          <w:tcPr>
            <w:tcW w:w="993" w:type="dxa"/>
            <w:gridSpan w:val="2"/>
            <w:shd w:val="clear" w:color="auto" w:fill="00C1C7" w:themeFill="accent2"/>
          </w:tcPr>
          <w:p w14:paraId="2927888E" w14:textId="77777777" w:rsidR="00B500FE" w:rsidRPr="003A798E" w:rsidRDefault="00B500FE"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CAE8500" w14:textId="3B335C22" w:rsidR="00B500FE" w:rsidRPr="003A798E" w:rsidRDefault="009F3E53" w:rsidP="00723677">
            <w:pPr>
              <w:pStyle w:val="Quote"/>
            </w:pPr>
            <w:r>
              <w:t>MULTIPLE RESULTS</w:t>
            </w:r>
          </w:p>
        </w:tc>
        <w:tc>
          <w:tcPr>
            <w:tcW w:w="992" w:type="dxa"/>
            <w:gridSpan w:val="3"/>
            <w:shd w:val="clear" w:color="auto" w:fill="00C1C7" w:themeFill="accent2"/>
          </w:tcPr>
          <w:p w14:paraId="7E3153E5" w14:textId="77777777" w:rsidR="00B500FE" w:rsidRPr="003A798E" w:rsidRDefault="00B500FE" w:rsidP="00723677"/>
        </w:tc>
      </w:tr>
      <w:tr w:rsidR="00B500FE" w:rsidRPr="003A798E" w14:paraId="0652A218" w14:textId="77777777" w:rsidTr="00723677">
        <w:tblPrEx>
          <w:shd w:val="clear" w:color="auto" w:fill="00C1C7" w:themeFill="accent2"/>
          <w:tblCellMar>
            <w:left w:w="108" w:type="dxa"/>
            <w:right w:w="108" w:type="dxa"/>
          </w:tblCellMar>
        </w:tblPrEx>
        <w:trPr>
          <w:trHeight w:val="4074"/>
        </w:trPr>
        <w:tc>
          <w:tcPr>
            <w:tcW w:w="993" w:type="dxa"/>
            <w:gridSpan w:val="2"/>
            <w:shd w:val="clear" w:color="auto" w:fill="00C1C7" w:themeFill="accent2"/>
          </w:tcPr>
          <w:p w14:paraId="6F3676B5" w14:textId="77777777" w:rsidR="00B500FE" w:rsidRPr="003A798E" w:rsidRDefault="00B500FE" w:rsidP="00723677"/>
        </w:tc>
        <w:tc>
          <w:tcPr>
            <w:tcW w:w="8788" w:type="dxa"/>
            <w:tcBorders>
              <w:top w:val="single" w:sz="36" w:space="0" w:color="123869" w:themeColor="accent1"/>
            </w:tcBorders>
            <w:shd w:val="clear" w:color="auto" w:fill="00C1C7" w:themeFill="accent2"/>
          </w:tcPr>
          <w:p w14:paraId="177502AE" w14:textId="77777777" w:rsidR="00B500FE" w:rsidRPr="003A798E" w:rsidRDefault="00B500FE" w:rsidP="00723677"/>
        </w:tc>
        <w:tc>
          <w:tcPr>
            <w:tcW w:w="992" w:type="dxa"/>
            <w:gridSpan w:val="3"/>
            <w:shd w:val="clear" w:color="auto" w:fill="00C1C7" w:themeFill="accent2"/>
          </w:tcPr>
          <w:p w14:paraId="7EF489AD" w14:textId="77777777" w:rsidR="00B500FE" w:rsidRPr="003A798E" w:rsidRDefault="00B500FE" w:rsidP="00723677"/>
        </w:tc>
      </w:tr>
      <w:tr w:rsidR="00A5460D" w:rsidRPr="007353A2" w14:paraId="39A8DEFE" w14:textId="77777777" w:rsidTr="00A5460D">
        <w:trPr>
          <w:gridAfter w:val="2"/>
          <w:wAfter w:w="67" w:type="dxa"/>
          <w:trHeight w:val="4599"/>
        </w:trPr>
        <w:tc>
          <w:tcPr>
            <w:tcW w:w="10706" w:type="dxa"/>
            <w:gridSpan w:val="4"/>
            <w:shd w:val="clear" w:color="auto" w:fill="F5F7F9"/>
          </w:tcPr>
          <w:p w14:paraId="6852E31E" w14:textId="446527B7" w:rsidR="00D02F36" w:rsidRDefault="009D1D6C" w:rsidP="00D96258">
            <w:pPr>
              <w:rPr>
                <w:rFonts w:ascii="Cambria Math" w:hAnsi="Cambria Math"/>
                <w:sz w:val="36"/>
                <w:szCs w:val="36"/>
              </w:rPr>
            </w:pPr>
            <w:r>
              <w:rPr>
                <w:rFonts w:ascii="Cambria Math" w:hAnsi="Cambria Math"/>
                <w:sz w:val="36"/>
                <w:szCs w:val="36"/>
              </w:rPr>
              <w:lastRenderedPageBreak/>
              <w:t xml:space="preserve">I </w:t>
            </w:r>
            <w:r w:rsidR="00D96258">
              <w:rPr>
                <w:rFonts w:ascii="Cambria Math" w:hAnsi="Cambria Math"/>
                <w:sz w:val="36"/>
                <w:szCs w:val="36"/>
              </w:rPr>
              <w:t>took two photos of my laptop to serve as a stereo pair</w:t>
            </w:r>
            <w:r w:rsidR="00D03716">
              <w:rPr>
                <w:rFonts w:ascii="Cambria Math" w:hAnsi="Cambria Math"/>
                <w:sz w:val="36"/>
                <w:szCs w:val="36"/>
              </w:rPr>
              <w:t>:</w:t>
            </w:r>
          </w:p>
          <w:p w14:paraId="77B178CF" w14:textId="53EB63F5" w:rsidR="00D03716" w:rsidRDefault="00D03716" w:rsidP="003155B5">
            <w:pPr>
              <w:jc w:val="center"/>
              <w:rPr>
                <w:rFonts w:ascii="Cambria Math" w:hAnsi="Cambria Math"/>
                <w:sz w:val="36"/>
                <w:szCs w:val="36"/>
              </w:rPr>
            </w:pPr>
            <w:r>
              <w:rPr>
                <w:rFonts w:ascii="Cambria Math" w:hAnsi="Cambria Math"/>
                <w:noProof/>
                <w:sz w:val="36"/>
                <w:szCs w:val="36"/>
              </w:rPr>
              <w:drawing>
                <wp:inline distT="0" distB="0" distL="0" distR="0" wp14:anchorId="336DA532" wp14:editId="7B62AF41">
                  <wp:extent cx="4901609" cy="2265941"/>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9063" cy="2278632"/>
                          </a:xfrm>
                          <a:prstGeom prst="rect">
                            <a:avLst/>
                          </a:prstGeom>
                          <a:noFill/>
                          <a:ln>
                            <a:noFill/>
                          </a:ln>
                        </pic:spPr>
                      </pic:pic>
                    </a:graphicData>
                  </a:graphic>
                </wp:inline>
              </w:drawing>
            </w:r>
            <w:r>
              <w:rPr>
                <w:rFonts w:ascii="Cambria Math" w:hAnsi="Cambria Math"/>
                <w:noProof/>
                <w:sz w:val="36"/>
                <w:szCs w:val="36"/>
              </w:rPr>
              <w:drawing>
                <wp:inline distT="0" distB="0" distL="0" distR="0" wp14:anchorId="7E1983AD" wp14:editId="0D42323C">
                  <wp:extent cx="4922874" cy="22757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0896" cy="2288725"/>
                          </a:xfrm>
                          <a:prstGeom prst="rect">
                            <a:avLst/>
                          </a:prstGeom>
                          <a:noFill/>
                          <a:ln>
                            <a:noFill/>
                          </a:ln>
                        </pic:spPr>
                      </pic:pic>
                    </a:graphicData>
                  </a:graphic>
                </wp:inline>
              </w:drawing>
            </w:r>
          </w:p>
          <w:p w14:paraId="21B1B6DE" w14:textId="3C16A760" w:rsidR="00072177" w:rsidRDefault="00072177" w:rsidP="007A3AC7">
            <w:pPr>
              <w:jc w:val="both"/>
              <w:rPr>
                <w:rFonts w:ascii="Cambria Math" w:hAnsi="Cambria Math"/>
                <w:sz w:val="36"/>
                <w:szCs w:val="36"/>
              </w:rPr>
            </w:pPr>
          </w:p>
          <w:p w14:paraId="3FF5FD00" w14:textId="15F7D166" w:rsidR="00470489" w:rsidRDefault="00E262F7" w:rsidP="007A3AC7">
            <w:pPr>
              <w:jc w:val="both"/>
              <w:rPr>
                <w:rFonts w:ascii="Cambria Math" w:hAnsi="Cambria Math"/>
                <w:sz w:val="36"/>
                <w:szCs w:val="36"/>
              </w:rPr>
            </w:pPr>
            <w:r>
              <w:rPr>
                <w:rFonts w:ascii="Cambria Math" w:hAnsi="Cambria Math"/>
                <w:sz w:val="36"/>
                <w:szCs w:val="36"/>
              </w:rPr>
              <w:t>Using the distance tool in the Image Viewer App, I estimated the largest horizontal and vertical disparity</w:t>
            </w:r>
            <w:r w:rsidR="008C1D3E">
              <w:rPr>
                <w:rFonts w:ascii="Cambria Math" w:hAnsi="Cambria Math"/>
                <w:sz w:val="36"/>
                <w:szCs w:val="36"/>
              </w:rPr>
              <w:t xml:space="preserve"> in the anaglyph image:</w:t>
            </w:r>
          </w:p>
          <w:p w14:paraId="0EA63A79" w14:textId="77777777" w:rsidR="003155B5" w:rsidRDefault="008C1D3E" w:rsidP="003155B5">
            <w:pPr>
              <w:jc w:val="center"/>
              <w:rPr>
                <w:rFonts w:ascii="Cambria Math" w:hAnsi="Cambria Math"/>
                <w:sz w:val="36"/>
                <w:szCs w:val="36"/>
              </w:rPr>
            </w:pPr>
            <w:r>
              <w:rPr>
                <w:noProof/>
              </w:rPr>
              <w:drawing>
                <wp:inline distT="0" distB="0" distL="0" distR="0" wp14:anchorId="33E453A8" wp14:editId="152C5F97">
                  <wp:extent cx="5530745" cy="2615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6" t="10012" r="1626" b="7409"/>
                          <a:stretch/>
                        </pic:blipFill>
                        <pic:spPr bwMode="auto">
                          <a:xfrm>
                            <a:off x="0" y="0"/>
                            <a:ext cx="5553209" cy="2626234"/>
                          </a:xfrm>
                          <a:prstGeom prst="rect">
                            <a:avLst/>
                          </a:prstGeom>
                          <a:ln>
                            <a:noFill/>
                          </a:ln>
                          <a:extLst>
                            <a:ext uri="{53640926-AAD7-44D8-BBD7-CCE9431645EC}">
                              <a14:shadowObscured xmlns:a14="http://schemas.microsoft.com/office/drawing/2010/main"/>
                            </a:ext>
                          </a:extLst>
                        </pic:spPr>
                      </pic:pic>
                    </a:graphicData>
                  </a:graphic>
                </wp:inline>
              </w:drawing>
            </w:r>
          </w:p>
          <w:p w14:paraId="5F290028" w14:textId="23A867E3" w:rsidR="008C1D3E" w:rsidRDefault="008C1D3E" w:rsidP="007A3AC7">
            <w:pPr>
              <w:jc w:val="both"/>
              <w:rPr>
                <w:rFonts w:ascii="Cambria Math" w:hAnsi="Cambria Math"/>
                <w:sz w:val="36"/>
                <w:szCs w:val="36"/>
              </w:rPr>
            </w:pPr>
            <w:r>
              <w:rPr>
                <w:rFonts w:ascii="Cambria Math" w:hAnsi="Cambria Math"/>
                <w:sz w:val="36"/>
                <w:szCs w:val="36"/>
              </w:rPr>
              <w:t>Horizontal ~ 17; Vertical ~ 5</w:t>
            </w:r>
            <w:r w:rsidR="003155B5">
              <w:rPr>
                <w:rFonts w:ascii="Cambria Math" w:hAnsi="Cambria Math"/>
                <w:sz w:val="36"/>
                <w:szCs w:val="36"/>
              </w:rPr>
              <w:t xml:space="preserve">. I used this as the size of my search window. </w:t>
            </w:r>
          </w:p>
          <w:p w14:paraId="2E485F84" w14:textId="5906F135" w:rsidR="00CE4893" w:rsidRDefault="003155B5" w:rsidP="007A3AC7">
            <w:pPr>
              <w:jc w:val="both"/>
              <w:rPr>
                <w:rFonts w:ascii="Cambria Math" w:hAnsi="Cambria Math"/>
                <w:sz w:val="36"/>
                <w:szCs w:val="36"/>
              </w:rPr>
            </w:pPr>
            <w:r>
              <w:rPr>
                <w:rFonts w:ascii="Cambria Math" w:hAnsi="Cambria Math"/>
                <w:sz w:val="36"/>
                <w:szCs w:val="36"/>
              </w:rPr>
              <w:lastRenderedPageBreak/>
              <w:t>I obtained the following horizontal and vertical disparity map:</w:t>
            </w:r>
          </w:p>
          <w:p w14:paraId="7A606846" w14:textId="117A6F80" w:rsidR="003155B5" w:rsidRDefault="00FD4EBF" w:rsidP="00FD4EBF">
            <w:pPr>
              <w:jc w:val="center"/>
              <w:rPr>
                <w:rFonts w:ascii="Cambria Math" w:hAnsi="Cambria Math"/>
                <w:sz w:val="36"/>
                <w:szCs w:val="36"/>
              </w:rPr>
            </w:pPr>
            <w:r>
              <w:rPr>
                <w:rFonts w:ascii="Cambria Math" w:hAnsi="Cambria Math"/>
                <w:noProof/>
                <w:sz w:val="36"/>
                <w:szCs w:val="36"/>
              </w:rPr>
              <w:drawing>
                <wp:inline distT="0" distB="0" distL="0" distR="0" wp14:anchorId="197C769C" wp14:editId="20CC3F00">
                  <wp:extent cx="4933093" cy="4029415"/>
                  <wp:effectExtent l="0" t="0" r="127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l="5186" t="1482" r="8881" b="4870"/>
                          <a:stretch/>
                        </pic:blipFill>
                        <pic:spPr bwMode="auto">
                          <a:xfrm>
                            <a:off x="0" y="0"/>
                            <a:ext cx="4955760" cy="40479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9B83CC1" wp14:editId="707ED9BA">
                  <wp:extent cx="4826915" cy="38913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l="6181" t="2999" r="8790" b="5547"/>
                          <a:stretch/>
                        </pic:blipFill>
                        <pic:spPr bwMode="auto">
                          <a:xfrm>
                            <a:off x="0" y="0"/>
                            <a:ext cx="4851225" cy="3910908"/>
                          </a:xfrm>
                          <a:prstGeom prst="rect">
                            <a:avLst/>
                          </a:prstGeom>
                          <a:noFill/>
                          <a:ln>
                            <a:noFill/>
                          </a:ln>
                          <a:extLst>
                            <a:ext uri="{53640926-AAD7-44D8-BBD7-CCE9431645EC}">
                              <a14:shadowObscured xmlns:a14="http://schemas.microsoft.com/office/drawing/2010/main"/>
                            </a:ext>
                          </a:extLst>
                        </pic:spPr>
                      </pic:pic>
                    </a:graphicData>
                  </a:graphic>
                </wp:inline>
              </w:drawing>
            </w:r>
          </w:p>
          <w:p w14:paraId="21143534" w14:textId="1F49CC1B" w:rsidR="004B1E4E" w:rsidRDefault="004B1E4E" w:rsidP="00FD4EBF">
            <w:pPr>
              <w:jc w:val="center"/>
              <w:rPr>
                <w:rFonts w:ascii="Cambria Math" w:hAnsi="Cambria Math"/>
                <w:sz w:val="36"/>
                <w:szCs w:val="36"/>
              </w:rPr>
            </w:pPr>
          </w:p>
          <w:p w14:paraId="6D27F4D5" w14:textId="77777777" w:rsidR="004B1E4E" w:rsidRDefault="004B1E4E" w:rsidP="00FD4EBF">
            <w:pPr>
              <w:jc w:val="center"/>
              <w:rPr>
                <w:rFonts w:ascii="Cambria Math" w:hAnsi="Cambria Math"/>
                <w:sz w:val="36"/>
                <w:szCs w:val="36"/>
              </w:rPr>
            </w:pPr>
          </w:p>
          <w:p w14:paraId="1D0A2D97" w14:textId="594C0604" w:rsidR="009376C8" w:rsidRDefault="009376C8" w:rsidP="009376C8">
            <w:pPr>
              <w:rPr>
                <w:rFonts w:ascii="Cambria Math" w:hAnsi="Cambria Math"/>
                <w:sz w:val="36"/>
                <w:szCs w:val="36"/>
              </w:rPr>
            </w:pPr>
            <w:r>
              <w:rPr>
                <w:rFonts w:ascii="Cambria Math" w:hAnsi="Cambria Math"/>
                <w:sz w:val="36"/>
                <w:szCs w:val="36"/>
              </w:rPr>
              <w:lastRenderedPageBreak/>
              <w:t xml:space="preserve">I took two </w:t>
            </w:r>
            <w:r>
              <w:rPr>
                <w:rFonts w:ascii="Cambria Math" w:hAnsi="Cambria Math"/>
                <w:sz w:val="36"/>
                <w:szCs w:val="36"/>
              </w:rPr>
              <w:t xml:space="preserve">more </w:t>
            </w:r>
            <w:r>
              <w:rPr>
                <w:rFonts w:ascii="Cambria Math" w:hAnsi="Cambria Math"/>
                <w:sz w:val="36"/>
                <w:szCs w:val="36"/>
              </w:rPr>
              <w:t>photos of my laptop to serve as a stereo pair:</w:t>
            </w:r>
          </w:p>
          <w:p w14:paraId="1C3CF4BA" w14:textId="52C6507A" w:rsidR="00BE2457" w:rsidRDefault="004B1E4E" w:rsidP="00FD4EBF">
            <w:pPr>
              <w:jc w:val="center"/>
              <w:rPr>
                <w:rFonts w:ascii="Cambria Math" w:hAnsi="Cambria Math"/>
                <w:sz w:val="36"/>
                <w:szCs w:val="36"/>
              </w:rPr>
            </w:pPr>
            <w:r>
              <w:rPr>
                <w:rFonts w:ascii="Cambria Math" w:hAnsi="Cambria Math"/>
                <w:noProof/>
                <w:sz w:val="36"/>
                <w:szCs w:val="36"/>
              </w:rPr>
              <w:drawing>
                <wp:inline distT="0" distB="0" distL="0" distR="0" wp14:anchorId="4B5D63F5" wp14:editId="2FDA3FD0">
                  <wp:extent cx="4540102" cy="20988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9372" cy="2107729"/>
                          </a:xfrm>
                          <a:prstGeom prst="rect">
                            <a:avLst/>
                          </a:prstGeom>
                          <a:noFill/>
                          <a:ln>
                            <a:noFill/>
                          </a:ln>
                        </pic:spPr>
                      </pic:pic>
                    </a:graphicData>
                  </a:graphic>
                </wp:inline>
              </w:drawing>
            </w:r>
            <w:r>
              <w:rPr>
                <w:rFonts w:ascii="Cambria Math" w:hAnsi="Cambria Math"/>
                <w:noProof/>
                <w:sz w:val="36"/>
                <w:szCs w:val="36"/>
              </w:rPr>
              <w:drawing>
                <wp:inline distT="0" distB="0" distL="0" distR="0" wp14:anchorId="75662092" wp14:editId="150682AE">
                  <wp:extent cx="4529469" cy="2093905"/>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4092" cy="2105288"/>
                          </a:xfrm>
                          <a:prstGeom prst="rect">
                            <a:avLst/>
                          </a:prstGeom>
                          <a:noFill/>
                          <a:ln>
                            <a:noFill/>
                          </a:ln>
                        </pic:spPr>
                      </pic:pic>
                    </a:graphicData>
                  </a:graphic>
                </wp:inline>
              </w:drawing>
            </w:r>
          </w:p>
          <w:p w14:paraId="08F9D09E" w14:textId="72C4EBDA" w:rsidR="00CE3579" w:rsidRDefault="00CE3579" w:rsidP="00FD4EBF">
            <w:pPr>
              <w:jc w:val="center"/>
              <w:rPr>
                <w:rFonts w:ascii="Cambria Math" w:hAnsi="Cambria Math"/>
                <w:sz w:val="36"/>
                <w:szCs w:val="36"/>
              </w:rPr>
            </w:pPr>
          </w:p>
          <w:p w14:paraId="291A410B" w14:textId="77777777" w:rsidR="004B1E4E" w:rsidRDefault="004B1E4E" w:rsidP="004B1E4E">
            <w:pPr>
              <w:jc w:val="both"/>
              <w:rPr>
                <w:rFonts w:ascii="Cambria Math" w:hAnsi="Cambria Math"/>
                <w:sz w:val="36"/>
                <w:szCs w:val="36"/>
              </w:rPr>
            </w:pPr>
            <w:r>
              <w:rPr>
                <w:rFonts w:ascii="Cambria Math" w:hAnsi="Cambria Math"/>
                <w:sz w:val="36"/>
                <w:szCs w:val="36"/>
              </w:rPr>
              <w:t>Using the distance tool in the Image Viewer App, I estimated the largest horizontal and vertical disparity in the anaglyph image:</w:t>
            </w:r>
          </w:p>
          <w:p w14:paraId="1BDED243" w14:textId="248CE6E7" w:rsidR="00CE3579" w:rsidRDefault="00CE3579" w:rsidP="00CE3579">
            <w:pPr>
              <w:rPr>
                <w:rFonts w:ascii="Cambria Math" w:hAnsi="Cambria Math"/>
                <w:sz w:val="36"/>
                <w:szCs w:val="36"/>
              </w:rPr>
            </w:pPr>
            <w:r>
              <w:rPr>
                <w:noProof/>
              </w:rPr>
              <w:drawing>
                <wp:inline distT="0" distB="0" distL="0" distR="0" wp14:anchorId="15B37198" wp14:editId="360482A1">
                  <wp:extent cx="6697451" cy="3029733"/>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 t="11124" r="1312" b="9633"/>
                          <a:stretch/>
                        </pic:blipFill>
                        <pic:spPr bwMode="auto">
                          <a:xfrm>
                            <a:off x="0" y="0"/>
                            <a:ext cx="6698509" cy="3030212"/>
                          </a:xfrm>
                          <a:prstGeom prst="rect">
                            <a:avLst/>
                          </a:prstGeom>
                          <a:ln>
                            <a:noFill/>
                          </a:ln>
                          <a:extLst>
                            <a:ext uri="{53640926-AAD7-44D8-BBD7-CCE9431645EC}">
                              <a14:shadowObscured xmlns:a14="http://schemas.microsoft.com/office/drawing/2010/main"/>
                            </a:ext>
                          </a:extLst>
                        </pic:spPr>
                      </pic:pic>
                    </a:graphicData>
                  </a:graphic>
                </wp:inline>
              </w:drawing>
            </w:r>
          </w:p>
          <w:p w14:paraId="06E83AED" w14:textId="11710680" w:rsidR="004B1E4E" w:rsidRDefault="004B1E4E" w:rsidP="004B1E4E">
            <w:pPr>
              <w:jc w:val="both"/>
              <w:rPr>
                <w:rFonts w:ascii="Cambria Math" w:hAnsi="Cambria Math"/>
                <w:sz w:val="36"/>
                <w:szCs w:val="36"/>
              </w:rPr>
            </w:pPr>
            <w:r>
              <w:rPr>
                <w:rFonts w:ascii="Cambria Math" w:hAnsi="Cambria Math"/>
                <w:sz w:val="36"/>
                <w:szCs w:val="36"/>
              </w:rPr>
              <w:t xml:space="preserve">Horizontal ~ </w:t>
            </w:r>
            <w:r>
              <w:rPr>
                <w:rFonts w:ascii="Cambria Math" w:hAnsi="Cambria Math"/>
                <w:sz w:val="36"/>
                <w:szCs w:val="36"/>
              </w:rPr>
              <w:t>3</w:t>
            </w:r>
            <w:r>
              <w:rPr>
                <w:rFonts w:ascii="Cambria Math" w:hAnsi="Cambria Math"/>
                <w:sz w:val="36"/>
                <w:szCs w:val="36"/>
              </w:rPr>
              <w:t xml:space="preserve">7; Vertical ~ </w:t>
            </w:r>
            <w:r>
              <w:rPr>
                <w:rFonts w:ascii="Cambria Math" w:hAnsi="Cambria Math"/>
                <w:sz w:val="36"/>
                <w:szCs w:val="36"/>
              </w:rPr>
              <w:t>13</w:t>
            </w:r>
            <w:r>
              <w:rPr>
                <w:rFonts w:ascii="Cambria Math" w:hAnsi="Cambria Math"/>
                <w:sz w:val="36"/>
                <w:szCs w:val="36"/>
              </w:rPr>
              <w:t xml:space="preserve">. I used this as the size of my search window. </w:t>
            </w:r>
          </w:p>
          <w:p w14:paraId="2DA7B39A" w14:textId="0FDB26F0" w:rsidR="00CE3579" w:rsidRDefault="004325C4" w:rsidP="004325C4">
            <w:pPr>
              <w:jc w:val="center"/>
              <w:rPr>
                <w:rFonts w:ascii="Cambria Math" w:hAnsi="Cambria Math"/>
                <w:sz w:val="36"/>
                <w:szCs w:val="36"/>
              </w:rPr>
            </w:pPr>
            <w:r>
              <w:rPr>
                <w:rFonts w:ascii="Cambria Math" w:hAnsi="Cambria Math"/>
                <w:noProof/>
                <w:sz w:val="36"/>
                <w:szCs w:val="36"/>
              </w:rPr>
              <w:lastRenderedPageBreak/>
              <w:drawing>
                <wp:inline distT="0" distB="0" distL="0" distR="0" wp14:anchorId="5F9FE3AF" wp14:editId="0C572047">
                  <wp:extent cx="4231758" cy="34315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4852" t="1462" r="9081" b="5423"/>
                          <a:stretch/>
                        </pic:blipFill>
                        <pic:spPr bwMode="auto">
                          <a:xfrm>
                            <a:off x="0" y="0"/>
                            <a:ext cx="4241667" cy="34396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3A68CC3" wp14:editId="6E815308">
                  <wp:extent cx="4944140" cy="26907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406" t="1651" r="9093" b="4941"/>
                          <a:stretch/>
                        </pic:blipFill>
                        <pic:spPr bwMode="auto">
                          <a:xfrm>
                            <a:off x="0" y="0"/>
                            <a:ext cx="4966524" cy="27029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A86A59A" wp14:editId="762E2477">
                  <wp:extent cx="4954772" cy="260927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091" t="2640" r="8466" b="5932"/>
                          <a:stretch/>
                        </pic:blipFill>
                        <pic:spPr bwMode="auto">
                          <a:xfrm>
                            <a:off x="0" y="0"/>
                            <a:ext cx="4961025" cy="2612568"/>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A5460D" w:rsidRPr="003A798E" w14:paraId="3B05985D" w14:textId="77777777" w:rsidTr="00723677">
              <w:trPr>
                <w:trHeight w:val="3180"/>
              </w:trPr>
              <w:tc>
                <w:tcPr>
                  <w:tcW w:w="993" w:type="dxa"/>
                  <w:shd w:val="clear" w:color="auto" w:fill="00C1C7" w:themeFill="accent2"/>
                </w:tcPr>
                <w:p w14:paraId="45D0DA81" w14:textId="77777777" w:rsidR="00A5460D" w:rsidRPr="003A798E" w:rsidRDefault="00A5460D" w:rsidP="00723677">
                  <w:pPr>
                    <w:pStyle w:val="GraphicAnchor"/>
                  </w:pPr>
                  <w:r w:rsidRPr="003A798E">
                    <w:rPr>
                      <w:noProof/>
                      <w:lang w:eastAsia="en-AU"/>
                    </w:rPr>
                    <w:lastRenderedPageBreak/>
                    <mc:AlternateContent>
                      <mc:Choice Requires="wps">
                        <w:drawing>
                          <wp:anchor distT="0" distB="0" distL="114300" distR="114300" simplePos="0" relativeHeight="251737088" behindDoc="1" locked="0" layoutInCell="1" allowOverlap="1" wp14:anchorId="3FD59BA7" wp14:editId="00C12938">
                            <wp:simplePos x="0" y="0"/>
                            <wp:positionH relativeFrom="margin">
                              <wp:posOffset>-1022350</wp:posOffset>
                            </wp:positionH>
                            <wp:positionV relativeFrom="paragraph">
                              <wp:posOffset>-457200</wp:posOffset>
                            </wp:positionV>
                            <wp:extent cx="8228330" cy="9239250"/>
                            <wp:effectExtent l="0" t="0" r="1270" b="0"/>
                            <wp:wrapNone/>
                            <wp:docPr id="6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53081EF2" id="Shape" o:spid="_x0000_s1026" alt="&quot;&quot;" style="position:absolute;margin-left:-80.5pt;margin-top:-36pt;width:647.9pt;height:72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7r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CJK27r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785B6771" w14:textId="77777777" w:rsidR="00A5460D" w:rsidRPr="003A798E" w:rsidRDefault="00A5460D" w:rsidP="00723677"/>
              </w:tc>
              <w:tc>
                <w:tcPr>
                  <w:tcW w:w="992" w:type="dxa"/>
                  <w:shd w:val="clear" w:color="auto" w:fill="00C1C7" w:themeFill="accent2"/>
                </w:tcPr>
                <w:p w14:paraId="659C5F6C" w14:textId="77777777" w:rsidR="00A5460D" w:rsidRPr="003A798E" w:rsidRDefault="00A5460D" w:rsidP="00723677"/>
              </w:tc>
            </w:tr>
            <w:tr w:rsidR="00A5460D" w:rsidRPr="003A798E" w14:paraId="1E2147BA" w14:textId="77777777" w:rsidTr="00723677">
              <w:trPr>
                <w:trHeight w:val="5966"/>
              </w:trPr>
              <w:tc>
                <w:tcPr>
                  <w:tcW w:w="993" w:type="dxa"/>
                  <w:shd w:val="clear" w:color="auto" w:fill="00C1C7" w:themeFill="accent2"/>
                </w:tcPr>
                <w:p w14:paraId="60B2F15D" w14:textId="77777777" w:rsidR="00A5460D" w:rsidRPr="003A798E" w:rsidRDefault="00A5460D"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4BE264DC" w14:textId="1811E291" w:rsidR="00A5460D" w:rsidRPr="003A798E" w:rsidRDefault="00430DC5" w:rsidP="00723677">
                  <w:pPr>
                    <w:pStyle w:val="Quote"/>
                  </w:pPr>
                  <w:r>
                    <w:t xml:space="preserve">POST-LAB </w:t>
                  </w:r>
                  <w:r w:rsidR="00053CFB">
                    <w:t xml:space="preserve"> </w:t>
                  </w:r>
                  <w:r w:rsidR="00412E8B">
                    <w:t>QUESTIONS</w:t>
                  </w:r>
                </w:p>
              </w:tc>
              <w:tc>
                <w:tcPr>
                  <w:tcW w:w="992" w:type="dxa"/>
                  <w:shd w:val="clear" w:color="auto" w:fill="00C1C7" w:themeFill="accent2"/>
                </w:tcPr>
                <w:p w14:paraId="4744313A" w14:textId="77777777" w:rsidR="00A5460D" w:rsidRPr="003A798E" w:rsidRDefault="00A5460D" w:rsidP="00723677"/>
              </w:tc>
            </w:tr>
            <w:tr w:rsidR="00A5460D" w:rsidRPr="003A798E" w14:paraId="55D8FB16" w14:textId="77777777" w:rsidTr="00723677">
              <w:trPr>
                <w:trHeight w:val="4074"/>
              </w:trPr>
              <w:tc>
                <w:tcPr>
                  <w:tcW w:w="993" w:type="dxa"/>
                  <w:shd w:val="clear" w:color="auto" w:fill="00C1C7" w:themeFill="accent2"/>
                </w:tcPr>
                <w:p w14:paraId="7DC9733F" w14:textId="77777777" w:rsidR="00A5460D" w:rsidRPr="003A798E" w:rsidRDefault="00A5460D" w:rsidP="00723677"/>
              </w:tc>
              <w:tc>
                <w:tcPr>
                  <w:tcW w:w="8788" w:type="dxa"/>
                  <w:tcBorders>
                    <w:top w:val="single" w:sz="36" w:space="0" w:color="123869" w:themeColor="accent1"/>
                  </w:tcBorders>
                  <w:shd w:val="clear" w:color="auto" w:fill="00C1C7" w:themeFill="accent2"/>
                </w:tcPr>
                <w:p w14:paraId="34573F6F" w14:textId="77777777" w:rsidR="00A5460D" w:rsidRPr="003A798E" w:rsidRDefault="00A5460D" w:rsidP="00723677"/>
              </w:tc>
              <w:tc>
                <w:tcPr>
                  <w:tcW w:w="992" w:type="dxa"/>
                  <w:shd w:val="clear" w:color="auto" w:fill="00C1C7" w:themeFill="accent2"/>
                </w:tcPr>
                <w:p w14:paraId="12294F6E" w14:textId="77777777" w:rsidR="00A5460D" w:rsidRPr="003A798E" w:rsidRDefault="00A5460D" w:rsidP="00723677"/>
              </w:tc>
            </w:tr>
          </w:tbl>
          <w:p w14:paraId="4AB1FE49" w14:textId="476AA8D9" w:rsidR="00556E2B" w:rsidRDefault="00EA6C6C" w:rsidP="00556E2B">
            <w:pPr>
              <w:pStyle w:val="Heading3"/>
              <w:rPr>
                <w:rFonts w:ascii="Cambria Math" w:hAnsi="Cambria Math"/>
                <w:color w:val="002060"/>
                <w:sz w:val="40"/>
                <w:szCs w:val="40"/>
              </w:rPr>
            </w:pPr>
            <w:r>
              <w:rPr>
                <w:rFonts w:ascii="Cambria Math" w:hAnsi="Cambria Math"/>
                <w:color w:val="002060"/>
                <w:sz w:val="40"/>
                <w:szCs w:val="40"/>
              </w:rPr>
              <w:lastRenderedPageBreak/>
              <w:t>Results with Different Window Sizes and Search Areas</w:t>
            </w:r>
          </w:p>
          <w:p w14:paraId="78A42190" w14:textId="496BB657" w:rsidR="001C5893" w:rsidRPr="001C5893" w:rsidRDefault="001C5893" w:rsidP="001C5893">
            <w:pPr>
              <w:jc w:val="both"/>
              <w:rPr>
                <w:rFonts w:ascii="Cambria Math" w:hAnsi="Cambria Math"/>
                <w:b/>
                <w:bCs/>
                <w:sz w:val="36"/>
                <w:szCs w:val="36"/>
              </w:rPr>
            </w:pPr>
            <w:r w:rsidRPr="001C5893">
              <w:rPr>
                <w:rFonts w:ascii="Cambria Math" w:hAnsi="Cambria Math"/>
                <w:b/>
                <w:bCs/>
                <w:sz w:val="36"/>
                <w:szCs w:val="36"/>
              </w:rPr>
              <w:t xml:space="preserve">Changing the </w:t>
            </w:r>
            <w:r w:rsidR="00085BE3">
              <w:rPr>
                <w:rFonts w:ascii="Cambria Math" w:hAnsi="Cambria Math"/>
                <w:b/>
                <w:bCs/>
                <w:sz w:val="36"/>
                <w:szCs w:val="36"/>
              </w:rPr>
              <w:t xml:space="preserve">Correlation </w:t>
            </w:r>
            <w:r w:rsidRPr="001C5893">
              <w:rPr>
                <w:rFonts w:ascii="Cambria Math" w:hAnsi="Cambria Math"/>
                <w:b/>
                <w:bCs/>
                <w:sz w:val="36"/>
                <w:szCs w:val="36"/>
              </w:rPr>
              <w:t>Window size with Constant Search Area</w:t>
            </w:r>
          </w:p>
          <w:p w14:paraId="5467525F" w14:textId="77777777" w:rsidR="00DD2804" w:rsidRDefault="00DD2804" w:rsidP="00F05C92">
            <w:pPr>
              <w:jc w:val="center"/>
              <w:rPr>
                <w:rFonts w:ascii="Cambria Math" w:hAnsi="Cambria Math"/>
                <w:sz w:val="36"/>
                <w:szCs w:val="36"/>
              </w:rPr>
            </w:pPr>
            <w:r>
              <w:rPr>
                <w:rFonts w:ascii="Cambria Math" w:hAnsi="Cambria Math"/>
                <w:noProof/>
                <w:sz w:val="36"/>
                <w:szCs w:val="36"/>
              </w:rPr>
              <w:drawing>
                <wp:inline distT="0" distB="0" distL="0" distR="0" wp14:anchorId="46DF0829" wp14:editId="7BBF4604">
                  <wp:extent cx="3378200" cy="18190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05" t="3432" r="9109" b="3176"/>
                          <a:stretch/>
                        </pic:blipFill>
                        <pic:spPr bwMode="auto">
                          <a:xfrm>
                            <a:off x="0" y="0"/>
                            <a:ext cx="3410163" cy="18362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2C67455F" wp14:editId="327DBDC2">
                  <wp:extent cx="3416300" cy="18537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304" t="3432" r="8839" b="2945"/>
                          <a:stretch/>
                        </pic:blipFill>
                        <pic:spPr bwMode="auto">
                          <a:xfrm>
                            <a:off x="0" y="0"/>
                            <a:ext cx="3455774" cy="1875176"/>
                          </a:xfrm>
                          <a:prstGeom prst="rect">
                            <a:avLst/>
                          </a:prstGeom>
                          <a:noFill/>
                          <a:ln>
                            <a:noFill/>
                          </a:ln>
                          <a:extLst>
                            <a:ext uri="{53640926-AAD7-44D8-BBD7-CCE9431645EC}">
                              <a14:shadowObscured xmlns:a14="http://schemas.microsoft.com/office/drawing/2010/main"/>
                            </a:ext>
                          </a:extLst>
                        </pic:spPr>
                      </pic:pic>
                    </a:graphicData>
                  </a:graphic>
                </wp:inline>
              </w:drawing>
            </w:r>
          </w:p>
          <w:p w14:paraId="4D3E00C6" w14:textId="538BB117" w:rsidR="001C5893" w:rsidRDefault="00DD2804" w:rsidP="00E8591E">
            <w:pPr>
              <w:jc w:val="center"/>
              <w:rPr>
                <w:rFonts w:ascii="Cambria Math" w:hAnsi="Cambria Math"/>
                <w:sz w:val="36"/>
                <w:szCs w:val="36"/>
              </w:rPr>
            </w:pPr>
            <w:r>
              <w:rPr>
                <w:rFonts w:ascii="Cambria Math" w:hAnsi="Cambria Math"/>
                <w:noProof/>
                <w:sz w:val="36"/>
                <w:szCs w:val="36"/>
              </w:rPr>
              <w:drawing>
                <wp:inline distT="0" distB="0" distL="0" distR="0" wp14:anchorId="7AED1C62" wp14:editId="1BCE158A">
                  <wp:extent cx="3987800" cy="2215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36" t="2451" r="8839" b="1964"/>
                          <a:stretch/>
                        </pic:blipFill>
                        <pic:spPr bwMode="auto">
                          <a:xfrm>
                            <a:off x="0" y="0"/>
                            <a:ext cx="4027091" cy="2237294"/>
                          </a:xfrm>
                          <a:prstGeom prst="rect">
                            <a:avLst/>
                          </a:prstGeom>
                          <a:noFill/>
                          <a:ln>
                            <a:noFill/>
                          </a:ln>
                          <a:extLst>
                            <a:ext uri="{53640926-AAD7-44D8-BBD7-CCE9431645EC}">
                              <a14:shadowObscured xmlns:a14="http://schemas.microsoft.com/office/drawing/2010/main"/>
                            </a:ext>
                          </a:extLst>
                        </pic:spPr>
                      </pic:pic>
                    </a:graphicData>
                  </a:graphic>
                </wp:inline>
              </w:drawing>
            </w:r>
          </w:p>
          <w:p w14:paraId="3C89B142" w14:textId="77777777" w:rsidR="0063436B" w:rsidRDefault="0063436B" w:rsidP="00E8591E">
            <w:pPr>
              <w:jc w:val="center"/>
              <w:rPr>
                <w:rFonts w:ascii="Cambria Math" w:hAnsi="Cambria Math"/>
                <w:sz w:val="36"/>
                <w:szCs w:val="36"/>
              </w:rPr>
            </w:pPr>
            <w:r>
              <w:rPr>
                <w:rFonts w:ascii="Cambria Math" w:hAnsi="Cambria Math"/>
                <w:noProof/>
                <w:sz w:val="36"/>
                <w:szCs w:val="36"/>
              </w:rPr>
              <w:drawing>
                <wp:inline distT="0" distB="0" distL="0" distR="0" wp14:anchorId="61A2B09A" wp14:editId="42157BCD">
                  <wp:extent cx="3314700" cy="18330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550" t="2767" r="9176" b="2372"/>
                          <a:stretch/>
                        </pic:blipFill>
                        <pic:spPr bwMode="auto">
                          <a:xfrm>
                            <a:off x="0" y="0"/>
                            <a:ext cx="3337186" cy="184544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13EFA2C" wp14:editId="07953EE1">
                  <wp:extent cx="3403600" cy="1833903"/>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989" t="3162" r="8989" b="3557"/>
                          <a:stretch/>
                        </pic:blipFill>
                        <pic:spPr bwMode="auto">
                          <a:xfrm>
                            <a:off x="0" y="0"/>
                            <a:ext cx="3430484" cy="1848388"/>
                          </a:xfrm>
                          <a:prstGeom prst="rect">
                            <a:avLst/>
                          </a:prstGeom>
                          <a:noFill/>
                          <a:ln>
                            <a:noFill/>
                          </a:ln>
                          <a:extLst>
                            <a:ext uri="{53640926-AAD7-44D8-BBD7-CCE9431645EC}">
                              <a14:shadowObscured xmlns:a14="http://schemas.microsoft.com/office/drawing/2010/main"/>
                            </a:ext>
                          </a:extLst>
                        </pic:spPr>
                      </pic:pic>
                    </a:graphicData>
                  </a:graphic>
                </wp:inline>
              </w:drawing>
            </w:r>
          </w:p>
          <w:p w14:paraId="3115A915" w14:textId="7FE62E43" w:rsidR="00ED0AD1" w:rsidRDefault="0063436B" w:rsidP="00E8591E">
            <w:pPr>
              <w:jc w:val="center"/>
              <w:rPr>
                <w:rFonts w:ascii="Cambria Math" w:hAnsi="Cambria Math"/>
                <w:sz w:val="36"/>
                <w:szCs w:val="36"/>
              </w:rPr>
            </w:pPr>
            <w:r>
              <w:rPr>
                <w:rFonts w:ascii="Cambria Math" w:hAnsi="Cambria Math"/>
                <w:noProof/>
                <w:sz w:val="36"/>
                <w:szCs w:val="36"/>
              </w:rPr>
              <w:drawing>
                <wp:inline distT="0" distB="0" distL="0" distR="0" wp14:anchorId="41C56F73" wp14:editId="0EE085A5">
                  <wp:extent cx="4215914" cy="22987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12" t="3952" r="9176" b="3162"/>
                          <a:stretch/>
                        </pic:blipFill>
                        <pic:spPr bwMode="auto">
                          <a:xfrm>
                            <a:off x="0" y="0"/>
                            <a:ext cx="4262913" cy="2324326"/>
                          </a:xfrm>
                          <a:prstGeom prst="rect">
                            <a:avLst/>
                          </a:prstGeom>
                          <a:noFill/>
                          <a:ln>
                            <a:noFill/>
                          </a:ln>
                          <a:extLst>
                            <a:ext uri="{53640926-AAD7-44D8-BBD7-CCE9431645EC}">
                              <a14:shadowObscured xmlns:a14="http://schemas.microsoft.com/office/drawing/2010/main"/>
                            </a:ext>
                          </a:extLst>
                        </pic:spPr>
                      </pic:pic>
                    </a:graphicData>
                  </a:graphic>
                </wp:inline>
              </w:drawing>
            </w:r>
          </w:p>
          <w:p w14:paraId="133CD51D" w14:textId="3303562A" w:rsidR="00323E06" w:rsidRDefault="00323E06" w:rsidP="00323E06">
            <w:pPr>
              <w:pStyle w:val="ListParagraph"/>
              <w:numPr>
                <w:ilvl w:val="0"/>
                <w:numId w:val="18"/>
              </w:numPr>
              <w:jc w:val="both"/>
              <w:rPr>
                <w:rFonts w:ascii="Cambria Math" w:hAnsi="Cambria Math"/>
                <w:sz w:val="36"/>
                <w:szCs w:val="36"/>
              </w:rPr>
            </w:pPr>
            <w:r w:rsidRPr="00323E06">
              <w:rPr>
                <w:rFonts w:ascii="Cambria Math" w:hAnsi="Cambria Math"/>
                <w:sz w:val="36"/>
                <w:szCs w:val="36"/>
              </w:rPr>
              <w:lastRenderedPageBreak/>
              <w:t xml:space="preserve">The first observation </w:t>
            </w:r>
            <w:r>
              <w:rPr>
                <w:rFonts w:ascii="Cambria Math" w:hAnsi="Cambria Math"/>
                <w:sz w:val="36"/>
                <w:szCs w:val="36"/>
              </w:rPr>
              <w:t>is that the time taken to compute the result increases as we increas</w:t>
            </w:r>
            <w:r w:rsidR="00A30CF6">
              <w:rPr>
                <w:rFonts w:ascii="Cambria Math" w:hAnsi="Cambria Math"/>
                <w:sz w:val="36"/>
                <w:szCs w:val="36"/>
              </w:rPr>
              <w:t>e the correlation window size, k. (I used the tic toc function to compute the time).</w:t>
            </w:r>
          </w:p>
          <w:p w14:paraId="220D6426" w14:textId="615D3C84" w:rsidR="00A30CF6" w:rsidRDefault="0081487C" w:rsidP="00323E06">
            <w:pPr>
              <w:pStyle w:val="ListParagraph"/>
              <w:numPr>
                <w:ilvl w:val="0"/>
                <w:numId w:val="18"/>
              </w:numPr>
              <w:jc w:val="both"/>
              <w:rPr>
                <w:rFonts w:ascii="Cambria Math" w:hAnsi="Cambria Math"/>
                <w:sz w:val="36"/>
                <w:szCs w:val="36"/>
              </w:rPr>
            </w:pPr>
            <w:r>
              <w:rPr>
                <w:rFonts w:ascii="Cambria Math" w:hAnsi="Cambria Math"/>
                <w:sz w:val="36"/>
                <w:szCs w:val="36"/>
              </w:rPr>
              <w:t xml:space="preserve">We observe that increasing the </w:t>
            </w:r>
            <w:r w:rsidR="008635FF">
              <w:rPr>
                <w:rFonts w:ascii="Cambria Math" w:hAnsi="Cambria Math"/>
                <w:sz w:val="36"/>
                <w:szCs w:val="36"/>
              </w:rPr>
              <w:t xml:space="preserve">correlation window size sort </w:t>
            </w:r>
            <w:r w:rsidR="0072118C">
              <w:rPr>
                <w:rFonts w:ascii="Cambria Math" w:hAnsi="Cambria Math"/>
                <w:sz w:val="36"/>
                <w:szCs w:val="36"/>
              </w:rPr>
              <w:t xml:space="preserve">reduces the </w:t>
            </w:r>
            <w:r w:rsidR="00C14653">
              <w:rPr>
                <w:rFonts w:ascii="Cambria Math" w:hAnsi="Cambria Math"/>
                <w:sz w:val="36"/>
                <w:szCs w:val="36"/>
              </w:rPr>
              <w:t>number</w:t>
            </w:r>
            <w:r w:rsidR="0072118C">
              <w:rPr>
                <w:rFonts w:ascii="Cambria Math" w:hAnsi="Cambria Math"/>
                <w:sz w:val="36"/>
                <w:szCs w:val="36"/>
              </w:rPr>
              <w:t xml:space="preserve"> of noisy disparities or disparities that are affected by projective </w:t>
            </w:r>
            <w:r w:rsidR="00C14653">
              <w:rPr>
                <w:rFonts w:ascii="Cambria Math" w:hAnsi="Cambria Math"/>
                <w:sz w:val="36"/>
                <w:szCs w:val="36"/>
              </w:rPr>
              <w:t xml:space="preserve">distortion. </w:t>
            </w:r>
          </w:p>
          <w:p w14:paraId="4C2CB54B" w14:textId="288B7DF7" w:rsidR="00C14653" w:rsidRDefault="009C3566" w:rsidP="00323E06">
            <w:pPr>
              <w:pStyle w:val="ListParagraph"/>
              <w:numPr>
                <w:ilvl w:val="0"/>
                <w:numId w:val="18"/>
              </w:numPr>
              <w:jc w:val="both"/>
              <w:rPr>
                <w:rFonts w:ascii="Cambria Math" w:hAnsi="Cambria Math"/>
                <w:sz w:val="36"/>
                <w:szCs w:val="36"/>
              </w:rPr>
            </w:pPr>
            <w:r>
              <w:rPr>
                <w:rFonts w:ascii="Cambria Math" w:hAnsi="Cambria Math"/>
                <w:sz w:val="36"/>
                <w:szCs w:val="36"/>
              </w:rPr>
              <w:t>It’s fair to say that having prior knowledge of the positioning of the stereo cameras or the baseline would be</w:t>
            </w:r>
            <w:r w:rsidR="00085BE3">
              <w:rPr>
                <w:rFonts w:ascii="Cambria Math" w:hAnsi="Cambria Math"/>
                <w:sz w:val="36"/>
                <w:szCs w:val="36"/>
              </w:rPr>
              <w:t xml:space="preserve"> helpful in determining the optimal correlation window size. </w:t>
            </w:r>
          </w:p>
          <w:p w14:paraId="0A6C2FCB" w14:textId="09B1260D" w:rsidR="00085BE3" w:rsidRDefault="00085BE3" w:rsidP="00085BE3">
            <w:pPr>
              <w:jc w:val="both"/>
              <w:rPr>
                <w:rFonts w:ascii="Cambria Math" w:hAnsi="Cambria Math"/>
                <w:sz w:val="36"/>
                <w:szCs w:val="36"/>
              </w:rPr>
            </w:pPr>
          </w:p>
          <w:p w14:paraId="5D09E4DC" w14:textId="4EE5019F" w:rsidR="00085BE3" w:rsidRPr="001C5893" w:rsidRDefault="00085BE3" w:rsidP="00085BE3">
            <w:pPr>
              <w:jc w:val="both"/>
              <w:rPr>
                <w:rFonts w:ascii="Cambria Math" w:hAnsi="Cambria Math"/>
                <w:b/>
                <w:bCs/>
                <w:sz w:val="36"/>
                <w:szCs w:val="36"/>
              </w:rPr>
            </w:pPr>
            <w:r w:rsidRPr="001C5893">
              <w:rPr>
                <w:rFonts w:ascii="Cambria Math" w:hAnsi="Cambria Math"/>
                <w:b/>
                <w:bCs/>
                <w:sz w:val="36"/>
                <w:szCs w:val="36"/>
              </w:rPr>
              <w:t>Changing the Search Area</w:t>
            </w:r>
            <w:r>
              <w:rPr>
                <w:rFonts w:ascii="Cambria Math" w:hAnsi="Cambria Math"/>
                <w:b/>
                <w:bCs/>
                <w:sz w:val="36"/>
                <w:szCs w:val="36"/>
              </w:rPr>
              <w:t xml:space="preserve"> with Constant Correlation Window Size</w:t>
            </w:r>
          </w:p>
          <w:p w14:paraId="74E8AF65" w14:textId="729E7099" w:rsidR="00E8591E" w:rsidRDefault="00AA3E6F" w:rsidP="00B92A7C">
            <w:pPr>
              <w:jc w:val="center"/>
              <w:rPr>
                <w:rFonts w:ascii="Cambria Math" w:hAnsi="Cambria Math"/>
                <w:sz w:val="36"/>
                <w:szCs w:val="36"/>
              </w:rPr>
            </w:pPr>
            <w:r>
              <w:rPr>
                <w:rFonts w:ascii="Cambria Math" w:hAnsi="Cambria Math"/>
                <w:noProof/>
                <w:sz w:val="36"/>
                <w:szCs w:val="36"/>
              </w:rPr>
              <w:drawing>
                <wp:inline distT="0" distB="0" distL="0" distR="0" wp14:anchorId="01B5D3F3" wp14:editId="7DB738E5">
                  <wp:extent cx="3298945" cy="177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443" t="3937" r="9318" b="3774"/>
                          <a:stretch/>
                        </pic:blipFill>
                        <pic:spPr bwMode="auto">
                          <a:xfrm>
                            <a:off x="0" y="0"/>
                            <a:ext cx="3346595" cy="180368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647CE98" wp14:editId="79474541">
                  <wp:extent cx="3378200" cy="180657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132" t="3938" r="8799" b="3555"/>
                          <a:stretch/>
                        </pic:blipFill>
                        <pic:spPr bwMode="auto">
                          <a:xfrm>
                            <a:off x="0" y="0"/>
                            <a:ext cx="3407896" cy="1822451"/>
                          </a:xfrm>
                          <a:prstGeom prst="rect">
                            <a:avLst/>
                          </a:prstGeom>
                          <a:noFill/>
                          <a:ln>
                            <a:noFill/>
                          </a:ln>
                          <a:extLst>
                            <a:ext uri="{53640926-AAD7-44D8-BBD7-CCE9431645EC}">
                              <a14:shadowObscured xmlns:a14="http://schemas.microsoft.com/office/drawing/2010/main"/>
                            </a:ext>
                          </a:extLst>
                        </pic:spPr>
                      </pic:pic>
                    </a:graphicData>
                  </a:graphic>
                </wp:inline>
              </w:drawing>
            </w:r>
          </w:p>
          <w:p w14:paraId="2B5E932E" w14:textId="453C5C62" w:rsidR="004E5914" w:rsidRDefault="00AA3E6F" w:rsidP="00B92A7C">
            <w:pPr>
              <w:jc w:val="center"/>
              <w:rPr>
                <w:rFonts w:ascii="Cambria Math" w:hAnsi="Cambria Math"/>
                <w:sz w:val="36"/>
                <w:szCs w:val="36"/>
              </w:rPr>
            </w:pPr>
            <w:r>
              <w:rPr>
                <w:rFonts w:ascii="Cambria Math" w:hAnsi="Cambria Math"/>
                <w:noProof/>
                <w:sz w:val="36"/>
                <w:szCs w:val="36"/>
              </w:rPr>
              <w:drawing>
                <wp:inline distT="0" distB="0" distL="0" distR="0" wp14:anchorId="0B1DDE73" wp14:editId="7F6EF4B5">
                  <wp:extent cx="3340467" cy="17984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651" t="3937" r="9214" b="3992"/>
                          <a:stretch/>
                        </pic:blipFill>
                        <pic:spPr bwMode="auto">
                          <a:xfrm>
                            <a:off x="0" y="0"/>
                            <a:ext cx="3386718" cy="182330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7EC0E51B" wp14:editId="1BCA0A77">
                  <wp:extent cx="3454400" cy="188582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650" t="3281" r="9007" b="3118"/>
                          <a:stretch/>
                        </pic:blipFill>
                        <pic:spPr bwMode="auto">
                          <a:xfrm>
                            <a:off x="0" y="0"/>
                            <a:ext cx="3470989" cy="1894884"/>
                          </a:xfrm>
                          <a:prstGeom prst="rect">
                            <a:avLst/>
                          </a:prstGeom>
                          <a:noFill/>
                          <a:ln>
                            <a:noFill/>
                          </a:ln>
                          <a:extLst>
                            <a:ext uri="{53640926-AAD7-44D8-BBD7-CCE9431645EC}">
                              <a14:shadowObscured xmlns:a14="http://schemas.microsoft.com/office/drawing/2010/main"/>
                            </a:ext>
                          </a:extLst>
                        </pic:spPr>
                      </pic:pic>
                    </a:graphicData>
                  </a:graphic>
                </wp:inline>
              </w:drawing>
            </w:r>
          </w:p>
          <w:p w14:paraId="6C0D808F" w14:textId="75DEA17B" w:rsidR="00085BE3" w:rsidRDefault="00AA3E6F" w:rsidP="00B92A7C">
            <w:pPr>
              <w:jc w:val="center"/>
              <w:rPr>
                <w:rFonts w:ascii="Cambria Math" w:hAnsi="Cambria Math"/>
                <w:sz w:val="36"/>
                <w:szCs w:val="36"/>
              </w:rPr>
            </w:pPr>
            <w:r>
              <w:rPr>
                <w:rFonts w:ascii="Cambria Math" w:hAnsi="Cambria Math"/>
                <w:noProof/>
                <w:sz w:val="36"/>
                <w:szCs w:val="36"/>
              </w:rPr>
              <w:drawing>
                <wp:inline distT="0" distB="0" distL="0" distR="0" wp14:anchorId="6C6D603D" wp14:editId="4F79271F">
                  <wp:extent cx="4069272" cy="219878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650" t="3719" r="9318" b="3992"/>
                          <a:stretch/>
                        </pic:blipFill>
                        <pic:spPr bwMode="auto">
                          <a:xfrm>
                            <a:off x="0" y="0"/>
                            <a:ext cx="4105367" cy="2218292"/>
                          </a:xfrm>
                          <a:prstGeom prst="rect">
                            <a:avLst/>
                          </a:prstGeom>
                          <a:noFill/>
                          <a:ln>
                            <a:noFill/>
                          </a:ln>
                          <a:extLst>
                            <a:ext uri="{53640926-AAD7-44D8-BBD7-CCE9431645EC}">
                              <a14:shadowObscured xmlns:a14="http://schemas.microsoft.com/office/drawing/2010/main"/>
                            </a:ext>
                          </a:extLst>
                        </pic:spPr>
                      </pic:pic>
                    </a:graphicData>
                  </a:graphic>
                </wp:inline>
              </w:drawing>
            </w:r>
          </w:p>
          <w:p w14:paraId="78E5E7FD" w14:textId="7CF64660" w:rsidR="00714122" w:rsidRDefault="007253DB" w:rsidP="00B92A7C">
            <w:pPr>
              <w:jc w:val="center"/>
              <w:rPr>
                <w:rFonts w:ascii="Cambria Math" w:hAnsi="Cambria Math"/>
                <w:sz w:val="36"/>
                <w:szCs w:val="36"/>
              </w:rPr>
            </w:pPr>
            <w:r>
              <w:rPr>
                <w:rFonts w:ascii="Cambria Math" w:hAnsi="Cambria Math"/>
                <w:noProof/>
                <w:sz w:val="36"/>
                <w:szCs w:val="36"/>
              </w:rPr>
              <w:lastRenderedPageBreak/>
              <w:drawing>
                <wp:inline distT="0" distB="0" distL="0" distR="0" wp14:anchorId="28BBFF53" wp14:editId="36803696">
                  <wp:extent cx="3372180" cy="1823773"/>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658" t="3613" r="9271" b="3939"/>
                          <a:stretch/>
                        </pic:blipFill>
                        <pic:spPr bwMode="auto">
                          <a:xfrm>
                            <a:off x="0" y="0"/>
                            <a:ext cx="3404811" cy="184142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076FEB1E" wp14:editId="0B061D59">
                  <wp:extent cx="3398608" cy="1841869"/>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969" t="4105" r="9256" b="3593"/>
                          <a:stretch/>
                        </pic:blipFill>
                        <pic:spPr bwMode="auto">
                          <a:xfrm>
                            <a:off x="0" y="0"/>
                            <a:ext cx="3417023" cy="185184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7C0D2273" wp14:editId="4F228319">
                  <wp:extent cx="3255898" cy="1779059"/>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968" t="2956" r="8643" b="3276"/>
                          <a:stretch/>
                        </pic:blipFill>
                        <pic:spPr bwMode="auto">
                          <a:xfrm>
                            <a:off x="0" y="0"/>
                            <a:ext cx="3261077" cy="1781889"/>
                          </a:xfrm>
                          <a:prstGeom prst="rect">
                            <a:avLst/>
                          </a:prstGeom>
                          <a:noFill/>
                          <a:ln>
                            <a:noFill/>
                          </a:ln>
                          <a:extLst>
                            <a:ext uri="{53640926-AAD7-44D8-BBD7-CCE9431645EC}">
                              <a14:shadowObscured xmlns:a14="http://schemas.microsoft.com/office/drawing/2010/main"/>
                            </a:ext>
                          </a:extLst>
                        </pic:spPr>
                      </pic:pic>
                    </a:graphicData>
                  </a:graphic>
                </wp:inline>
              </w:drawing>
            </w:r>
          </w:p>
          <w:p w14:paraId="2FDCB02A" w14:textId="382B95A7" w:rsidR="00AA3E6F" w:rsidRDefault="00AA3E6F" w:rsidP="00AA3E6F">
            <w:pPr>
              <w:pStyle w:val="ListParagraph"/>
              <w:numPr>
                <w:ilvl w:val="0"/>
                <w:numId w:val="18"/>
              </w:numPr>
              <w:jc w:val="both"/>
              <w:rPr>
                <w:rFonts w:ascii="Cambria Math" w:hAnsi="Cambria Math"/>
                <w:sz w:val="36"/>
                <w:szCs w:val="36"/>
              </w:rPr>
            </w:pPr>
            <w:r>
              <w:rPr>
                <w:rFonts w:ascii="Cambria Math" w:hAnsi="Cambria Math"/>
                <w:sz w:val="36"/>
                <w:szCs w:val="36"/>
              </w:rPr>
              <w:t xml:space="preserve">Similar to the previous case, the computation time increases as we increase the size of the search area. </w:t>
            </w:r>
          </w:p>
          <w:p w14:paraId="7B18EF4C" w14:textId="15C12B5C" w:rsidR="00370068" w:rsidRDefault="00370068" w:rsidP="00AA3E6F">
            <w:pPr>
              <w:pStyle w:val="ListParagraph"/>
              <w:numPr>
                <w:ilvl w:val="0"/>
                <w:numId w:val="18"/>
              </w:numPr>
              <w:jc w:val="both"/>
              <w:rPr>
                <w:rFonts w:ascii="Cambria Math" w:hAnsi="Cambria Math"/>
                <w:sz w:val="36"/>
                <w:szCs w:val="36"/>
              </w:rPr>
            </w:pPr>
            <w:r>
              <w:rPr>
                <w:rFonts w:ascii="Cambria Math" w:hAnsi="Cambria Math"/>
                <w:sz w:val="36"/>
                <w:szCs w:val="36"/>
              </w:rPr>
              <w:t xml:space="preserve">One strange observation is that the disparities obtained generally decrease as we increase the size of the search area. </w:t>
            </w:r>
            <w:r w:rsidR="00463AF7">
              <w:rPr>
                <w:rFonts w:ascii="Cambria Math" w:hAnsi="Cambria Math"/>
                <w:sz w:val="36"/>
                <w:szCs w:val="36"/>
              </w:rPr>
              <w:t xml:space="preserve">Notice how the image has more regions with blue patches as </w:t>
            </w:r>
            <w:r w:rsidR="000164A7">
              <w:rPr>
                <w:rFonts w:ascii="Cambria Math" w:hAnsi="Cambria Math"/>
                <w:sz w:val="36"/>
                <w:szCs w:val="36"/>
              </w:rPr>
              <w:t xml:space="preserve">w increases. </w:t>
            </w:r>
          </w:p>
          <w:p w14:paraId="2EA9269D" w14:textId="281CB79D" w:rsidR="00971F3A" w:rsidRDefault="00971F3A" w:rsidP="00971F3A">
            <w:pPr>
              <w:jc w:val="both"/>
              <w:rPr>
                <w:rFonts w:ascii="Cambria Math" w:hAnsi="Cambria Math"/>
                <w:sz w:val="36"/>
                <w:szCs w:val="36"/>
              </w:rPr>
            </w:pPr>
          </w:p>
          <w:p w14:paraId="70BCBCED" w14:textId="3485D9B4" w:rsidR="00971F3A" w:rsidRDefault="00971F3A" w:rsidP="00971F3A">
            <w:pPr>
              <w:jc w:val="both"/>
              <w:rPr>
                <w:rFonts w:ascii="Cambria Math" w:hAnsi="Cambria Math"/>
                <w:sz w:val="36"/>
                <w:szCs w:val="36"/>
              </w:rPr>
            </w:pPr>
            <w:r>
              <w:rPr>
                <w:rFonts w:ascii="Cambria Math" w:hAnsi="Cambria Math"/>
                <w:sz w:val="36"/>
                <w:szCs w:val="36"/>
              </w:rPr>
              <w:t>I decided to try a large square search area to see what the outcome would look like, and the following was obtained:</w:t>
            </w:r>
          </w:p>
          <w:p w14:paraId="0DFD931A" w14:textId="66EBACAA" w:rsidR="00971F3A" w:rsidRDefault="00971F3A" w:rsidP="00C86F23">
            <w:pPr>
              <w:jc w:val="center"/>
              <w:rPr>
                <w:rFonts w:ascii="Cambria Math" w:hAnsi="Cambria Math"/>
                <w:sz w:val="36"/>
                <w:szCs w:val="36"/>
              </w:rPr>
            </w:pPr>
            <w:r>
              <w:rPr>
                <w:rFonts w:ascii="Cambria Math" w:hAnsi="Cambria Math"/>
                <w:noProof/>
                <w:sz w:val="36"/>
                <w:szCs w:val="36"/>
              </w:rPr>
              <w:drawing>
                <wp:inline distT="0" distB="0" distL="0" distR="0" wp14:anchorId="7ACD25CE" wp14:editId="37A329FB">
                  <wp:extent cx="4699591" cy="248488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640" t="2839" r="9221" b="6764"/>
                          <a:stretch/>
                        </pic:blipFill>
                        <pic:spPr bwMode="auto">
                          <a:xfrm>
                            <a:off x="0" y="0"/>
                            <a:ext cx="4714518" cy="2492772"/>
                          </a:xfrm>
                          <a:prstGeom prst="rect">
                            <a:avLst/>
                          </a:prstGeom>
                          <a:noFill/>
                          <a:ln>
                            <a:noFill/>
                          </a:ln>
                          <a:extLst>
                            <a:ext uri="{53640926-AAD7-44D8-BBD7-CCE9431645EC}">
                              <a14:shadowObscured xmlns:a14="http://schemas.microsoft.com/office/drawing/2010/main"/>
                            </a:ext>
                          </a:extLst>
                        </pic:spPr>
                      </pic:pic>
                    </a:graphicData>
                  </a:graphic>
                </wp:inline>
              </w:drawing>
            </w:r>
          </w:p>
          <w:p w14:paraId="7A4BEADE" w14:textId="3E4AB0D8" w:rsidR="00932530" w:rsidRPr="00932530" w:rsidRDefault="00932530" w:rsidP="00932530">
            <w:pPr>
              <w:pStyle w:val="ListParagraph"/>
              <w:numPr>
                <w:ilvl w:val="0"/>
                <w:numId w:val="18"/>
              </w:numPr>
              <w:jc w:val="both"/>
              <w:rPr>
                <w:rFonts w:ascii="Cambria Math" w:hAnsi="Cambria Math"/>
                <w:sz w:val="36"/>
                <w:szCs w:val="36"/>
              </w:rPr>
            </w:pPr>
            <w:r>
              <w:rPr>
                <w:rFonts w:ascii="Cambria Math" w:hAnsi="Cambria Math"/>
                <w:sz w:val="36"/>
                <w:szCs w:val="36"/>
              </w:rPr>
              <w:t xml:space="preserve">As one would guess, this took a really long time to compute (about half-an-hour to be precise. </w:t>
            </w:r>
          </w:p>
          <w:p w14:paraId="01245DA3" w14:textId="4D721AD7" w:rsidR="001E70C2" w:rsidRPr="000301DF" w:rsidRDefault="002C1DA9" w:rsidP="000301DF">
            <w:pPr>
              <w:pStyle w:val="Heading3"/>
              <w:rPr>
                <w:rFonts w:ascii="Cambria Math" w:hAnsi="Cambria Math"/>
                <w:color w:val="002060"/>
                <w:sz w:val="40"/>
                <w:szCs w:val="40"/>
              </w:rPr>
            </w:pPr>
            <w:r>
              <w:rPr>
                <w:rFonts w:ascii="Cambria Math" w:hAnsi="Cambria Math"/>
                <w:color w:val="002060"/>
                <w:sz w:val="40"/>
                <w:szCs w:val="40"/>
              </w:rPr>
              <w:lastRenderedPageBreak/>
              <w:t>How to Choose the Size</w:t>
            </w:r>
            <w:r w:rsidR="00814452">
              <w:rPr>
                <w:rFonts w:ascii="Cambria Math" w:hAnsi="Cambria Math"/>
                <w:color w:val="002060"/>
                <w:sz w:val="40"/>
                <w:szCs w:val="40"/>
              </w:rPr>
              <w:t>s</w:t>
            </w:r>
            <w:r>
              <w:rPr>
                <w:rFonts w:ascii="Cambria Math" w:hAnsi="Cambria Math"/>
                <w:color w:val="002060"/>
                <w:sz w:val="40"/>
                <w:szCs w:val="40"/>
              </w:rPr>
              <w:t xml:space="preserve"> of Sub</w:t>
            </w:r>
            <w:r w:rsidR="009D28BB">
              <w:rPr>
                <w:rFonts w:ascii="Cambria Math" w:hAnsi="Cambria Math"/>
                <w:color w:val="002060"/>
                <w:sz w:val="40"/>
                <w:szCs w:val="40"/>
              </w:rPr>
              <w:t>-images and Search Windows</w:t>
            </w:r>
          </w:p>
          <w:p w14:paraId="4E8675E7" w14:textId="2EF19EBD" w:rsidR="008A12E6" w:rsidRPr="008A12E6" w:rsidRDefault="008A12E6" w:rsidP="008A12E6">
            <w:pPr>
              <w:rPr>
                <w:rFonts w:ascii="Cambria Math" w:hAnsi="Cambria Math"/>
                <w:b/>
                <w:bCs/>
                <w:sz w:val="36"/>
                <w:szCs w:val="36"/>
                <w:u w:val="single"/>
              </w:rPr>
            </w:pPr>
            <w:r w:rsidRPr="008A12E6">
              <w:rPr>
                <w:rFonts w:ascii="Cambria Math" w:hAnsi="Cambria Math"/>
                <w:b/>
                <w:bCs/>
                <w:sz w:val="36"/>
                <w:szCs w:val="36"/>
                <w:u w:val="single"/>
              </w:rPr>
              <w:t>Procedure I follow</w:t>
            </w:r>
          </w:p>
          <w:p w14:paraId="74ADF7D5" w14:textId="493D777B" w:rsidR="00F03492" w:rsidRDefault="00F03492" w:rsidP="00F03492">
            <w:pPr>
              <w:pStyle w:val="ListParagraph"/>
              <w:numPr>
                <w:ilvl w:val="0"/>
                <w:numId w:val="18"/>
              </w:numPr>
              <w:rPr>
                <w:rFonts w:ascii="Cambria Math" w:hAnsi="Cambria Math"/>
                <w:sz w:val="36"/>
                <w:szCs w:val="36"/>
              </w:rPr>
            </w:pPr>
            <w:r>
              <w:rPr>
                <w:rFonts w:ascii="Cambria Math" w:hAnsi="Cambria Math"/>
                <w:sz w:val="36"/>
                <w:szCs w:val="36"/>
              </w:rPr>
              <w:t xml:space="preserve">A relatively easy method </w:t>
            </w:r>
            <w:r w:rsidR="001C41CD">
              <w:rPr>
                <w:rFonts w:ascii="Cambria Math" w:hAnsi="Cambria Math"/>
                <w:sz w:val="36"/>
                <w:szCs w:val="36"/>
              </w:rPr>
              <w:t>would be</w:t>
            </w:r>
            <w:r w:rsidR="00465AE9">
              <w:rPr>
                <w:rFonts w:ascii="Cambria Math" w:hAnsi="Cambria Math"/>
                <w:sz w:val="36"/>
                <w:szCs w:val="36"/>
              </w:rPr>
              <w:t xml:space="preserve"> to</w:t>
            </w:r>
            <w:r w:rsidR="001C41CD" w:rsidRPr="001C41CD">
              <w:rPr>
                <w:rFonts w:ascii="Cambria Math" w:hAnsi="Cambria Math"/>
                <w:sz w:val="36"/>
                <w:szCs w:val="36"/>
              </w:rPr>
              <w:t xml:space="preserve"> display the stereo anaglyph of the input images </w:t>
            </w:r>
            <w:r w:rsidR="008232E0">
              <w:rPr>
                <w:rFonts w:ascii="Cambria Math" w:hAnsi="Cambria Math"/>
                <w:sz w:val="36"/>
                <w:szCs w:val="36"/>
              </w:rPr>
              <w:t xml:space="preserve">in the </w:t>
            </w:r>
            <w:r w:rsidR="008232E0" w:rsidRPr="008232E0">
              <w:rPr>
                <w:rFonts w:ascii="Cambria Math" w:hAnsi="Cambria Math"/>
                <w:b/>
                <w:bCs/>
                <w:sz w:val="36"/>
                <w:szCs w:val="36"/>
              </w:rPr>
              <w:t>Image Viewer App</w:t>
            </w:r>
            <w:r w:rsidR="008232E0">
              <w:rPr>
                <w:rFonts w:ascii="Cambria Math" w:hAnsi="Cambria Math"/>
                <w:sz w:val="36"/>
                <w:szCs w:val="36"/>
              </w:rPr>
              <w:t xml:space="preserve"> </w:t>
            </w:r>
            <w:r w:rsidR="001C41CD" w:rsidRPr="001C41CD">
              <w:rPr>
                <w:rFonts w:ascii="Cambria Math" w:hAnsi="Cambria Math"/>
                <w:sz w:val="36"/>
                <w:szCs w:val="36"/>
              </w:rPr>
              <w:t xml:space="preserve">and use the Distance tool to measure distances between pairs of corresponding points. </w:t>
            </w:r>
            <w:r w:rsidR="00465AE9">
              <w:rPr>
                <w:rFonts w:ascii="Cambria Math" w:hAnsi="Cambria Math"/>
                <w:sz w:val="36"/>
                <w:szCs w:val="36"/>
              </w:rPr>
              <w:t xml:space="preserve">This </w:t>
            </w:r>
            <w:r w:rsidR="00140D7D">
              <w:rPr>
                <w:rFonts w:ascii="Cambria Math" w:hAnsi="Cambria Math"/>
                <w:sz w:val="36"/>
                <w:szCs w:val="36"/>
              </w:rPr>
              <w:t xml:space="preserve">goes a long way in giving us relevant info for the window sizes. </w:t>
            </w:r>
          </w:p>
          <w:p w14:paraId="561D80C0" w14:textId="10958E9D" w:rsidR="007E498C" w:rsidRPr="007E498C" w:rsidRDefault="007E498C" w:rsidP="007E498C">
            <w:pPr>
              <w:rPr>
                <w:rFonts w:ascii="Cambria Math" w:hAnsi="Cambria Math"/>
                <w:sz w:val="36"/>
                <w:szCs w:val="36"/>
              </w:rPr>
            </w:pPr>
            <w:r>
              <w:rPr>
                <w:rFonts w:ascii="Cambria Math" w:hAnsi="Cambria Math"/>
                <w:sz w:val="36"/>
                <w:szCs w:val="36"/>
              </w:rPr>
              <w:t xml:space="preserve">Code: </w:t>
            </w:r>
            <w:r w:rsidRPr="007E498C">
              <w:rPr>
                <w:rFonts w:ascii="Cambria Math" w:hAnsi="Cambria Math"/>
                <w:sz w:val="36"/>
                <w:szCs w:val="36"/>
              </w:rPr>
              <w:t>imtool(stereoAnaglyph(ImLeft,ImRight));</w:t>
            </w:r>
          </w:p>
          <w:p w14:paraId="45B4A746" w14:textId="6A517648" w:rsidR="008232E0" w:rsidRDefault="007D252F" w:rsidP="00745B4C">
            <w:pPr>
              <w:jc w:val="center"/>
              <w:rPr>
                <w:rFonts w:ascii="Cambria Math" w:hAnsi="Cambria Math"/>
                <w:sz w:val="36"/>
                <w:szCs w:val="36"/>
              </w:rPr>
            </w:pPr>
            <w:r>
              <w:rPr>
                <w:noProof/>
              </w:rPr>
              <w:drawing>
                <wp:inline distT="0" distB="0" distL="0" distR="0" wp14:anchorId="5D453A09" wp14:editId="40C8671E">
                  <wp:extent cx="2987749" cy="2497691"/>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338" t="14181" r="25085" b="12136"/>
                          <a:stretch/>
                        </pic:blipFill>
                        <pic:spPr bwMode="auto">
                          <a:xfrm>
                            <a:off x="0" y="0"/>
                            <a:ext cx="2991791" cy="2501070"/>
                          </a:xfrm>
                          <a:prstGeom prst="rect">
                            <a:avLst/>
                          </a:prstGeom>
                          <a:ln>
                            <a:noFill/>
                          </a:ln>
                          <a:extLst>
                            <a:ext uri="{53640926-AAD7-44D8-BBD7-CCE9431645EC}">
                              <a14:shadowObscured xmlns:a14="http://schemas.microsoft.com/office/drawing/2010/main"/>
                            </a:ext>
                          </a:extLst>
                        </pic:spPr>
                      </pic:pic>
                    </a:graphicData>
                  </a:graphic>
                </wp:inline>
              </w:drawing>
            </w:r>
            <w:r w:rsidR="00BC7C7C">
              <w:rPr>
                <w:noProof/>
              </w:rPr>
              <w:t xml:space="preserve"> </w:t>
            </w:r>
            <w:r w:rsidR="00BC7C7C">
              <w:rPr>
                <w:noProof/>
              </w:rPr>
              <w:drawing>
                <wp:inline distT="0" distB="0" distL="0" distR="0" wp14:anchorId="1B4594C3" wp14:editId="56B358E5">
                  <wp:extent cx="3678791" cy="2455518"/>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30" t="12512" r="17733" b="11024"/>
                          <a:stretch/>
                        </pic:blipFill>
                        <pic:spPr bwMode="auto">
                          <a:xfrm>
                            <a:off x="0" y="0"/>
                            <a:ext cx="3688079" cy="2461718"/>
                          </a:xfrm>
                          <a:prstGeom prst="rect">
                            <a:avLst/>
                          </a:prstGeom>
                          <a:ln>
                            <a:noFill/>
                          </a:ln>
                          <a:extLst>
                            <a:ext uri="{53640926-AAD7-44D8-BBD7-CCE9431645EC}">
                              <a14:shadowObscured xmlns:a14="http://schemas.microsoft.com/office/drawing/2010/main"/>
                            </a:ext>
                          </a:extLst>
                        </pic:spPr>
                      </pic:pic>
                    </a:graphicData>
                  </a:graphic>
                </wp:inline>
              </w:drawing>
            </w:r>
          </w:p>
          <w:p w14:paraId="1E8BAF91" w14:textId="46ECEB34" w:rsidR="00CA732E" w:rsidRPr="008232E0" w:rsidRDefault="00CA732E" w:rsidP="008232E0">
            <w:pPr>
              <w:rPr>
                <w:rFonts w:ascii="Cambria Math" w:hAnsi="Cambria Math"/>
                <w:sz w:val="36"/>
                <w:szCs w:val="36"/>
              </w:rPr>
            </w:pPr>
            <w:r>
              <w:rPr>
                <w:rFonts w:ascii="Cambria Math" w:hAnsi="Cambria Math"/>
                <w:sz w:val="36"/>
                <w:szCs w:val="36"/>
              </w:rPr>
              <w:t xml:space="preserve">In the above case, I used the distance tool to manually measure the disparity. I immediately observed that the disparity is higher for objects closer to the camera (as expected), so my choice of a search window would be based on the </w:t>
            </w:r>
            <w:r w:rsidR="00034CE6">
              <w:rPr>
                <w:rFonts w:ascii="Cambria Math" w:hAnsi="Cambria Math"/>
                <w:sz w:val="36"/>
                <w:szCs w:val="36"/>
              </w:rPr>
              <w:t>higher distances. I can decide to choose a search window of size = 50 along each row</w:t>
            </w:r>
            <w:r w:rsidR="00840C67">
              <w:rPr>
                <w:rFonts w:ascii="Cambria Math" w:hAnsi="Cambria Math"/>
                <w:sz w:val="36"/>
                <w:szCs w:val="36"/>
              </w:rPr>
              <w:t xml:space="preserve"> (for the image on the left)</w:t>
            </w:r>
            <w:r w:rsidR="00034CE6">
              <w:rPr>
                <w:rFonts w:ascii="Cambria Math" w:hAnsi="Cambria Math"/>
                <w:sz w:val="36"/>
                <w:szCs w:val="36"/>
              </w:rPr>
              <w:t>.</w:t>
            </w:r>
          </w:p>
          <w:p w14:paraId="3475D14D" w14:textId="77777777" w:rsidR="00140D7D" w:rsidRPr="00140D7D" w:rsidRDefault="00140D7D" w:rsidP="00140D7D">
            <w:pPr>
              <w:rPr>
                <w:rFonts w:ascii="Cambria Math" w:hAnsi="Cambria Math"/>
                <w:sz w:val="36"/>
                <w:szCs w:val="36"/>
              </w:rPr>
            </w:pPr>
          </w:p>
          <w:p w14:paraId="4B5D6B25" w14:textId="201F1F7C" w:rsidR="00947EE1" w:rsidRDefault="00140D7D" w:rsidP="0039393C">
            <w:pPr>
              <w:rPr>
                <w:rFonts w:ascii="Cambria Math" w:hAnsi="Cambria Math"/>
                <w:sz w:val="36"/>
                <w:szCs w:val="36"/>
              </w:rPr>
            </w:pPr>
            <w:r>
              <w:rPr>
                <w:rFonts w:ascii="Cambria Math" w:hAnsi="Cambria Math"/>
                <w:sz w:val="36"/>
                <w:szCs w:val="36"/>
              </w:rPr>
              <w:t xml:space="preserve">Furthermore, </w:t>
            </w:r>
            <w:r w:rsidR="00947EE1">
              <w:rPr>
                <w:rFonts w:ascii="Cambria Math" w:hAnsi="Cambria Math"/>
                <w:sz w:val="36"/>
                <w:szCs w:val="36"/>
              </w:rPr>
              <w:t>I found the following quote from a 1994</w:t>
            </w:r>
            <w:r w:rsidR="009212C5">
              <w:rPr>
                <w:rFonts w:ascii="Cambria Math" w:hAnsi="Cambria Math"/>
                <w:sz w:val="36"/>
                <w:szCs w:val="36"/>
              </w:rPr>
              <w:t xml:space="preserve"> paper by T. Kanade:</w:t>
            </w:r>
          </w:p>
          <w:p w14:paraId="3F87ED8F" w14:textId="31213098" w:rsidR="0039393C" w:rsidRDefault="009212C5" w:rsidP="0039393C">
            <w:pPr>
              <w:rPr>
                <w:rFonts w:ascii="Cambria Math" w:hAnsi="Cambria Math"/>
                <w:sz w:val="36"/>
                <w:szCs w:val="36"/>
              </w:rPr>
            </w:pPr>
            <w:r>
              <w:rPr>
                <w:rFonts w:ascii="Cambria Math" w:hAnsi="Cambria Math"/>
                <w:sz w:val="36"/>
                <w:szCs w:val="36"/>
              </w:rPr>
              <w:t>“</w:t>
            </w:r>
            <w:r w:rsidR="00ED0108" w:rsidRPr="00ED0108">
              <w:rPr>
                <w:rFonts w:ascii="Cambria Math" w:hAnsi="Cambria Math"/>
                <w:sz w:val="36"/>
                <w:szCs w:val="36"/>
              </w:rPr>
              <w:t xml:space="preserve">A central problem in stereo matching by computing correlation or sum of squared differences (SSD) lies in selecting an appropriate window size. The window size must be large enough to include enough intensity variation for reliable matching, but small enough to avoid the effects of projective distortion. If the window is too small and does not cover enough intensity variation, it gives a poor </w:t>
            </w:r>
            <w:r w:rsidR="00ED0108" w:rsidRPr="00ED0108">
              <w:rPr>
                <w:rFonts w:ascii="Cambria Math" w:hAnsi="Cambria Math"/>
                <w:sz w:val="36"/>
                <w:szCs w:val="36"/>
              </w:rPr>
              <w:lastRenderedPageBreak/>
              <w:t>disparity estimate, because the signal (intensity variation) to noise ratio is low. If, on the other hand, the window is too large and covers a region in which the depth of scene points (i.e., disparity) varies, then the position of maximum correlation or minimum SSD may not represent correct matching due to different projective distortions in the left and right images. For this reason, a window size must be selected adaptively depending on local variations of intensity and disparity.</w:t>
            </w:r>
            <w:r>
              <w:rPr>
                <w:rFonts w:ascii="Cambria Math" w:hAnsi="Cambria Math"/>
                <w:sz w:val="36"/>
                <w:szCs w:val="36"/>
              </w:rPr>
              <w:t>”</w:t>
            </w:r>
          </w:p>
          <w:p w14:paraId="6151FDA6" w14:textId="217CBF9E" w:rsidR="009212C5" w:rsidRDefault="009212C5" w:rsidP="0039393C">
            <w:pPr>
              <w:rPr>
                <w:rFonts w:ascii="Cambria Math" w:hAnsi="Cambria Math"/>
                <w:sz w:val="36"/>
                <w:szCs w:val="36"/>
              </w:rPr>
            </w:pPr>
          </w:p>
          <w:p w14:paraId="49CFE2F8" w14:textId="33D2B4E4" w:rsidR="009212C5" w:rsidRDefault="009212C5" w:rsidP="0039393C">
            <w:pPr>
              <w:rPr>
                <w:rFonts w:ascii="Cambria Math" w:hAnsi="Cambria Math"/>
                <w:sz w:val="36"/>
                <w:szCs w:val="36"/>
              </w:rPr>
            </w:pPr>
            <w:r>
              <w:rPr>
                <w:rFonts w:ascii="Cambria Math" w:hAnsi="Cambria Math"/>
                <w:sz w:val="36"/>
                <w:szCs w:val="36"/>
              </w:rPr>
              <w:t xml:space="preserve">Due to the constraints of this lab, </w:t>
            </w:r>
            <w:r w:rsidR="00814452">
              <w:rPr>
                <w:rFonts w:ascii="Cambria Math" w:hAnsi="Cambria Math"/>
                <w:sz w:val="36"/>
                <w:szCs w:val="36"/>
              </w:rPr>
              <w:t xml:space="preserve">the size of sub-images and search windows are chosen by </w:t>
            </w:r>
            <w:r w:rsidR="00814452" w:rsidRPr="00E63A83">
              <w:rPr>
                <w:rFonts w:ascii="Cambria Math" w:hAnsi="Cambria Math"/>
                <w:b/>
                <w:bCs/>
                <w:sz w:val="36"/>
                <w:szCs w:val="36"/>
              </w:rPr>
              <w:t>trial-and-error</w:t>
            </w:r>
            <w:r w:rsidR="00814452">
              <w:rPr>
                <w:rFonts w:ascii="Cambria Math" w:hAnsi="Cambria Math"/>
                <w:sz w:val="36"/>
                <w:szCs w:val="36"/>
              </w:rPr>
              <w:t xml:space="preserve">. </w:t>
            </w:r>
            <w:r w:rsidR="00A67925">
              <w:rPr>
                <w:rFonts w:ascii="Cambria Math" w:hAnsi="Cambria Math"/>
                <w:sz w:val="36"/>
                <w:szCs w:val="36"/>
              </w:rPr>
              <w:t>By simply observing the resulting image, it is not so difficult to identify whether or not the result was affected by noise</w:t>
            </w:r>
            <w:r w:rsidR="00A80C78">
              <w:rPr>
                <w:rFonts w:ascii="Cambria Math" w:hAnsi="Cambria Math"/>
                <w:sz w:val="36"/>
                <w:szCs w:val="36"/>
              </w:rPr>
              <w:t xml:space="preserve">, projective distortion, etc. </w:t>
            </w:r>
          </w:p>
          <w:p w14:paraId="35725A95" w14:textId="3CF92EE0" w:rsidR="00A80C78" w:rsidRDefault="00A80C78" w:rsidP="0039393C">
            <w:pPr>
              <w:rPr>
                <w:rFonts w:ascii="Cambria Math" w:hAnsi="Cambria Math"/>
                <w:sz w:val="36"/>
                <w:szCs w:val="36"/>
              </w:rPr>
            </w:pPr>
            <w:r>
              <w:rPr>
                <w:rFonts w:ascii="Cambria Math" w:hAnsi="Cambria Math"/>
                <w:sz w:val="36"/>
                <w:szCs w:val="36"/>
              </w:rPr>
              <w:t xml:space="preserve">For example, in </w:t>
            </w:r>
            <w:r w:rsidR="00E63A83">
              <w:rPr>
                <w:rFonts w:ascii="Cambria Math" w:hAnsi="Cambria Math"/>
                <w:sz w:val="36"/>
                <w:szCs w:val="36"/>
              </w:rPr>
              <w:t>some of the above</w:t>
            </w:r>
            <w:r>
              <w:rPr>
                <w:rFonts w:ascii="Cambria Math" w:hAnsi="Cambria Math"/>
                <w:sz w:val="36"/>
                <w:szCs w:val="36"/>
              </w:rPr>
              <w:t xml:space="preserve"> output</w:t>
            </w:r>
            <w:r w:rsidR="00E63A83">
              <w:rPr>
                <w:rFonts w:ascii="Cambria Math" w:hAnsi="Cambria Math"/>
                <w:sz w:val="36"/>
                <w:szCs w:val="36"/>
              </w:rPr>
              <w:t>s</w:t>
            </w:r>
            <w:r>
              <w:rPr>
                <w:rFonts w:ascii="Cambria Math" w:hAnsi="Cambria Math"/>
                <w:sz w:val="36"/>
                <w:szCs w:val="36"/>
              </w:rPr>
              <w:t>, notic</w:t>
            </w:r>
            <w:r w:rsidR="00F00BF0">
              <w:rPr>
                <w:rFonts w:ascii="Cambria Math" w:hAnsi="Cambria Math"/>
                <w:sz w:val="36"/>
                <w:szCs w:val="36"/>
              </w:rPr>
              <w:t>e</w:t>
            </w:r>
            <w:r>
              <w:rPr>
                <w:rFonts w:ascii="Cambria Math" w:hAnsi="Cambria Math"/>
                <w:sz w:val="36"/>
                <w:szCs w:val="36"/>
              </w:rPr>
              <w:t xml:space="preserve"> how there are </w:t>
            </w:r>
            <w:r w:rsidR="00E63A83">
              <w:rPr>
                <w:rFonts w:ascii="Cambria Math" w:hAnsi="Cambria Math"/>
                <w:sz w:val="36"/>
                <w:szCs w:val="36"/>
              </w:rPr>
              <w:t xml:space="preserve">excessive </w:t>
            </w:r>
            <w:r>
              <w:rPr>
                <w:rFonts w:ascii="Cambria Math" w:hAnsi="Cambria Math"/>
                <w:sz w:val="36"/>
                <w:szCs w:val="36"/>
              </w:rPr>
              <w:t xml:space="preserve">random patches of </w:t>
            </w:r>
            <w:r w:rsidR="00EB59FD">
              <w:rPr>
                <w:rFonts w:ascii="Cambria Math" w:hAnsi="Cambria Math"/>
                <w:sz w:val="36"/>
                <w:szCs w:val="36"/>
              </w:rPr>
              <w:t xml:space="preserve">alternating colors in small regions. This signals that our choice of window size is not optimal. </w:t>
            </w:r>
          </w:p>
          <w:p w14:paraId="63C62EF0" w14:textId="45038D65" w:rsidR="002B7866" w:rsidRDefault="002B7866" w:rsidP="0039393C">
            <w:pPr>
              <w:rPr>
                <w:rFonts w:ascii="Cambria Math" w:hAnsi="Cambria Math"/>
                <w:sz w:val="36"/>
                <w:szCs w:val="36"/>
              </w:rPr>
            </w:pPr>
          </w:p>
          <w:p w14:paraId="195AB722" w14:textId="2FC1F92A" w:rsidR="008E54E4" w:rsidRPr="00E70980" w:rsidRDefault="008E54E4" w:rsidP="008E54E4">
            <w:pPr>
              <w:rPr>
                <w:rFonts w:ascii="Cambria Math" w:hAnsi="Cambria Math"/>
                <w:b/>
                <w:bCs/>
                <w:sz w:val="36"/>
                <w:szCs w:val="36"/>
              </w:rPr>
            </w:pPr>
            <w:r>
              <w:rPr>
                <w:rFonts w:ascii="Cambria Math" w:hAnsi="Cambria Math"/>
                <w:b/>
                <w:bCs/>
                <w:sz w:val="36"/>
                <w:szCs w:val="36"/>
              </w:rPr>
              <w:t xml:space="preserve">Other Pieces of Information that Could Help in Selecting the </w:t>
            </w:r>
            <w:r w:rsidR="00992703">
              <w:rPr>
                <w:rFonts w:ascii="Cambria Math" w:hAnsi="Cambria Math"/>
                <w:b/>
                <w:bCs/>
                <w:sz w:val="36"/>
                <w:szCs w:val="36"/>
              </w:rPr>
              <w:t>Search Area</w:t>
            </w:r>
          </w:p>
          <w:p w14:paraId="34543E39" w14:textId="1581C76C" w:rsidR="002B7866" w:rsidRDefault="003B1353" w:rsidP="003B1353">
            <w:pPr>
              <w:pStyle w:val="ListParagraph"/>
              <w:numPr>
                <w:ilvl w:val="0"/>
                <w:numId w:val="18"/>
              </w:numPr>
              <w:rPr>
                <w:rFonts w:ascii="Cambria Math" w:hAnsi="Cambria Math"/>
                <w:i/>
                <w:iCs/>
                <w:sz w:val="36"/>
                <w:szCs w:val="36"/>
              </w:rPr>
            </w:pPr>
            <w:r w:rsidRPr="00A5075B">
              <w:rPr>
                <w:rFonts w:ascii="Cambria Math" w:hAnsi="Cambria Math"/>
                <w:i/>
                <w:iCs/>
                <w:sz w:val="36"/>
                <w:szCs w:val="36"/>
              </w:rPr>
              <w:t xml:space="preserve">The search area depends on the distance between the two cameras and the distance between the cameras and the object of interest. Increase the search area when the cameras are far </w:t>
            </w:r>
            <w:r w:rsidR="00A5075B" w:rsidRPr="00A5075B">
              <w:rPr>
                <w:rFonts w:ascii="Cambria Math" w:hAnsi="Cambria Math"/>
                <w:i/>
                <w:iCs/>
                <w:sz w:val="36"/>
                <w:szCs w:val="36"/>
              </w:rPr>
              <w:t>apart,</w:t>
            </w:r>
            <w:r w:rsidRPr="00A5075B">
              <w:rPr>
                <w:rFonts w:ascii="Cambria Math" w:hAnsi="Cambria Math"/>
                <w:i/>
                <w:iCs/>
                <w:sz w:val="36"/>
                <w:szCs w:val="36"/>
              </w:rPr>
              <w:t xml:space="preserve"> or the objects are close to the cameras.</w:t>
            </w:r>
          </w:p>
          <w:p w14:paraId="1A5E82C4" w14:textId="5337863B" w:rsidR="00A5075B" w:rsidRPr="00A5075B" w:rsidRDefault="00A5075B" w:rsidP="003B1353">
            <w:pPr>
              <w:pStyle w:val="ListParagraph"/>
              <w:numPr>
                <w:ilvl w:val="0"/>
                <w:numId w:val="18"/>
              </w:numPr>
              <w:rPr>
                <w:rFonts w:ascii="Cambria Math" w:hAnsi="Cambria Math"/>
                <w:i/>
                <w:iCs/>
                <w:sz w:val="36"/>
                <w:szCs w:val="36"/>
              </w:rPr>
            </w:pPr>
            <w:r>
              <w:rPr>
                <w:rFonts w:ascii="Cambria Math" w:hAnsi="Cambria Math"/>
                <w:i/>
                <w:iCs/>
                <w:sz w:val="36"/>
                <w:szCs w:val="36"/>
              </w:rPr>
              <w:t xml:space="preserve">Also, </w:t>
            </w:r>
            <w:r w:rsidR="00985121">
              <w:rPr>
                <w:rFonts w:ascii="Cambria Math" w:hAnsi="Cambria Math"/>
                <w:i/>
                <w:iCs/>
                <w:sz w:val="36"/>
                <w:szCs w:val="36"/>
              </w:rPr>
              <w:t>i</w:t>
            </w:r>
            <w:r w:rsidR="00985121" w:rsidRPr="00985121">
              <w:rPr>
                <w:rFonts w:ascii="Cambria Math" w:hAnsi="Cambria Math"/>
                <w:i/>
                <w:iCs/>
                <w:sz w:val="36"/>
                <w:szCs w:val="36"/>
              </w:rPr>
              <w:t xml:space="preserve">f the camera used to take </w:t>
            </w:r>
            <w:r w:rsidR="00985121">
              <w:rPr>
                <w:rFonts w:ascii="Cambria Math" w:hAnsi="Cambria Math"/>
                <w:i/>
                <w:iCs/>
                <w:sz w:val="36"/>
                <w:szCs w:val="36"/>
              </w:rPr>
              <w:t>left image</w:t>
            </w:r>
            <w:r w:rsidR="00985121" w:rsidRPr="00985121">
              <w:rPr>
                <w:rFonts w:ascii="Cambria Math" w:hAnsi="Cambria Math"/>
                <w:i/>
                <w:iCs/>
                <w:sz w:val="36"/>
                <w:szCs w:val="36"/>
              </w:rPr>
              <w:t xml:space="preserve"> was to the right of the camera used to take </w:t>
            </w:r>
            <w:r w:rsidR="00985121">
              <w:rPr>
                <w:rFonts w:ascii="Cambria Math" w:hAnsi="Cambria Math"/>
                <w:i/>
                <w:iCs/>
                <w:sz w:val="36"/>
                <w:szCs w:val="36"/>
              </w:rPr>
              <w:t>right image</w:t>
            </w:r>
            <w:r w:rsidR="00985121" w:rsidRPr="00985121">
              <w:rPr>
                <w:rFonts w:ascii="Cambria Math" w:hAnsi="Cambria Math"/>
                <w:i/>
                <w:iCs/>
                <w:sz w:val="36"/>
                <w:szCs w:val="36"/>
              </w:rPr>
              <w:t xml:space="preserve">, </w:t>
            </w:r>
            <w:r w:rsidR="00985121">
              <w:rPr>
                <w:rFonts w:ascii="Cambria Math" w:hAnsi="Cambria Math"/>
                <w:i/>
                <w:iCs/>
                <w:sz w:val="36"/>
                <w:szCs w:val="36"/>
              </w:rPr>
              <w:t xml:space="preserve">we would be better off selecting a search window that moves towards the </w:t>
            </w:r>
            <w:r w:rsidR="00382E0C">
              <w:rPr>
                <w:rFonts w:ascii="Cambria Math" w:hAnsi="Cambria Math"/>
                <w:i/>
                <w:iCs/>
                <w:sz w:val="36"/>
                <w:szCs w:val="36"/>
              </w:rPr>
              <w:t xml:space="preserve">left. </w:t>
            </w:r>
          </w:p>
          <w:p w14:paraId="40DEED68" w14:textId="43467C8F" w:rsidR="00747934" w:rsidRDefault="00747934" w:rsidP="0039393C">
            <w:pPr>
              <w:rPr>
                <w:rFonts w:ascii="Cambria Math" w:hAnsi="Cambria Math"/>
                <w:sz w:val="36"/>
                <w:szCs w:val="36"/>
              </w:rPr>
            </w:pPr>
          </w:p>
          <w:p w14:paraId="220935F5" w14:textId="1AC2C413" w:rsidR="00745B4C" w:rsidRDefault="00745B4C" w:rsidP="00745B4C">
            <w:pPr>
              <w:pStyle w:val="Heading3"/>
              <w:rPr>
                <w:rFonts w:ascii="Cambria Math" w:hAnsi="Cambria Math"/>
                <w:color w:val="002060"/>
                <w:sz w:val="40"/>
                <w:szCs w:val="40"/>
              </w:rPr>
            </w:pPr>
            <w:r>
              <w:rPr>
                <w:rFonts w:ascii="Cambria Math" w:hAnsi="Cambria Math"/>
                <w:color w:val="002060"/>
                <w:sz w:val="40"/>
                <w:szCs w:val="40"/>
              </w:rPr>
              <w:lastRenderedPageBreak/>
              <w:t>Results with MATLAB’s In-built Disparity Function</w:t>
            </w:r>
          </w:p>
          <w:p w14:paraId="091FEDF5" w14:textId="085638DB" w:rsidR="0043514D" w:rsidRDefault="0043514D" w:rsidP="00AF73E7">
            <w:pPr>
              <w:rPr>
                <w:rFonts w:ascii="Cambria Math" w:hAnsi="Cambria Math"/>
                <w:sz w:val="36"/>
                <w:szCs w:val="36"/>
              </w:rPr>
            </w:pPr>
            <w:r>
              <w:rPr>
                <w:rFonts w:ascii="Cambria Math" w:hAnsi="Cambria Math"/>
                <w:noProof/>
                <w:sz w:val="36"/>
                <w:szCs w:val="36"/>
              </w:rPr>
              <w:drawing>
                <wp:inline distT="0" distB="0" distL="0" distR="0" wp14:anchorId="181DD70F" wp14:editId="09F58802">
                  <wp:extent cx="3083442" cy="2487760"/>
                  <wp:effectExtent l="0" t="0" r="31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2738" t="3640" r="26157" b="9330"/>
                          <a:stretch/>
                        </pic:blipFill>
                        <pic:spPr bwMode="auto">
                          <a:xfrm>
                            <a:off x="0" y="0"/>
                            <a:ext cx="3099361" cy="2500603"/>
                          </a:xfrm>
                          <a:prstGeom prst="rect">
                            <a:avLst/>
                          </a:prstGeom>
                          <a:noFill/>
                          <a:ln>
                            <a:noFill/>
                          </a:ln>
                          <a:extLst>
                            <a:ext uri="{53640926-AAD7-44D8-BBD7-CCE9431645EC}">
                              <a14:shadowObscured xmlns:a14="http://schemas.microsoft.com/office/drawing/2010/main"/>
                            </a:ext>
                          </a:extLst>
                        </pic:spPr>
                      </pic:pic>
                    </a:graphicData>
                  </a:graphic>
                </wp:inline>
              </w:drawing>
            </w:r>
            <w:r w:rsidR="00BE5E52">
              <w:rPr>
                <w:rFonts w:ascii="Cambria Math" w:hAnsi="Cambria Math"/>
                <w:noProof/>
                <w:sz w:val="36"/>
                <w:szCs w:val="36"/>
              </w:rPr>
              <w:drawing>
                <wp:inline distT="0" distB="0" distL="0" distR="0" wp14:anchorId="04404DF8" wp14:editId="7544F174">
                  <wp:extent cx="3657600" cy="247556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353" t="2767" r="20225" b="9486"/>
                          <a:stretch/>
                        </pic:blipFill>
                        <pic:spPr bwMode="auto">
                          <a:xfrm>
                            <a:off x="0" y="0"/>
                            <a:ext cx="3701326" cy="2505164"/>
                          </a:xfrm>
                          <a:prstGeom prst="rect">
                            <a:avLst/>
                          </a:prstGeom>
                          <a:noFill/>
                          <a:ln>
                            <a:noFill/>
                          </a:ln>
                          <a:extLst>
                            <a:ext uri="{53640926-AAD7-44D8-BBD7-CCE9431645EC}">
                              <a14:shadowObscured xmlns:a14="http://schemas.microsoft.com/office/drawing/2010/main"/>
                            </a:ext>
                          </a:extLst>
                        </pic:spPr>
                      </pic:pic>
                    </a:graphicData>
                  </a:graphic>
                </wp:inline>
              </w:drawing>
            </w:r>
          </w:p>
          <w:p w14:paraId="5C517430" w14:textId="7C4BD7C2" w:rsidR="002867E4" w:rsidRDefault="004B748B" w:rsidP="00E70980">
            <w:pPr>
              <w:rPr>
                <w:rFonts w:ascii="Cambria Math" w:hAnsi="Cambria Math"/>
                <w:sz w:val="36"/>
                <w:szCs w:val="36"/>
              </w:rPr>
            </w:pPr>
            <w:r>
              <w:rPr>
                <w:rFonts w:ascii="Cambria Math" w:hAnsi="Cambria Math"/>
                <w:b/>
                <w:bCs/>
                <w:sz w:val="36"/>
                <w:szCs w:val="36"/>
              </w:rPr>
              <w:t>Comparison</w:t>
            </w:r>
          </w:p>
          <w:p w14:paraId="0FBA1199" w14:textId="30DDCBB5" w:rsidR="00F6052D" w:rsidRDefault="00536C7A" w:rsidP="00F6052D">
            <w:pPr>
              <w:pStyle w:val="ListParagraph"/>
              <w:numPr>
                <w:ilvl w:val="0"/>
                <w:numId w:val="18"/>
              </w:numPr>
              <w:rPr>
                <w:rFonts w:ascii="Cambria Math" w:hAnsi="Cambria Math"/>
                <w:sz w:val="36"/>
                <w:szCs w:val="36"/>
              </w:rPr>
            </w:pPr>
            <w:r w:rsidRPr="00F6052D">
              <w:rPr>
                <w:rFonts w:ascii="Cambria Math" w:hAnsi="Cambria Math"/>
                <w:sz w:val="36"/>
                <w:szCs w:val="36"/>
              </w:rPr>
              <w:t>The</w:t>
            </w:r>
            <w:r w:rsidR="004B748B" w:rsidRPr="00F6052D">
              <w:rPr>
                <w:rFonts w:ascii="Cambria Math" w:hAnsi="Cambria Math"/>
                <w:sz w:val="36"/>
                <w:szCs w:val="36"/>
              </w:rPr>
              <w:t xml:space="preserve"> in-built function produces </w:t>
            </w:r>
            <w:r w:rsidR="00F6052D" w:rsidRPr="00F6052D">
              <w:rPr>
                <w:rFonts w:ascii="Cambria Math" w:hAnsi="Cambria Math"/>
                <w:sz w:val="36"/>
                <w:szCs w:val="36"/>
              </w:rPr>
              <w:t xml:space="preserve">smoother disparity maps than the previous method used. </w:t>
            </w:r>
          </w:p>
          <w:p w14:paraId="47DCBBD1" w14:textId="34ED858F" w:rsidR="00F6052D" w:rsidRDefault="00BE21F6" w:rsidP="00F6052D">
            <w:pPr>
              <w:pStyle w:val="ListParagraph"/>
              <w:numPr>
                <w:ilvl w:val="0"/>
                <w:numId w:val="18"/>
              </w:numPr>
              <w:rPr>
                <w:rFonts w:ascii="Cambria Math" w:hAnsi="Cambria Math"/>
                <w:sz w:val="36"/>
                <w:szCs w:val="36"/>
              </w:rPr>
            </w:pPr>
            <w:r>
              <w:rPr>
                <w:rFonts w:ascii="Cambria Math" w:hAnsi="Cambria Math"/>
                <w:sz w:val="36"/>
                <w:szCs w:val="36"/>
              </w:rPr>
              <w:t xml:space="preserve">With this function, </w:t>
            </w:r>
            <w:r w:rsidR="00332427">
              <w:rPr>
                <w:rFonts w:ascii="Cambria Math" w:hAnsi="Cambria Math"/>
                <w:sz w:val="36"/>
                <w:szCs w:val="36"/>
              </w:rPr>
              <w:t>silhouettes of obvious objects are preserved (like the man seating on the bench)</w:t>
            </w:r>
            <w:r w:rsidR="00CB07EE">
              <w:rPr>
                <w:rFonts w:ascii="Cambria Math" w:hAnsi="Cambria Math"/>
                <w:sz w:val="36"/>
                <w:szCs w:val="36"/>
              </w:rPr>
              <w:t xml:space="preserve">. In this regard, this method performs significantly better than the previous method. </w:t>
            </w:r>
          </w:p>
          <w:p w14:paraId="5B03F215" w14:textId="25A60721" w:rsidR="00714BDD" w:rsidRDefault="00976F25" w:rsidP="00394D59">
            <w:pPr>
              <w:pStyle w:val="ListParagraph"/>
              <w:numPr>
                <w:ilvl w:val="0"/>
                <w:numId w:val="18"/>
              </w:numPr>
              <w:rPr>
                <w:rFonts w:ascii="Cambria Math" w:hAnsi="Cambria Math"/>
                <w:sz w:val="36"/>
                <w:szCs w:val="36"/>
              </w:rPr>
            </w:pPr>
            <w:r>
              <w:rPr>
                <w:rFonts w:ascii="Cambria Math" w:hAnsi="Cambria Math"/>
                <w:sz w:val="36"/>
                <w:szCs w:val="36"/>
              </w:rPr>
              <w:t>There’s hardly any noisy region with this function (if the window size and search areas are properly selected; however, with the previous method, it is difficult to obtain noiseless results.</w:t>
            </w:r>
          </w:p>
          <w:p w14:paraId="6D6C4691" w14:textId="7BDA4421" w:rsidR="00335708" w:rsidRDefault="00A407A5" w:rsidP="00394D59">
            <w:pPr>
              <w:pStyle w:val="ListParagraph"/>
              <w:numPr>
                <w:ilvl w:val="0"/>
                <w:numId w:val="18"/>
              </w:numPr>
              <w:rPr>
                <w:rFonts w:ascii="Cambria Math" w:hAnsi="Cambria Math"/>
                <w:sz w:val="36"/>
                <w:szCs w:val="36"/>
              </w:rPr>
            </w:pPr>
            <w:r>
              <w:rPr>
                <w:rFonts w:ascii="Cambria Math" w:hAnsi="Cambria Math"/>
                <w:noProof/>
                <w:sz w:val="36"/>
                <w:szCs w:val="36"/>
              </w:rPr>
              <w:drawing>
                <wp:anchor distT="0" distB="0" distL="114300" distR="114300" simplePos="0" relativeHeight="251748352" behindDoc="0" locked="0" layoutInCell="1" allowOverlap="1" wp14:anchorId="5516E117" wp14:editId="74F3B873">
                  <wp:simplePos x="0" y="0"/>
                  <wp:positionH relativeFrom="column">
                    <wp:posOffset>0</wp:posOffset>
                  </wp:positionH>
                  <wp:positionV relativeFrom="paragraph">
                    <wp:posOffset>102870</wp:posOffset>
                  </wp:positionV>
                  <wp:extent cx="2971800" cy="2067339"/>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102" t="2371" r="20598" b="9091"/>
                          <a:stretch/>
                        </pic:blipFill>
                        <pic:spPr bwMode="auto">
                          <a:xfrm>
                            <a:off x="0" y="0"/>
                            <a:ext cx="2971800" cy="2067339"/>
                          </a:xfrm>
                          <a:prstGeom prst="rect">
                            <a:avLst/>
                          </a:prstGeom>
                          <a:noFill/>
                          <a:ln>
                            <a:noFill/>
                          </a:ln>
                          <a:extLst>
                            <a:ext uri="{53640926-AAD7-44D8-BBD7-CCE9431645EC}">
                              <a14:shadowObscured xmlns:a14="http://schemas.microsoft.com/office/drawing/2010/main"/>
                            </a:ext>
                          </a:extLst>
                        </pic:spPr>
                      </pic:pic>
                    </a:graphicData>
                  </a:graphic>
                </wp:anchor>
              </w:drawing>
            </w:r>
            <w:r w:rsidR="0091079E">
              <w:rPr>
                <w:rFonts w:ascii="Cambria Math" w:hAnsi="Cambria Math"/>
                <w:sz w:val="36"/>
                <w:szCs w:val="36"/>
              </w:rPr>
              <w:t xml:space="preserve"> </w:t>
            </w:r>
            <w:r w:rsidR="00335708">
              <w:rPr>
                <w:rFonts w:ascii="Cambria Math" w:hAnsi="Cambria Math"/>
                <w:sz w:val="36"/>
                <w:szCs w:val="36"/>
              </w:rPr>
              <w:t>When the window size and search areas are not properly selected, both methods perform poorly:</w:t>
            </w:r>
          </w:p>
          <w:p w14:paraId="43CF13DB" w14:textId="112E56F6" w:rsidR="00335708" w:rsidRDefault="00252A2D" w:rsidP="00335708">
            <w:pPr>
              <w:rPr>
                <w:rFonts w:ascii="Cambria Math" w:hAnsi="Cambria Math"/>
                <w:sz w:val="36"/>
                <w:szCs w:val="36"/>
              </w:rPr>
            </w:pPr>
            <w:r>
              <w:rPr>
                <w:rFonts w:ascii="Cambria Math" w:hAnsi="Cambria Math"/>
                <w:sz w:val="36"/>
                <w:szCs w:val="36"/>
              </w:rPr>
              <w:t xml:space="preserve">In this image using the function, a search area of size = 16 was used and </w:t>
            </w:r>
            <w:r w:rsidR="00A407A5">
              <w:rPr>
                <w:rFonts w:ascii="Cambria Math" w:hAnsi="Cambria Math"/>
                <w:sz w:val="36"/>
                <w:szCs w:val="36"/>
              </w:rPr>
              <w:t xml:space="preserve">a very bad result was obtained. </w:t>
            </w:r>
          </w:p>
          <w:p w14:paraId="39CACF12" w14:textId="03029B27" w:rsidR="00A407A5" w:rsidRDefault="00A407A5" w:rsidP="00335708">
            <w:pPr>
              <w:rPr>
                <w:rFonts w:ascii="Cambria Math" w:hAnsi="Cambria Math"/>
                <w:sz w:val="36"/>
                <w:szCs w:val="36"/>
              </w:rPr>
            </w:pPr>
          </w:p>
          <w:p w14:paraId="1606DBB2" w14:textId="2026FBCF" w:rsidR="00A407A5" w:rsidRDefault="00A407A5" w:rsidP="00335708">
            <w:pPr>
              <w:rPr>
                <w:rFonts w:ascii="Cambria Math" w:hAnsi="Cambria Math"/>
                <w:sz w:val="36"/>
                <w:szCs w:val="36"/>
              </w:rPr>
            </w:pPr>
          </w:p>
          <w:p w14:paraId="1296EAE6" w14:textId="77777777" w:rsidR="00A407A5" w:rsidRPr="00335708" w:rsidRDefault="00A407A5" w:rsidP="00335708">
            <w:pPr>
              <w:rPr>
                <w:rFonts w:ascii="Cambria Math" w:hAnsi="Cambria Math"/>
                <w:sz w:val="36"/>
                <w:szCs w:val="36"/>
              </w:rPr>
            </w:pPr>
          </w:p>
          <w:p w14:paraId="17299233" w14:textId="6DBABD0E" w:rsidR="00CB07EE" w:rsidRDefault="00E56B87" w:rsidP="00F6052D">
            <w:pPr>
              <w:pStyle w:val="ListParagraph"/>
              <w:numPr>
                <w:ilvl w:val="0"/>
                <w:numId w:val="18"/>
              </w:numPr>
              <w:rPr>
                <w:rFonts w:ascii="Cambria Math" w:hAnsi="Cambria Math"/>
                <w:sz w:val="36"/>
                <w:szCs w:val="36"/>
              </w:rPr>
            </w:pPr>
            <w:r>
              <w:rPr>
                <w:rFonts w:ascii="Cambria Math" w:hAnsi="Cambria Math"/>
                <w:sz w:val="36"/>
                <w:szCs w:val="36"/>
              </w:rPr>
              <w:t xml:space="preserve">In the minor case of preserving not-so-obvious </w:t>
            </w:r>
            <w:r w:rsidR="000C0E8B">
              <w:rPr>
                <w:rFonts w:ascii="Cambria Math" w:hAnsi="Cambria Math"/>
                <w:sz w:val="36"/>
                <w:szCs w:val="36"/>
              </w:rPr>
              <w:t xml:space="preserve">contrast, the previous method seems to have the upper hand. </w:t>
            </w:r>
            <w:r w:rsidR="00976F25">
              <w:rPr>
                <w:rFonts w:ascii="Cambria Math" w:hAnsi="Cambria Math"/>
                <w:sz w:val="36"/>
                <w:szCs w:val="36"/>
              </w:rPr>
              <w:t xml:space="preserve"> </w:t>
            </w:r>
            <w:r w:rsidR="000C0E8B">
              <w:rPr>
                <w:rFonts w:ascii="Cambria Math" w:hAnsi="Cambria Math"/>
                <w:sz w:val="36"/>
                <w:szCs w:val="36"/>
              </w:rPr>
              <w:t xml:space="preserve">For example, the outline of the pathway </w:t>
            </w:r>
            <w:r w:rsidR="00714BDD">
              <w:rPr>
                <w:rFonts w:ascii="Cambria Math" w:hAnsi="Cambria Math"/>
                <w:sz w:val="36"/>
                <w:szCs w:val="36"/>
              </w:rPr>
              <w:t>is still relative visible in the following image:</w:t>
            </w:r>
          </w:p>
          <w:p w14:paraId="2FF3BD1F" w14:textId="687BAC15" w:rsidR="00714BDD" w:rsidRPr="00714BDD" w:rsidRDefault="00714BDD" w:rsidP="00D75828">
            <w:pPr>
              <w:jc w:val="center"/>
              <w:rPr>
                <w:rFonts w:ascii="Cambria Math" w:hAnsi="Cambria Math"/>
                <w:sz w:val="36"/>
                <w:szCs w:val="36"/>
              </w:rPr>
            </w:pPr>
            <w:r>
              <w:rPr>
                <w:rFonts w:ascii="Cambria Math" w:hAnsi="Cambria Math"/>
                <w:noProof/>
                <w:sz w:val="36"/>
                <w:szCs w:val="36"/>
              </w:rPr>
              <w:lastRenderedPageBreak/>
              <w:drawing>
                <wp:inline distT="0" distB="0" distL="0" distR="0" wp14:anchorId="6B859012" wp14:editId="7DF4F8B3">
                  <wp:extent cx="5492462" cy="296779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650" t="3719" r="9318" b="3992"/>
                          <a:stretch/>
                        </pic:blipFill>
                        <pic:spPr bwMode="auto">
                          <a:xfrm>
                            <a:off x="0" y="0"/>
                            <a:ext cx="5493330" cy="2968264"/>
                          </a:xfrm>
                          <a:prstGeom prst="rect">
                            <a:avLst/>
                          </a:prstGeom>
                          <a:noFill/>
                          <a:ln>
                            <a:noFill/>
                          </a:ln>
                          <a:extLst>
                            <a:ext uri="{53640926-AAD7-44D8-BBD7-CCE9431645EC}">
                              <a14:shadowObscured xmlns:a14="http://schemas.microsoft.com/office/drawing/2010/main"/>
                            </a:ext>
                          </a:extLst>
                        </pic:spPr>
                      </pic:pic>
                    </a:graphicData>
                  </a:graphic>
                </wp:inline>
              </w:drawing>
            </w:r>
          </w:p>
          <w:p w14:paraId="27C46489" w14:textId="77777777" w:rsidR="00F6052D" w:rsidRDefault="00F6052D" w:rsidP="00E70980">
            <w:pPr>
              <w:rPr>
                <w:rFonts w:ascii="Cambria Math" w:hAnsi="Cambria Math"/>
                <w:sz w:val="36"/>
                <w:szCs w:val="36"/>
              </w:rPr>
            </w:pPr>
          </w:p>
          <w:p w14:paraId="6115CFA4" w14:textId="4B282CF0" w:rsidR="00151B7F" w:rsidRDefault="00536C7A" w:rsidP="000C53A4">
            <w:pPr>
              <w:rPr>
                <w:rFonts w:ascii="Cambria Math" w:hAnsi="Cambria Math"/>
                <w:sz w:val="36"/>
                <w:szCs w:val="36"/>
              </w:rPr>
            </w:pPr>
            <w:r>
              <w:rPr>
                <w:rFonts w:ascii="Cambria Math" w:hAnsi="Cambria Math"/>
                <w:sz w:val="36"/>
                <w:szCs w:val="36"/>
              </w:rPr>
              <w:t xml:space="preserve"> </w:t>
            </w:r>
          </w:p>
          <w:p w14:paraId="5F50CFA6" w14:textId="1722ABD6" w:rsidR="007A5023" w:rsidRDefault="007A5023" w:rsidP="000C53A4">
            <w:pPr>
              <w:rPr>
                <w:rFonts w:ascii="Cambria Math" w:hAnsi="Cambria Math"/>
                <w:sz w:val="36"/>
                <w:szCs w:val="36"/>
              </w:rPr>
            </w:pPr>
          </w:p>
          <w:p w14:paraId="2826F455" w14:textId="79782536" w:rsidR="007A5023" w:rsidRDefault="007A5023" w:rsidP="000C53A4">
            <w:pPr>
              <w:rPr>
                <w:rFonts w:ascii="Cambria Math" w:hAnsi="Cambria Math"/>
                <w:sz w:val="36"/>
                <w:szCs w:val="36"/>
              </w:rPr>
            </w:pPr>
          </w:p>
          <w:p w14:paraId="11387BA3" w14:textId="3EEBC8CC" w:rsidR="007A5023" w:rsidRDefault="007A5023" w:rsidP="000C53A4">
            <w:pPr>
              <w:rPr>
                <w:rFonts w:ascii="Cambria Math" w:hAnsi="Cambria Math"/>
                <w:sz w:val="36"/>
                <w:szCs w:val="36"/>
              </w:rPr>
            </w:pPr>
          </w:p>
          <w:p w14:paraId="768316DE" w14:textId="1E113DE8" w:rsidR="007A5023" w:rsidRDefault="007A5023" w:rsidP="000C53A4">
            <w:pPr>
              <w:rPr>
                <w:rFonts w:ascii="Cambria Math" w:hAnsi="Cambria Math"/>
                <w:sz w:val="36"/>
                <w:szCs w:val="36"/>
              </w:rPr>
            </w:pPr>
          </w:p>
          <w:p w14:paraId="1680BF7B" w14:textId="643E8F1F" w:rsidR="007A5023" w:rsidRDefault="007A5023" w:rsidP="000C53A4">
            <w:pPr>
              <w:rPr>
                <w:rFonts w:ascii="Cambria Math" w:hAnsi="Cambria Math"/>
                <w:sz w:val="36"/>
                <w:szCs w:val="36"/>
              </w:rPr>
            </w:pPr>
          </w:p>
          <w:p w14:paraId="4F05965E" w14:textId="24666287" w:rsidR="007A5023" w:rsidRDefault="007A5023" w:rsidP="000C53A4">
            <w:pPr>
              <w:rPr>
                <w:rFonts w:ascii="Cambria Math" w:hAnsi="Cambria Math"/>
                <w:sz w:val="36"/>
                <w:szCs w:val="36"/>
              </w:rPr>
            </w:pPr>
          </w:p>
          <w:p w14:paraId="06DE885F" w14:textId="22226840" w:rsidR="007A5023" w:rsidRDefault="007A5023" w:rsidP="000C53A4">
            <w:pPr>
              <w:rPr>
                <w:rFonts w:ascii="Cambria Math" w:hAnsi="Cambria Math"/>
                <w:sz w:val="36"/>
                <w:szCs w:val="36"/>
              </w:rPr>
            </w:pPr>
          </w:p>
          <w:p w14:paraId="1D061A85" w14:textId="0E342DCC" w:rsidR="007A5023" w:rsidRDefault="007A5023" w:rsidP="000C53A4">
            <w:pPr>
              <w:rPr>
                <w:rFonts w:ascii="Cambria Math" w:hAnsi="Cambria Math"/>
                <w:sz w:val="36"/>
                <w:szCs w:val="36"/>
              </w:rPr>
            </w:pPr>
          </w:p>
          <w:p w14:paraId="02CD978C" w14:textId="243B7E53" w:rsidR="007A5023" w:rsidRDefault="007A5023" w:rsidP="000C53A4">
            <w:pPr>
              <w:rPr>
                <w:rFonts w:ascii="Cambria Math" w:hAnsi="Cambria Math"/>
                <w:sz w:val="36"/>
                <w:szCs w:val="36"/>
              </w:rPr>
            </w:pPr>
          </w:p>
          <w:p w14:paraId="1969ECEE" w14:textId="0FB3287A" w:rsidR="007A5023" w:rsidRDefault="007A5023" w:rsidP="000C53A4">
            <w:pPr>
              <w:rPr>
                <w:rFonts w:ascii="Cambria Math" w:hAnsi="Cambria Math"/>
                <w:sz w:val="36"/>
                <w:szCs w:val="36"/>
              </w:rPr>
            </w:pPr>
          </w:p>
          <w:p w14:paraId="672484C5" w14:textId="7F065919" w:rsidR="007A5023" w:rsidRDefault="007A5023" w:rsidP="000C53A4">
            <w:pPr>
              <w:rPr>
                <w:rFonts w:ascii="Cambria Math" w:hAnsi="Cambria Math"/>
                <w:sz w:val="36"/>
                <w:szCs w:val="36"/>
              </w:rPr>
            </w:pPr>
          </w:p>
          <w:p w14:paraId="319504A0" w14:textId="3CDF415F" w:rsidR="007A5023" w:rsidRDefault="007A5023" w:rsidP="000C53A4">
            <w:pPr>
              <w:rPr>
                <w:rFonts w:ascii="Cambria Math" w:hAnsi="Cambria Math"/>
                <w:sz w:val="36"/>
                <w:szCs w:val="36"/>
              </w:rPr>
            </w:pPr>
          </w:p>
          <w:p w14:paraId="5BDBABC8" w14:textId="155A026F" w:rsidR="007A5023" w:rsidRDefault="007A5023" w:rsidP="000C53A4">
            <w:pPr>
              <w:rPr>
                <w:rFonts w:ascii="Cambria Math" w:hAnsi="Cambria Math"/>
                <w:sz w:val="36"/>
                <w:szCs w:val="36"/>
              </w:rPr>
            </w:pPr>
          </w:p>
          <w:p w14:paraId="391C0995" w14:textId="03A867E2" w:rsidR="007A5023" w:rsidRDefault="007A5023" w:rsidP="000C53A4">
            <w:pPr>
              <w:rPr>
                <w:rFonts w:ascii="Cambria Math" w:hAnsi="Cambria Math"/>
                <w:sz w:val="36"/>
                <w:szCs w:val="36"/>
              </w:rPr>
            </w:pPr>
          </w:p>
          <w:p w14:paraId="6EA5F8E7" w14:textId="704AB1C6" w:rsidR="007A5023" w:rsidRDefault="007A5023" w:rsidP="000C53A4">
            <w:pPr>
              <w:rPr>
                <w:rFonts w:ascii="Cambria Math" w:hAnsi="Cambria Math"/>
                <w:sz w:val="36"/>
                <w:szCs w:val="36"/>
              </w:rPr>
            </w:pPr>
          </w:p>
          <w:p w14:paraId="7C92DC82" w14:textId="77777777" w:rsidR="007A5023" w:rsidRDefault="007A5023" w:rsidP="000C53A4">
            <w:pPr>
              <w:rPr>
                <w:rFonts w:ascii="Cambria Math" w:hAnsi="Cambria Math"/>
                <w:sz w:val="36"/>
                <w:szCs w:val="36"/>
              </w:r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412E8B" w:rsidRPr="003A798E" w14:paraId="2B248659" w14:textId="77777777" w:rsidTr="003F0184">
              <w:trPr>
                <w:trHeight w:val="3180"/>
              </w:trPr>
              <w:tc>
                <w:tcPr>
                  <w:tcW w:w="993" w:type="dxa"/>
                  <w:shd w:val="clear" w:color="auto" w:fill="00C1C7" w:themeFill="accent2"/>
                </w:tcPr>
                <w:p w14:paraId="4313D94E" w14:textId="77777777" w:rsidR="00412E8B" w:rsidRPr="003A798E" w:rsidRDefault="00412E8B" w:rsidP="00412E8B">
                  <w:pPr>
                    <w:pStyle w:val="GraphicAnchor"/>
                  </w:pPr>
                  <w:r w:rsidRPr="003A798E">
                    <w:rPr>
                      <w:noProof/>
                      <w:lang w:eastAsia="en-AU"/>
                    </w:rPr>
                    <w:lastRenderedPageBreak/>
                    <mc:AlternateContent>
                      <mc:Choice Requires="wps">
                        <w:drawing>
                          <wp:anchor distT="0" distB="0" distL="114300" distR="114300" simplePos="0" relativeHeight="251745280" behindDoc="1" locked="0" layoutInCell="1" allowOverlap="1" wp14:anchorId="628E6B28" wp14:editId="0CB1CEE7">
                            <wp:simplePos x="0" y="0"/>
                            <wp:positionH relativeFrom="margin">
                              <wp:posOffset>-1022350</wp:posOffset>
                            </wp:positionH>
                            <wp:positionV relativeFrom="paragraph">
                              <wp:posOffset>-457200</wp:posOffset>
                            </wp:positionV>
                            <wp:extent cx="8228330" cy="9239250"/>
                            <wp:effectExtent l="0" t="0" r="1270" b="0"/>
                            <wp:wrapNone/>
                            <wp:docPr id="3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3ED7D33C" id="Shape" o:spid="_x0000_s1026" alt="&quot;&quot;" style="position:absolute;margin-left:-80.5pt;margin-top:-36pt;width:647.9pt;height:727.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2m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DYNO2m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6B846966" w14:textId="77777777" w:rsidR="00412E8B" w:rsidRPr="003A798E" w:rsidRDefault="00412E8B" w:rsidP="00412E8B"/>
              </w:tc>
              <w:tc>
                <w:tcPr>
                  <w:tcW w:w="992" w:type="dxa"/>
                  <w:shd w:val="clear" w:color="auto" w:fill="00C1C7" w:themeFill="accent2"/>
                </w:tcPr>
                <w:p w14:paraId="51CC7154" w14:textId="77777777" w:rsidR="00412E8B" w:rsidRPr="003A798E" w:rsidRDefault="00412E8B" w:rsidP="00412E8B"/>
              </w:tc>
            </w:tr>
            <w:tr w:rsidR="00412E8B" w:rsidRPr="003A798E" w14:paraId="03D33746" w14:textId="77777777" w:rsidTr="003F0184">
              <w:trPr>
                <w:trHeight w:val="5966"/>
              </w:trPr>
              <w:tc>
                <w:tcPr>
                  <w:tcW w:w="993" w:type="dxa"/>
                  <w:shd w:val="clear" w:color="auto" w:fill="00C1C7" w:themeFill="accent2"/>
                </w:tcPr>
                <w:p w14:paraId="3342CE36" w14:textId="77777777" w:rsidR="00412E8B" w:rsidRPr="003A798E" w:rsidRDefault="00412E8B" w:rsidP="00412E8B"/>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24EDCB34" w14:textId="77777777" w:rsidR="00412E8B" w:rsidRPr="003A798E" w:rsidRDefault="00412E8B" w:rsidP="00412E8B">
                  <w:pPr>
                    <w:pStyle w:val="Quote"/>
                  </w:pPr>
                  <w:r>
                    <w:t>DISCUSSION</w:t>
                  </w:r>
                </w:p>
              </w:tc>
              <w:tc>
                <w:tcPr>
                  <w:tcW w:w="992" w:type="dxa"/>
                  <w:shd w:val="clear" w:color="auto" w:fill="00C1C7" w:themeFill="accent2"/>
                </w:tcPr>
                <w:p w14:paraId="51995EB5" w14:textId="77777777" w:rsidR="00412E8B" w:rsidRPr="003A798E" w:rsidRDefault="00412E8B" w:rsidP="00412E8B"/>
              </w:tc>
            </w:tr>
            <w:tr w:rsidR="00412E8B" w:rsidRPr="003A798E" w14:paraId="5EF11A65" w14:textId="77777777" w:rsidTr="003F0184">
              <w:trPr>
                <w:trHeight w:val="4074"/>
              </w:trPr>
              <w:tc>
                <w:tcPr>
                  <w:tcW w:w="993" w:type="dxa"/>
                  <w:shd w:val="clear" w:color="auto" w:fill="00C1C7" w:themeFill="accent2"/>
                </w:tcPr>
                <w:p w14:paraId="58FC3306" w14:textId="77777777" w:rsidR="00412E8B" w:rsidRPr="003A798E" w:rsidRDefault="00412E8B" w:rsidP="00412E8B"/>
              </w:tc>
              <w:tc>
                <w:tcPr>
                  <w:tcW w:w="8788" w:type="dxa"/>
                  <w:tcBorders>
                    <w:top w:val="single" w:sz="36" w:space="0" w:color="123869" w:themeColor="accent1"/>
                  </w:tcBorders>
                  <w:shd w:val="clear" w:color="auto" w:fill="00C1C7" w:themeFill="accent2"/>
                </w:tcPr>
                <w:p w14:paraId="5E3E48AA" w14:textId="77777777" w:rsidR="00412E8B" w:rsidRPr="003A798E" w:rsidRDefault="00412E8B" w:rsidP="00412E8B"/>
              </w:tc>
              <w:tc>
                <w:tcPr>
                  <w:tcW w:w="992" w:type="dxa"/>
                  <w:shd w:val="clear" w:color="auto" w:fill="00C1C7" w:themeFill="accent2"/>
                </w:tcPr>
                <w:p w14:paraId="167699A5" w14:textId="77777777" w:rsidR="00412E8B" w:rsidRPr="003A798E" w:rsidRDefault="00412E8B" w:rsidP="00412E8B"/>
              </w:tc>
            </w:tr>
          </w:tbl>
          <w:p w14:paraId="0F39E269" w14:textId="5E935359" w:rsidR="00375B48" w:rsidRDefault="00375B48" w:rsidP="003C6ABA">
            <w:pPr>
              <w:pStyle w:val="ListParagraph"/>
              <w:jc w:val="both"/>
              <w:rPr>
                <w:rFonts w:ascii="Cambria Math" w:hAnsi="Cambria Math"/>
                <w:sz w:val="36"/>
                <w:szCs w:val="36"/>
              </w:rPr>
            </w:pPr>
          </w:p>
          <w:p w14:paraId="77A69BCA" w14:textId="131E94F5" w:rsidR="0053403C" w:rsidRDefault="00EF58FD" w:rsidP="006A5019">
            <w:pPr>
              <w:pStyle w:val="ListParagraph"/>
              <w:numPr>
                <w:ilvl w:val="0"/>
                <w:numId w:val="10"/>
              </w:numPr>
              <w:jc w:val="both"/>
              <w:rPr>
                <w:rFonts w:ascii="Cambria Math" w:hAnsi="Cambria Math"/>
                <w:sz w:val="36"/>
                <w:szCs w:val="36"/>
              </w:rPr>
            </w:pPr>
            <w:r>
              <w:rPr>
                <w:rFonts w:ascii="Cambria Math" w:hAnsi="Cambria Math"/>
                <w:sz w:val="36"/>
                <w:szCs w:val="36"/>
              </w:rPr>
              <w:lastRenderedPageBreak/>
              <w:t xml:space="preserve">With the correlation-algorithm, we are able to obtain a dense list of correspondences. This </w:t>
            </w:r>
            <w:r w:rsidR="006945DC">
              <w:rPr>
                <w:rFonts w:ascii="Cambria Math" w:hAnsi="Cambria Math"/>
                <w:sz w:val="36"/>
                <w:szCs w:val="36"/>
              </w:rPr>
              <w:t xml:space="preserve">kind of increases the accuracy of whatever subsequent operation is performed. </w:t>
            </w:r>
          </w:p>
          <w:p w14:paraId="71073956" w14:textId="6FCB9F2C" w:rsidR="00F259A9" w:rsidRPr="00217D77" w:rsidRDefault="00A22F6B" w:rsidP="00886704">
            <w:pPr>
              <w:pStyle w:val="ListParagraph"/>
              <w:numPr>
                <w:ilvl w:val="0"/>
                <w:numId w:val="10"/>
              </w:numPr>
              <w:jc w:val="both"/>
              <w:rPr>
                <w:rFonts w:ascii="Cambria Math" w:hAnsi="Cambria Math"/>
                <w:sz w:val="36"/>
                <w:szCs w:val="36"/>
              </w:rPr>
            </w:pPr>
            <w:r w:rsidRPr="00217D77">
              <w:rPr>
                <w:rFonts w:ascii="Cambria Math" w:hAnsi="Cambria Math"/>
                <w:sz w:val="36"/>
                <w:szCs w:val="36"/>
              </w:rPr>
              <w:t xml:space="preserve">A major disadvantage to the above is that </w:t>
            </w:r>
            <w:r w:rsidR="00A50FA4" w:rsidRPr="00217D77">
              <w:rPr>
                <w:rFonts w:ascii="Cambria Math" w:hAnsi="Cambria Math"/>
                <w:sz w:val="36"/>
                <w:szCs w:val="36"/>
              </w:rPr>
              <w:t>this method is computationally demanding. For example, I tried processing 4</w:t>
            </w:r>
            <w:r w:rsidR="00F259A9" w:rsidRPr="00217D77">
              <w:rPr>
                <w:rFonts w:ascii="Cambria Math" w:hAnsi="Cambria Math"/>
                <w:sz w:val="36"/>
                <w:szCs w:val="36"/>
              </w:rPr>
              <w:t xml:space="preserve">k images with this, and the code ran non-stop. Why? Every pixel had to be checked. </w:t>
            </w:r>
          </w:p>
          <w:p w14:paraId="478C6210" w14:textId="38644683" w:rsidR="00E16E9F" w:rsidRDefault="00E16E9F" w:rsidP="006A5019">
            <w:pPr>
              <w:pStyle w:val="ListParagraph"/>
              <w:numPr>
                <w:ilvl w:val="0"/>
                <w:numId w:val="10"/>
              </w:numPr>
              <w:jc w:val="both"/>
              <w:rPr>
                <w:rFonts w:ascii="Cambria Math" w:hAnsi="Cambria Math"/>
                <w:sz w:val="36"/>
                <w:szCs w:val="36"/>
              </w:rPr>
            </w:pPr>
            <w:r>
              <w:rPr>
                <w:rFonts w:ascii="Cambria Math" w:hAnsi="Cambria Math"/>
                <w:sz w:val="36"/>
                <w:szCs w:val="36"/>
              </w:rPr>
              <w:t xml:space="preserve">The </w:t>
            </w:r>
            <w:r w:rsidR="00217D77">
              <w:rPr>
                <w:rFonts w:ascii="Cambria Math" w:hAnsi="Cambria Math"/>
                <w:sz w:val="36"/>
                <w:szCs w:val="36"/>
              </w:rPr>
              <w:t xml:space="preserve">choice of </w:t>
            </w:r>
            <w:r>
              <w:rPr>
                <w:rFonts w:ascii="Cambria Math" w:hAnsi="Cambria Math"/>
                <w:sz w:val="36"/>
                <w:szCs w:val="36"/>
              </w:rPr>
              <w:t>window size</w:t>
            </w:r>
            <w:r w:rsidR="00217D77">
              <w:rPr>
                <w:rFonts w:ascii="Cambria Math" w:hAnsi="Cambria Math"/>
                <w:sz w:val="36"/>
                <w:szCs w:val="36"/>
              </w:rPr>
              <w:t xml:space="preserve"> and search areas determines the type of results</w:t>
            </w:r>
            <w:r w:rsidR="00C05F88">
              <w:rPr>
                <w:rFonts w:ascii="Cambria Math" w:hAnsi="Cambria Math"/>
                <w:sz w:val="36"/>
                <w:szCs w:val="36"/>
              </w:rPr>
              <w:t xml:space="preserve"> we obtain. This</w:t>
            </w:r>
            <w:r>
              <w:rPr>
                <w:rFonts w:ascii="Cambria Math" w:hAnsi="Cambria Math"/>
                <w:sz w:val="36"/>
                <w:szCs w:val="36"/>
              </w:rPr>
              <w:t xml:space="preserve"> also sort of determines the accuracy of the results. </w:t>
            </w:r>
          </w:p>
          <w:p w14:paraId="79F1D21F" w14:textId="6B0BCF33" w:rsidR="00C05F88" w:rsidRDefault="00C05F88" w:rsidP="006A5019">
            <w:pPr>
              <w:pStyle w:val="ListParagraph"/>
              <w:numPr>
                <w:ilvl w:val="0"/>
                <w:numId w:val="10"/>
              </w:numPr>
              <w:jc w:val="both"/>
              <w:rPr>
                <w:rFonts w:ascii="Cambria Math" w:hAnsi="Cambria Math"/>
                <w:sz w:val="36"/>
                <w:szCs w:val="36"/>
              </w:rPr>
            </w:pPr>
            <w:r>
              <w:rPr>
                <w:rFonts w:ascii="Cambria Math" w:hAnsi="Cambria Math"/>
                <w:sz w:val="36"/>
                <w:szCs w:val="36"/>
              </w:rPr>
              <w:t xml:space="preserve">Priori information (like baseline, distance from camera, etc.) goes a long way in selecting the above parameters optimally. </w:t>
            </w:r>
          </w:p>
          <w:p w14:paraId="3F18B7BC" w14:textId="431EA31A" w:rsidR="00C05F88" w:rsidRDefault="00EE250A" w:rsidP="006A5019">
            <w:pPr>
              <w:pStyle w:val="ListParagraph"/>
              <w:numPr>
                <w:ilvl w:val="0"/>
                <w:numId w:val="10"/>
              </w:numPr>
              <w:jc w:val="both"/>
              <w:rPr>
                <w:rFonts w:ascii="Cambria Math" w:hAnsi="Cambria Math"/>
                <w:sz w:val="36"/>
                <w:szCs w:val="36"/>
              </w:rPr>
            </w:pPr>
            <w:r>
              <w:rPr>
                <w:rFonts w:ascii="Cambria Math" w:hAnsi="Cambria Math"/>
                <w:sz w:val="36"/>
                <w:szCs w:val="36"/>
              </w:rPr>
              <w:t>D</w:t>
            </w:r>
            <w:r w:rsidRPr="001C41CD">
              <w:rPr>
                <w:rFonts w:ascii="Cambria Math" w:hAnsi="Cambria Math"/>
                <w:sz w:val="36"/>
                <w:szCs w:val="36"/>
              </w:rPr>
              <w:t>isplay</w:t>
            </w:r>
            <w:r>
              <w:rPr>
                <w:rFonts w:ascii="Cambria Math" w:hAnsi="Cambria Math"/>
                <w:sz w:val="36"/>
                <w:szCs w:val="36"/>
              </w:rPr>
              <w:t>ing</w:t>
            </w:r>
            <w:r w:rsidRPr="001C41CD">
              <w:rPr>
                <w:rFonts w:ascii="Cambria Math" w:hAnsi="Cambria Math"/>
                <w:sz w:val="36"/>
                <w:szCs w:val="36"/>
              </w:rPr>
              <w:t xml:space="preserve"> the stereo anaglyph of the input images </w:t>
            </w:r>
            <w:r>
              <w:rPr>
                <w:rFonts w:ascii="Cambria Math" w:hAnsi="Cambria Math"/>
                <w:sz w:val="36"/>
                <w:szCs w:val="36"/>
              </w:rPr>
              <w:t xml:space="preserve">in the </w:t>
            </w:r>
            <w:r w:rsidRPr="008232E0">
              <w:rPr>
                <w:rFonts w:ascii="Cambria Math" w:hAnsi="Cambria Math"/>
                <w:b/>
                <w:bCs/>
                <w:sz w:val="36"/>
                <w:szCs w:val="36"/>
              </w:rPr>
              <w:t>Image Viewer App</w:t>
            </w:r>
            <w:r>
              <w:rPr>
                <w:rFonts w:ascii="Cambria Math" w:hAnsi="Cambria Math"/>
                <w:sz w:val="36"/>
                <w:szCs w:val="36"/>
              </w:rPr>
              <w:t xml:space="preserve"> </w:t>
            </w:r>
            <w:r w:rsidRPr="001C41CD">
              <w:rPr>
                <w:rFonts w:ascii="Cambria Math" w:hAnsi="Cambria Math"/>
                <w:sz w:val="36"/>
                <w:szCs w:val="36"/>
              </w:rPr>
              <w:t>and us</w:t>
            </w:r>
            <w:r>
              <w:rPr>
                <w:rFonts w:ascii="Cambria Math" w:hAnsi="Cambria Math"/>
                <w:sz w:val="36"/>
                <w:szCs w:val="36"/>
              </w:rPr>
              <w:t>ing</w:t>
            </w:r>
            <w:r w:rsidRPr="001C41CD">
              <w:rPr>
                <w:rFonts w:ascii="Cambria Math" w:hAnsi="Cambria Math"/>
                <w:sz w:val="36"/>
                <w:szCs w:val="36"/>
              </w:rPr>
              <w:t xml:space="preserve"> the Distance tool to measure distances between pairs of corresponding points</w:t>
            </w:r>
            <w:r>
              <w:rPr>
                <w:rFonts w:ascii="Cambria Math" w:hAnsi="Cambria Math"/>
                <w:sz w:val="36"/>
                <w:szCs w:val="36"/>
              </w:rPr>
              <w:t xml:space="preserve"> is also a simple trick to determine the </w:t>
            </w:r>
            <w:r w:rsidR="00925141">
              <w:rPr>
                <w:rFonts w:ascii="Cambria Math" w:hAnsi="Cambria Math"/>
                <w:sz w:val="36"/>
                <w:szCs w:val="36"/>
              </w:rPr>
              <w:t xml:space="preserve">window size and search area. </w:t>
            </w:r>
          </w:p>
          <w:p w14:paraId="0963FFBB" w14:textId="2C822880" w:rsidR="00925141" w:rsidRDefault="000B7F10" w:rsidP="006A5019">
            <w:pPr>
              <w:pStyle w:val="ListParagraph"/>
              <w:numPr>
                <w:ilvl w:val="0"/>
                <w:numId w:val="10"/>
              </w:numPr>
              <w:jc w:val="both"/>
              <w:rPr>
                <w:rFonts w:ascii="Cambria Math" w:hAnsi="Cambria Math"/>
                <w:sz w:val="36"/>
                <w:szCs w:val="36"/>
              </w:rPr>
            </w:pPr>
            <w:r w:rsidRPr="00ED0108">
              <w:rPr>
                <w:rFonts w:ascii="Cambria Math" w:hAnsi="Cambria Math"/>
                <w:sz w:val="36"/>
                <w:szCs w:val="36"/>
              </w:rPr>
              <w:t>The window size must be large enough to include enough intensity variation for reliable matching, but small enough to avoid the effects of projective distortion. If the window is too small and does not cover enough intensity variation, it gives a poor disparity estimate, because the signal (intensity variation) to noise ratio is low. If, on the other hand, the window is too large and covers a region in which the depth of scene points (i.e., disparity) varies, then the position of maximum correlation or minimum SSD may not represent correct matching due to different projective distortions in the left and right images.</w:t>
            </w:r>
          </w:p>
          <w:p w14:paraId="5CD2C0B1" w14:textId="61C135F6" w:rsidR="00E16E9F" w:rsidRDefault="00E16E9F" w:rsidP="00E16E9F">
            <w:pPr>
              <w:jc w:val="both"/>
              <w:rPr>
                <w:rFonts w:ascii="Cambria Math" w:hAnsi="Cambria Math"/>
                <w:sz w:val="36"/>
                <w:szCs w:val="36"/>
              </w:r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9E5540" w:rsidRPr="003A798E" w14:paraId="68DC2397" w14:textId="77777777" w:rsidTr="00BB2CA3">
              <w:trPr>
                <w:trHeight w:val="3180"/>
              </w:trPr>
              <w:tc>
                <w:tcPr>
                  <w:tcW w:w="993" w:type="dxa"/>
                  <w:shd w:val="clear" w:color="auto" w:fill="00C1C7" w:themeFill="accent2"/>
                </w:tcPr>
                <w:p w14:paraId="7751E483" w14:textId="42710BB5" w:rsidR="009E5540" w:rsidRPr="003A798E" w:rsidRDefault="000B07CE" w:rsidP="009E5540">
                  <w:pPr>
                    <w:pStyle w:val="GraphicAnchor"/>
                  </w:pPr>
                  <w:r>
                    <w:lastRenderedPageBreak/>
                    <w:t xml:space="preserve"> </w:t>
                  </w:r>
                  <w:r w:rsidR="009E5540" w:rsidRPr="003A798E">
                    <w:rPr>
                      <w:noProof/>
                      <w:lang w:eastAsia="en-AU"/>
                    </w:rPr>
                    <mc:AlternateContent>
                      <mc:Choice Requires="wps">
                        <w:drawing>
                          <wp:anchor distT="0" distB="0" distL="114300" distR="114300" simplePos="0" relativeHeight="251743232" behindDoc="1" locked="0" layoutInCell="1" allowOverlap="1" wp14:anchorId="1476DB0C" wp14:editId="555D29CC">
                            <wp:simplePos x="0" y="0"/>
                            <wp:positionH relativeFrom="margin">
                              <wp:posOffset>-980146</wp:posOffset>
                            </wp:positionH>
                            <wp:positionV relativeFrom="paragraph">
                              <wp:posOffset>-457200</wp:posOffset>
                            </wp:positionV>
                            <wp:extent cx="8228330" cy="9239250"/>
                            <wp:effectExtent l="0" t="0" r="1270" b="0"/>
                            <wp:wrapNone/>
                            <wp:docPr id="3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37B792F" id="Shape" o:spid="_x0000_s1026" alt="&quot;&quot;" style="position:absolute;margin-left:-77.2pt;margin-top:-36pt;width:647.9pt;height:727.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aa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1BB87A5E" w14:textId="77777777" w:rsidR="009E5540" w:rsidRPr="003A798E" w:rsidRDefault="009E5540" w:rsidP="009E5540"/>
              </w:tc>
              <w:tc>
                <w:tcPr>
                  <w:tcW w:w="992" w:type="dxa"/>
                  <w:shd w:val="clear" w:color="auto" w:fill="00C1C7" w:themeFill="accent2"/>
                </w:tcPr>
                <w:p w14:paraId="0F3B1688" w14:textId="77777777" w:rsidR="009E5540" w:rsidRPr="003A798E" w:rsidRDefault="009E5540" w:rsidP="009E5540"/>
              </w:tc>
            </w:tr>
            <w:tr w:rsidR="009E5540" w:rsidRPr="003A798E" w14:paraId="0AF4427F" w14:textId="77777777" w:rsidTr="00BB2CA3">
              <w:trPr>
                <w:trHeight w:val="5966"/>
              </w:trPr>
              <w:tc>
                <w:tcPr>
                  <w:tcW w:w="993" w:type="dxa"/>
                  <w:shd w:val="clear" w:color="auto" w:fill="00C1C7" w:themeFill="accent2"/>
                </w:tcPr>
                <w:p w14:paraId="604E3CEF" w14:textId="77777777" w:rsidR="009E5540" w:rsidRPr="003A798E" w:rsidRDefault="009E5540" w:rsidP="009E5540"/>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348477F0" w14:textId="77777777" w:rsidR="009E5540" w:rsidRPr="003A798E" w:rsidRDefault="009E5540" w:rsidP="009E5540">
                  <w:pPr>
                    <w:pStyle w:val="Quote"/>
                  </w:pPr>
                  <w:r>
                    <w:t>REFERENCES</w:t>
                  </w:r>
                </w:p>
              </w:tc>
              <w:tc>
                <w:tcPr>
                  <w:tcW w:w="992" w:type="dxa"/>
                  <w:shd w:val="clear" w:color="auto" w:fill="00C1C7" w:themeFill="accent2"/>
                </w:tcPr>
                <w:p w14:paraId="58FA073B" w14:textId="77777777" w:rsidR="009E5540" w:rsidRPr="003A798E" w:rsidRDefault="009E5540" w:rsidP="009E5540"/>
              </w:tc>
            </w:tr>
            <w:tr w:rsidR="009E5540" w:rsidRPr="003A798E" w14:paraId="37DF8179" w14:textId="77777777" w:rsidTr="00BB2CA3">
              <w:trPr>
                <w:trHeight w:val="4074"/>
              </w:trPr>
              <w:tc>
                <w:tcPr>
                  <w:tcW w:w="993" w:type="dxa"/>
                  <w:shd w:val="clear" w:color="auto" w:fill="00C1C7" w:themeFill="accent2"/>
                </w:tcPr>
                <w:p w14:paraId="57A7B05E" w14:textId="77777777" w:rsidR="009E5540" w:rsidRPr="003A798E" w:rsidRDefault="009E5540" w:rsidP="009E5540"/>
              </w:tc>
              <w:tc>
                <w:tcPr>
                  <w:tcW w:w="8788" w:type="dxa"/>
                  <w:tcBorders>
                    <w:top w:val="single" w:sz="36" w:space="0" w:color="123869" w:themeColor="accent1"/>
                  </w:tcBorders>
                  <w:shd w:val="clear" w:color="auto" w:fill="00C1C7" w:themeFill="accent2"/>
                </w:tcPr>
                <w:p w14:paraId="5725E2C2" w14:textId="77777777" w:rsidR="009E5540" w:rsidRPr="003A798E" w:rsidRDefault="009E5540" w:rsidP="009E5540"/>
              </w:tc>
              <w:tc>
                <w:tcPr>
                  <w:tcW w:w="992" w:type="dxa"/>
                  <w:shd w:val="clear" w:color="auto" w:fill="00C1C7" w:themeFill="accent2"/>
                </w:tcPr>
                <w:p w14:paraId="637919CC" w14:textId="77777777" w:rsidR="009E5540" w:rsidRPr="003A798E" w:rsidRDefault="009E5540" w:rsidP="009E5540"/>
              </w:tc>
            </w:tr>
          </w:tbl>
          <w:p w14:paraId="3EA42193" w14:textId="61149041" w:rsidR="009E5540" w:rsidRPr="00031CE7" w:rsidRDefault="009E5540" w:rsidP="00723677">
            <w:pPr>
              <w:rPr>
                <w:sz w:val="60"/>
                <w:szCs w:val="60"/>
              </w:rPr>
            </w:pPr>
          </w:p>
        </w:tc>
      </w:tr>
    </w:tbl>
    <w:p w14:paraId="05A3E1FD" w14:textId="6E94BB7E" w:rsidR="008857C6" w:rsidRDefault="008857C6" w:rsidP="009E5540">
      <w:pPr>
        <w:rPr>
          <w:sz w:val="30"/>
          <w:szCs w:val="30"/>
        </w:rPr>
      </w:pPr>
      <w:r w:rsidRPr="008857C6">
        <w:rPr>
          <w:sz w:val="30"/>
          <w:szCs w:val="30"/>
        </w:rPr>
        <w:lastRenderedPageBreak/>
        <w:t>Reinhard Klette. 2014. Concise Computer Vision: An Introduction into Theory and Algorithms. Springer Publishing Company, Incorporated.</w:t>
      </w:r>
    </w:p>
    <w:p w14:paraId="4290965E" w14:textId="3FE5722F" w:rsidR="00807E31" w:rsidRDefault="00807E31" w:rsidP="009E5540">
      <w:pPr>
        <w:rPr>
          <w:rStyle w:val="Hyperlink"/>
          <w:sz w:val="30"/>
          <w:szCs w:val="30"/>
        </w:rPr>
      </w:pPr>
    </w:p>
    <w:p w14:paraId="605A4D57" w14:textId="335D0502" w:rsidR="00807E31" w:rsidRDefault="00807E31" w:rsidP="009E5540">
      <w:pPr>
        <w:rPr>
          <w:sz w:val="30"/>
          <w:szCs w:val="30"/>
        </w:rPr>
      </w:pPr>
      <w:r w:rsidRPr="00807E31">
        <w:rPr>
          <w:sz w:val="30"/>
          <w:szCs w:val="30"/>
        </w:rPr>
        <w:t>T. Kanade and M. Okutomi, "A stereo matching algorithm with an adaptive window: theory and experiment," in IEEE Transactions on Pattern Analysis and Machine Intelligence, vol. 16, no. 9, pp. 920-932, Sept. 1994, doi: 10.1109/34.310690.</w:t>
      </w:r>
    </w:p>
    <w:p w14:paraId="6FC34D7C" w14:textId="6E2D41FB" w:rsidR="003D3A34" w:rsidRDefault="003D3A34" w:rsidP="009E5540">
      <w:pPr>
        <w:rPr>
          <w:sz w:val="30"/>
          <w:szCs w:val="30"/>
        </w:rPr>
      </w:pPr>
    </w:p>
    <w:p w14:paraId="594935BD" w14:textId="3EB6BA7A" w:rsidR="002E1F03" w:rsidRDefault="00630188" w:rsidP="009E5540">
      <w:pPr>
        <w:rPr>
          <w:rStyle w:val="Hyperlink"/>
          <w:sz w:val="30"/>
          <w:szCs w:val="30"/>
        </w:rPr>
      </w:pPr>
      <w:hyperlink r:id="rId50" w:history="1">
        <w:r w:rsidR="002E1F03" w:rsidRPr="003764C2">
          <w:rPr>
            <w:rStyle w:val="Hyperlink"/>
            <w:sz w:val="30"/>
            <w:szCs w:val="30"/>
          </w:rPr>
          <w:t>https://www.mathworks.com/help/matlab/ref/imagesc.html</w:t>
        </w:r>
      </w:hyperlink>
    </w:p>
    <w:p w14:paraId="031C9F09" w14:textId="7C0DBF08" w:rsidR="00AD5331" w:rsidRDefault="00AD5331" w:rsidP="009E5540">
      <w:pPr>
        <w:rPr>
          <w:rStyle w:val="Hyperlink"/>
          <w:sz w:val="30"/>
          <w:szCs w:val="30"/>
        </w:rPr>
      </w:pPr>
    </w:p>
    <w:p w14:paraId="3666A0E7" w14:textId="1AE9D886" w:rsidR="00AD5331" w:rsidRDefault="00630188" w:rsidP="009E5540">
      <w:pPr>
        <w:rPr>
          <w:sz w:val="30"/>
          <w:szCs w:val="30"/>
        </w:rPr>
      </w:pPr>
      <w:hyperlink r:id="rId51" w:history="1">
        <w:r w:rsidR="00AD5331" w:rsidRPr="00D95940">
          <w:rPr>
            <w:rStyle w:val="Hyperlink"/>
            <w:sz w:val="30"/>
            <w:szCs w:val="30"/>
          </w:rPr>
          <w:t>https://www.mathworks.com/help/vision/ref/disparity.html</w:t>
        </w:r>
      </w:hyperlink>
    </w:p>
    <w:p w14:paraId="70F772F0" w14:textId="18244900" w:rsidR="00AD5331" w:rsidRDefault="00AD5331" w:rsidP="009E5540">
      <w:pPr>
        <w:rPr>
          <w:sz w:val="30"/>
          <w:szCs w:val="30"/>
        </w:rPr>
      </w:pPr>
    </w:p>
    <w:p w14:paraId="6B86172B" w14:textId="65B026EA" w:rsidR="00204FA1" w:rsidRDefault="00204FA1" w:rsidP="009E5540">
      <w:pPr>
        <w:rPr>
          <w:sz w:val="30"/>
          <w:szCs w:val="30"/>
        </w:rPr>
      </w:pPr>
    </w:p>
    <w:p w14:paraId="31D1CF7A" w14:textId="77777777" w:rsidR="00204FA1" w:rsidRDefault="00204FA1" w:rsidP="009E5540">
      <w:pPr>
        <w:rPr>
          <w:sz w:val="30"/>
          <w:szCs w:val="30"/>
        </w:rPr>
      </w:pPr>
    </w:p>
    <w:p w14:paraId="65829CCC" w14:textId="46017072" w:rsidR="00943745" w:rsidRDefault="00943745" w:rsidP="009E5540">
      <w:pPr>
        <w:rPr>
          <w:sz w:val="30"/>
          <w:szCs w:val="30"/>
        </w:rPr>
      </w:pPr>
    </w:p>
    <w:p w14:paraId="40439031" w14:textId="77777777" w:rsidR="00943745" w:rsidRDefault="00943745" w:rsidP="009E5540">
      <w:pPr>
        <w:rPr>
          <w:sz w:val="30"/>
          <w:szCs w:val="30"/>
        </w:rPr>
      </w:pPr>
    </w:p>
    <w:p w14:paraId="5E90C982" w14:textId="738F7629" w:rsidR="00D07A58" w:rsidRDefault="00D07A58" w:rsidP="009E5540">
      <w:pPr>
        <w:rPr>
          <w:sz w:val="30"/>
          <w:szCs w:val="30"/>
        </w:rPr>
      </w:pPr>
    </w:p>
    <w:p w14:paraId="61B4FF59" w14:textId="77B4EE4B" w:rsidR="00D07A58" w:rsidRDefault="00D07A58" w:rsidP="009E5540">
      <w:pPr>
        <w:rPr>
          <w:sz w:val="30"/>
          <w:szCs w:val="30"/>
        </w:rPr>
      </w:pPr>
    </w:p>
    <w:p w14:paraId="7326A1D6" w14:textId="2C1B92D8" w:rsidR="00D07A58" w:rsidRDefault="00D07A58" w:rsidP="009E5540">
      <w:pPr>
        <w:rPr>
          <w:sz w:val="30"/>
          <w:szCs w:val="30"/>
        </w:rPr>
      </w:pPr>
    </w:p>
    <w:p w14:paraId="38DD24F0" w14:textId="5566B47D" w:rsidR="00D07A58" w:rsidRDefault="00D07A58" w:rsidP="009E5540">
      <w:pPr>
        <w:rPr>
          <w:sz w:val="30"/>
          <w:szCs w:val="30"/>
        </w:rPr>
      </w:pPr>
    </w:p>
    <w:p w14:paraId="60270396" w14:textId="53C18C13" w:rsidR="007C551C" w:rsidRDefault="007C551C" w:rsidP="009E5540">
      <w:pPr>
        <w:rPr>
          <w:sz w:val="30"/>
          <w:szCs w:val="30"/>
        </w:rPr>
      </w:pPr>
    </w:p>
    <w:p w14:paraId="43279509" w14:textId="608D55D5" w:rsidR="007C551C" w:rsidRDefault="007C551C" w:rsidP="009E5540">
      <w:pPr>
        <w:rPr>
          <w:sz w:val="30"/>
          <w:szCs w:val="30"/>
        </w:rPr>
      </w:pPr>
    </w:p>
    <w:p w14:paraId="2922A4DF" w14:textId="311BC658" w:rsidR="007C551C" w:rsidRDefault="007C551C" w:rsidP="009E5540">
      <w:pPr>
        <w:rPr>
          <w:sz w:val="30"/>
          <w:szCs w:val="30"/>
        </w:rPr>
      </w:pPr>
    </w:p>
    <w:p w14:paraId="1194F4D0" w14:textId="1A80970C" w:rsidR="007C551C" w:rsidRDefault="007C551C" w:rsidP="009E5540">
      <w:pPr>
        <w:rPr>
          <w:sz w:val="30"/>
          <w:szCs w:val="30"/>
        </w:rPr>
      </w:pPr>
    </w:p>
    <w:p w14:paraId="522F65C6" w14:textId="7F604287" w:rsidR="007C551C" w:rsidRDefault="007C551C" w:rsidP="009E5540">
      <w:pPr>
        <w:rPr>
          <w:sz w:val="30"/>
          <w:szCs w:val="30"/>
        </w:rPr>
      </w:pPr>
    </w:p>
    <w:p w14:paraId="2AE540F0" w14:textId="1B98791B" w:rsidR="007C551C" w:rsidRDefault="007C551C" w:rsidP="009E5540">
      <w:pPr>
        <w:rPr>
          <w:sz w:val="30"/>
          <w:szCs w:val="30"/>
        </w:rPr>
      </w:pPr>
    </w:p>
    <w:p w14:paraId="436ACCC9" w14:textId="733F1BE6" w:rsidR="0089246D" w:rsidRDefault="0089246D" w:rsidP="009E5540">
      <w:pPr>
        <w:rPr>
          <w:sz w:val="30"/>
          <w:szCs w:val="30"/>
        </w:rPr>
      </w:pPr>
    </w:p>
    <w:p w14:paraId="571E4170" w14:textId="3EC13B55" w:rsidR="0089246D" w:rsidRDefault="0089246D" w:rsidP="009E5540">
      <w:pPr>
        <w:rPr>
          <w:sz w:val="30"/>
          <w:szCs w:val="30"/>
        </w:rPr>
      </w:pPr>
    </w:p>
    <w:p w14:paraId="160DF6F6" w14:textId="30C7EEFE" w:rsidR="0089246D" w:rsidRDefault="0089246D" w:rsidP="009E5540">
      <w:pPr>
        <w:rPr>
          <w:sz w:val="30"/>
          <w:szCs w:val="30"/>
        </w:rPr>
      </w:pPr>
    </w:p>
    <w:p w14:paraId="012865E3" w14:textId="05D96041" w:rsidR="0089246D" w:rsidRDefault="0089246D" w:rsidP="009E5540">
      <w:pPr>
        <w:rPr>
          <w:sz w:val="30"/>
          <w:szCs w:val="30"/>
        </w:rPr>
      </w:pPr>
    </w:p>
    <w:p w14:paraId="7F4E4639" w14:textId="77777777" w:rsidR="0089246D" w:rsidRDefault="0089246D" w:rsidP="009E5540">
      <w:pPr>
        <w:rPr>
          <w:sz w:val="30"/>
          <w:szCs w:val="30"/>
        </w:rPr>
      </w:pPr>
    </w:p>
    <w:p w14:paraId="11C7BA00" w14:textId="3637500B" w:rsidR="00D07A58" w:rsidRDefault="00D07A58" w:rsidP="009E5540">
      <w:pPr>
        <w:rPr>
          <w:sz w:val="30"/>
          <w:szCs w:val="30"/>
        </w:rPr>
      </w:pPr>
    </w:p>
    <w:tbl>
      <w:tblPr>
        <w:tblW w:w="0" w:type="auto"/>
        <w:shd w:val="clear" w:color="auto" w:fill="00C1C7" w:themeFill="accent2"/>
        <w:tblLayout w:type="fixed"/>
        <w:tblLook w:val="0600" w:firstRow="0" w:lastRow="0" w:firstColumn="0" w:lastColumn="0" w:noHBand="1" w:noVBand="1"/>
      </w:tblPr>
      <w:tblGrid>
        <w:gridCol w:w="993"/>
        <w:gridCol w:w="8788"/>
        <w:gridCol w:w="992"/>
      </w:tblGrid>
      <w:tr w:rsidR="00D07A58" w:rsidRPr="003A798E" w14:paraId="3C3E310E" w14:textId="77777777" w:rsidTr="00374C30">
        <w:trPr>
          <w:trHeight w:val="3180"/>
        </w:trPr>
        <w:tc>
          <w:tcPr>
            <w:tcW w:w="993" w:type="dxa"/>
            <w:vMerge w:val="restart"/>
            <w:shd w:val="clear" w:color="auto" w:fill="00C1C7" w:themeFill="accent2"/>
          </w:tcPr>
          <w:p w14:paraId="2A537E3F" w14:textId="77777777" w:rsidR="00D07A58" w:rsidRPr="003A798E" w:rsidRDefault="00D07A58" w:rsidP="00374C30">
            <w:pPr>
              <w:pStyle w:val="GraphicAnchor"/>
            </w:pPr>
          </w:p>
        </w:tc>
        <w:tc>
          <w:tcPr>
            <w:tcW w:w="8788" w:type="dxa"/>
            <w:tcBorders>
              <w:bottom w:val="single" w:sz="36" w:space="0" w:color="123869" w:themeColor="accent1"/>
            </w:tcBorders>
            <w:shd w:val="clear" w:color="auto" w:fill="00C1C7" w:themeFill="accent2"/>
          </w:tcPr>
          <w:p w14:paraId="601F1393" w14:textId="77777777" w:rsidR="00D07A58" w:rsidRPr="003A798E" w:rsidRDefault="00D07A58" w:rsidP="00374C30">
            <w:r w:rsidRPr="003A798E">
              <w:rPr>
                <w:noProof/>
                <w:lang w:eastAsia="en-AU"/>
              </w:rPr>
              <mc:AlternateContent>
                <mc:Choice Requires="wps">
                  <w:drawing>
                    <wp:anchor distT="0" distB="0" distL="114300" distR="114300" simplePos="0" relativeHeight="251747328" behindDoc="1" locked="0" layoutInCell="1" allowOverlap="1" wp14:anchorId="18FFB553" wp14:editId="24DBEE39">
                      <wp:simplePos x="0" y="0"/>
                      <wp:positionH relativeFrom="page">
                        <wp:posOffset>-1087755</wp:posOffset>
                      </wp:positionH>
                      <wp:positionV relativeFrom="paragraph">
                        <wp:posOffset>-444500</wp:posOffset>
                      </wp:positionV>
                      <wp:extent cx="7771130" cy="9124950"/>
                      <wp:effectExtent l="0" t="0" r="1270" b="0"/>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512BF650" id="Shape" o:spid="_x0000_s1026" alt="&quot;&quot;" style="position:absolute;margin-left:-85.65pt;margin-top:-35pt;width:611.9pt;height:718.5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vMerge w:val="restart"/>
            <w:shd w:val="clear" w:color="auto" w:fill="00C1C7" w:themeFill="accent2"/>
          </w:tcPr>
          <w:p w14:paraId="233ED355" w14:textId="77777777" w:rsidR="00D07A58" w:rsidRPr="003A798E" w:rsidRDefault="00D07A58" w:rsidP="00374C30"/>
        </w:tc>
      </w:tr>
      <w:tr w:rsidR="00D07A58" w:rsidRPr="003A798E" w14:paraId="4CCB8CA1" w14:textId="77777777" w:rsidTr="00374C30">
        <w:trPr>
          <w:trHeight w:val="5966"/>
        </w:trPr>
        <w:tc>
          <w:tcPr>
            <w:tcW w:w="993" w:type="dxa"/>
            <w:vMerge/>
            <w:shd w:val="clear" w:color="auto" w:fill="00C1C7" w:themeFill="accent2"/>
          </w:tcPr>
          <w:p w14:paraId="38ECC35F" w14:textId="77777777" w:rsidR="00D07A58" w:rsidRPr="003A798E" w:rsidRDefault="00D07A58" w:rsidP="00374C30"/>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E0FF2D1" w14:textId="7DBD34BC" w:rsidR="00D07A58" w:rsidRPr="003A798E" w:rsidRDefault="00D07A58" w:rsidP="00374C30">
            <w:pPr>
              <w:pStyle w:val="Quote"/>
            </w:pPr>
            <w:r>
              <w:t>APPENDIX</w:t>
            </w:r>
          </w:p>
        </w:tc>
        <w:tc>
          <w:tcPr>
            <w:tcW w:w="992" w:type="dxa"/>
            <w:vMerge/>
            <w:shd w:val="clear" w:color="auto" w:fill="00C1C7" w:themeFill="accent2"/>
          </w:tcPr>
          <w:p w14:paraId="74E33DEC" w14:textId="77777777" w:rsidR="00D07A58" w:rsidRPr="003A798E" w:rsidRDefault="00D07A58" w:rsidP="00374C30"/>
        </w:tc>
      </w:tr>
      <w:tr w:rsidR="00D07A58" w:rsidRPr="003A798E" w14:paraId="06D448F6" w14:textId="77777777" w:rsidTr="00374C30">
        <w:trPr>
          <w:trHeight w:val="4074"/>
        </w:trPr>
        <w:tc>
          <w:tcPr>
            <w:tcW w:w="993" w:type="dxa"/>
            <w:vMerge/>
            <w:shd w:val="clear" w:color="auto" w:fill="00C1C7" w:themeFill="accent2"/>
          </w:tcPr>
          <w:p w14:paraId="37DEED1B" w14:textId="77777777" w:rsidR="00D07A58" w:rsidRPr="003A798E" w:rsidRDefault="00D07A58" w:rsidP="00374C30"/>
        </w:tc>
        <w:tc>
          <w:tcPr>
            <w:tcW w:w="8788" w:type="dxa"/>
            <w:tcBorders>
              <w:top w:val="single" w:sz="36" w:space="0" w:color="123869" w:themeColor="accent1"/>
            </w:tcBorders>
            <w:shd w:val="clear" w:color="auto" w:fill="00C1C7" w:themeFill="accent2"/>
          </w:tcPr>
          <w:p w14:paraId="7E3AFEDE" w14:textId="77777777" w:rsidR="00D07A58" w:rsidRPr="003A798E" w:rsidRDefault="00D07A58" w:rsidP="00374C30"/>
        </w:tc>
        <w:tc>
          <w:tcPr>
            <w:tcW w:w="992" w:type="dxa"/>
            <w:vMerge/>
            <w:shd w:val="clear" w:color="auto" w:fill="00C1C7" w:themeFill="accent2"/>
          </w:tcPr>
          <w:p w14:paraId="38509797" w14:textId="77777777" w:rsidR="00D07A58" w:rsidRPr="003A798E" w:rsidRDefault="00D07A58" w:rsidP="00374C30"/>
        </w:tc>
      </w:tr>
    </w:tbl>
    <w:p w14:paraId="030678C3" w14:textId="1DB3D1A4" w:rsidR="00D07A58" w:rsidRDefault="00D07A58" w:rsidP="009E5540">
      <w:pPr>
        <w:rPr>
          <w:sz w:val="30"/>
          <w:szCs w:val="30"/>
        </w:rPr>
      </w:pPr>
    </w:p>
    <w:p w14:paraId="5BBE2CE5" w14:textId="7C4B6290" w:rsidR="00153063" w:rsidRDefault="007E164E" w:rsidP="007E164E">
      <w:pPr>
        <w:pStyle w:val="Heading3"/>
        <w:rPr>
          <w:rFonts w:ascii="Cambria Math" w:hAnsi="Cambria Math"/>
          <w:szCs w:val="36"/>
        </w:rPr>
      </w:pPr>
      <w:r>
        <w:rPr>
          <w:rFonts w:ascii="Cambria Math" w:hAnsi="Cambria Math"/>
          <w:color w:val="002060"/>
          <w:sz w:val="40"/>
          <w:szCs w:val="40"/>
        </w:rPr>
        <w:lastRenderedPageBreak/>
        <w:t>DISPARITY MAP</w:t>
      </w:r>
    </w:p>
    <w:p w14:paraId="7C5235FB" w14:textId="77117949" w:rsidR="004077BE" w:rsidRPr="00D663AB" w:rsidRDefault="004077BE" w:rsidP="0040131A">
      <w:pPr>
        <w:rPr>
          <w:rFonts w:ascii="Cambria Math" w:hAnsi="Cambria Math"/>
          <w:b/>
          <w:bCs/>
          <w:sz w:val="36"/>
          <w:szCs w:val="36"/>
        </w:rPr>
      </w:pPr>
      <w:r w:rsidRPr="00D663AB">
        <w:rPr>
          <w:rFonts w:ascii="Cambria Math" w:hAnsi="Cambria Math"/>
          <w:b/>
          <w:bCs/>
          <w:sz w:val="36"/>
          <w:szCs w:val="36"/>
        </w:rPr>
        <w:t>In-Lab Code</w:t>
      </w:r>
    </w:p>
    <w:p w14:paraId="62E028DE" w14:textId="601CCA72" w:rsidR="004077BE" w:rsidRDefault="00525AB8" w:rsidP="00525AB8">
      <w:pPr>
        <w:autoSpaceDE w:val="0"/>
        <w:autoSpaceDN w:val="0"/>
        <w:adjustRightInd w:val="0"/>
        <w:rPr>
          <w:rFonts w:ascii="Courier New" w:hAnsi="Courier New" w:cs="Courier New"/>
          <w:color w:val="000000"/>
          <w:sz w:val="30"/>
          <w:szCs w:val="30"/>
          <w:lang w:val="tr-TR"/>
        </w:rPr>
      </w:pPr>
      <w:r>
        <w:rPr>
          <w:rFonts w:ascii="Cambria Math" w:hAnsi="Cambria Math"/>
          <w:b/>
          <w:bCs/>
          <w:sz w:val="36"/>
          <w:szCs w:val="36"/>
        </w:rPr>
        <w:t>Lab8.m</w:t>
      </w:r>
      <w:r w:rsidR="008C5CA2">
        <w:rPr>
          <w:rFonts w:ascii="Courier New" w:hAnsi="Courier New" w:cs="Courier New"/>
          <w:color w:val="000000"/>
          <w:sz w:val="30"/>
          <w:szCs w:val="30"/>
          <w:lang w:val="tr-TR"/>
        </w:rPr>
        <w:t xml:space="preserve">    </w:t>
      </w:r>
    </w:p>
    <w:p w14:paraId="4B8F54B3" w14:textId="54B13656" w:rsidR="00525AB8" w:rsidRDefault="00525AB8" w:rsidP="00525AB8">
      <w:pPr>
        <w:autoSpaceDE w:val="0"/>
        <w:autoSpaceDN w:val="0"/>
        <w:adjustRightInd w:val="0"/>
        <w:rPr>
          <w:rFonts w:ascii="Courier New" w:hAnsi="Courier New" w:cs="Courier New"/>
          <w:color w:val="000000"/>
          <w:sz w:val="30"/>
          <w:szCs w:val="30"/>
          <w:lang w:val="tr-TR"/>
        </w:rPr>
      </w:pPr>
    </w:p>
    <w:p w14:paraId="307EDD8F"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r>
        <w:rPr>
          <w:rFonts w:ascii="Courier New" w:hAnsi="Courier New" w:cs="Courier New"/>
          <w:color w:val="000000"/>
          <w:sz w:val="30"/>
          <w:szCs w:val="30"/>
          <w:lang w:val="tr-TR"/>
        </w:rPr>
        <w:t xml:space="preserve">; close </w:t>
      </w:r>
      <w:r>
        <w:rPr>
          <w:rFonts w:ascii="Courier New" w:hAnsi="Courier New" w:cs="Courier New"/>
          <w:color w:val="AA04F9"/>
          <w:sz w:val="30"/>
          <w:szCs w:val="30"/>
          <w:lang w:val="tr-TR"/>
        </w:rPr>
        <w:t>all</w:t>
      </w:r>
      <w:r>
        <w:rPr>
          <w:rFonts w:ascii="Courier New" w:hAnsi="Courier New" w:cs="Courier New"/>
          <w:color w:val="000000"/>
          <w:sz w:val="30"/>
          <w:szCs w:val="30"/>
          <w:lang w:val="tr-TR"/>
        </w:rPr>
        <w:t>; clc;</w:t>
      </w:r>
    </w:p>
    <w:p w14:paraId="0E06725F"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85E5B9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 to be preprocessed</w:t>
      </w:r>
    </w:p>
    <w:p w14:paraId="46EB6DDE"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ImLeft = imread(</w:t>
      </w:r>
      <w:r>
        <w:rPr>
          <w:rFonts w:ascii="Courier New" w:hAnsi="Courier New" w:cs="Courier New"/>
          <w:color w:val="AA04F9"/>
          <w:sz w:val="30"/>
          <w:szCs w:val="30"/>
          <w:lang w:val="tr-TR"/>
        </w:rPr>
        <w:t>'S00L.tif'</w:t>
      </w:r>
      <w:r>
        <w:rPr>
          <w:rFonts w:ascii="Courier New" w:hAnsi="Courier New" w:cs="Courier New"/>
          <w:color w:val="000000"/>
          <w:sz w:val="30"/>
          <w:szCs w:val="30"/>
          <w:lang w:val="tr-TR"/>
        </w:rPr>
        <w:t>);</w:t>
      </w:r>
    </w:p>
    <w:p w14:paraId="50E2AD39"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ImRight = imread(</w:t>
      </w:r>
      <w:r>
        <w:rPr>
          <w:rFonts w:ascii="Courier New" w:hAnsi="Courier New" w:cs="Courier New"/>
          <w:color w:val="AA04F9"/>
          <w:sz w:val="30"/>
          <w:szCs w:val="30"/>
          <w:lang w:val="tr-TR"/>
        </w:rPr>
        <w:t>'S00R.tif'</w:t>
      </w:r>
      <w:r>
        <w:rPr>
          <w:rFonts w:ascii="Courier New" w:hAnsi="Courier New" w:cs="Courier New"/>
          <w:color w:val="000000"/>
          <w:sz w:val="30"/>
          <w:szCs w:val="30"/>
          <w:lang w:val="tr-TR"/>
        </w:rPr>
        <w:t>);</w:t>
      </w:r>
    </w:p>
    <w:p w14:paraId="231C39C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CE23C0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ImLeft = imread('S01L.png');</w:t>
      </w:r>
    </w:p>
    <w:p w14:paraId="5E248D43"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ImRight = imread('S01R.png');</w:t>
      </w:r>
    </w:p>
    <w:p w14:paraId="3B4C2532"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733BD18B"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58E2AE4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0B454333"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(size(ImLeft,3) == 3)</w:t>
      </w:r>
    </w:p>
    <w:p w14:paraId="7B2FA7BB"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ImLeft = rgb2gray(ImLeft);</w:t>
      </w:r>
    </w:p>
    <w:p w14:paraId="6E42B794"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ImRight = rgb2gray(ImRight);</w:t>
      </w:r>
    </w:p>
    <w:p w14:paraId="10899258"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08BFEAE7"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45A3447C"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%Convert the image to double before performing any mathematical operation</w:t>
      </w:r>
    </w:p>
    <w:p w14:paraId="2387151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IL = double(ImLeft);</w:t>
      </w:r>
    </w:p>
    <w:p w14:paraId="104147F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IR = double(ImRight);</w:t>
      </w:r>
    </w:p>
    <w:p w14:paraId="33716C39"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1519CB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left window size</w:t>
      </w:r>
    </w:p>
    <w:p w14:paraId="52F6532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k = 5; </w:t>
      </w:r>
    </w:p>
    <w:p w14:paraId="4EDFDE5F"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D62C3F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search window size</w:t>
      </w:r>
    </w:p>
    <w:p w14:paraId="5105CD2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ww1 = 40; ww2 = 1;</w:t>
      </w:r>
    </w:p>
    <w:p w14:paraId="669D1262"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2D72E0B"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offset1 = ww1 + k; </w:t>
      </w:r>
      <w:r>
        <w:rPr>
          <w:rFonts w:ascii="Courier New" w:hAnsi="Courier New" w:cs="Courier New"/>
          <w:color w:val="028009"/>
          <w:sz w:val="30"/>
          <w:szCs w:val="30"/>
          <w:lang w:val="tr-TR"/>
        </w:rPr>
        <w:t>% Column offset</w:t>
      </w:r>
    </w:p>
    <w:p w14:paraId="040E19D1"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offset2 = ww2 + k; </w:t>
      </w:r>
      <w:r>
        <w:rPr>
          <w:rFonts w:ascii="Courier New" w:hAnsi="Courier New" w:cs="Courier New"/>
          <w:color w:val="028009"/>
          <w:sz w:val="30"/>
          <w:szCs w:val="30"/>
          <w:lang w:val="tr-TR"/>
        </w:rPr>
        <w:t>% Row offset</w:t>
      </w:r>
    </w:p>
    <w:p w14:paraId="2C0114C9"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40871CC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paddedImL = padarray(IL,[offset2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1A684CF3"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paddedImR = padarray(IR,[offset2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2E5CB868"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61B351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numbers of rows and columns of the padded image are obtained  </w:t>
      </w:r>
    </w:p>
    <w:p w14:paraId="4CD1706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size(paddedImL);</w:t>
      </w:r>
    </w:p>
    <w:p w14:paraId="19D100B9"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21577A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disparity1 = zeros(r,c);</w:t>
      </w:r>
    </w:p>
    <w:p w14:paraId="0C9AF45E"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F9D7951"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 =(offset2+1):r-offset2</w:t>
      </w:r>
    </w:p>
    <w:p w14:paraId="4743E79E"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 =(offset1+1):c-offset1</w:t>
      </w:r>
    </w:p>
    <w:p w14:paraId="131962C5"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xml:space="preserve">% Reset the data storage matrix before any cycle. </w:t>
      </w:r>
    </w:p>
    <w:p w14:paraId="4FEECA93"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dist = [];</w:t>
      </w:r>
    </w:p>
    <w:p w14:paraId="16DE4D49"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947A1D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The window will go from -k to +k</w:t>
      </w:r>
    </w:p>
    <w:p w14:paraId="7C198BE6"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wL = paddedImL(i-k:i+k, j-k:j+k);</w:t>
      </w:r>
    </w:p>
    <w:p w14:paraId="7B18F6F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7C7E1E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ii = 0:ww2</w:t>
      </w:r>
    </w:p>
    <w:p w14:paraId="1A3282AF"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jj = 0:ww1</w:t>
      </w:r>
    </w:p>
    <w:p w14:paraId="1ECC41A7"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wR = paddedImR(i-k-ii:i+k-ii, j-k-jj:j+k-jj);</w:t>
      </w:r>
    </w:p>
    <w:p w14:paraId="1CFF617C"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ssd = sum(sum((wL - wR).^2));</w:t>
      </w:r>
    </w:p>
    <w:p w14:paraId="0C4BA645"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dist = [dist; i-ii j-jj ssd];</w:t>
      </w:r>
    </w:p>
    <w:p w14:paraId="4D365ED6"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39E1134E"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0AAE6FD4"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ind = find(dist(:,3) == min(dist(:,3)));</w:t>
      </w:r>
    </w:p>
    <w:p w14:paraId="6104DF58"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d1 = j - dist(ind(1),2);</w:t>
      </w:r>
    </w:p>
    <w:p w14:paraId="12F9302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d2 = i - dist(ind(1),1);</w:t>
      </w:r>
    </w:p>
    <w:p w14:paraId="7CB9F5D3"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disparity1(i,j) = d1;</w:t>
      </w:r>
    </w:p>
    <w:p w14:paraId="0518AACC"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disparity2(i,j) = d2;</w:t>
      </w:r>
    </w:p>
    <w:p w14:paraId="1E5D136D"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73BF02BA"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01D89A60"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6DA711A4"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dispar1 = uint8(disparity1);</w:t>
      </w:r>
    </w:p>
    <w:p w14:paraId="3D5CA655"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665EF0F"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stereo pair in a red-cyan anaglyph</w:t>
      </w:r>
    </w:p>
    <w:p w14:paraId="2F90E6AC"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imshow(stereoAnaglyph(ImLeft,ImRight));</w:t>
      </w:r>
    </w:p>
    <w:p w14:paraId="64EE0E41"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disparity map with colorbar</w:t>
      </w:r>
    </w:p>
    <w:p w14:paraId="1BA5AF2E"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imagesc(dispar1); colormap </w:t>
      </w:r>
      <w:r>
        <w:rPr>
          <w:rFonts w:ascii="Courier New" w:hAnsi="Courier New" w:cs="Courier New"/>
          <w:color w:val="AA04F9"/>
          <w:sz w:val="30"/>
          <w:szCs w:val="30"/>
          <w:lang w:val="tr-TR"/>
        </w:rPr>
        <w:t>jet</w:t>
      </w:r>
      <w:r>
        <w:rPr>
          <w:rFonts w:ascii="Courier New" w:hAnsi="Courier New" w:cs="Courier New"/>
          <w:color w:val="000000"/>
          <w:sz w:val="30"/>
          <w:szCs w:val="30"/>
          <w:lang w:val="tr-TR"/>
        </w:rPr>
        <w:t>; colorbar</w:t>
      </w:r>
    </w:p>
    <w:p w14:paraId="3E3E29D7" w14:textId="77777777" w:rsidR="00525AB8" w:rsidRDefault="00525AB8" w:rsidP="00525AB8">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'Correlation Window Size (2k+1), k = '</w:t>
      </w:r>
      <w:r>
        <w:rPr>
          <w:rFonts w:ascii="Courier New" w:hAnsi="Courier New" w:cs="Courier New"/>
          <w:color w:val="000000"/>
          <w:sz w:val="30"/>
          <w:szCs w:val="30"/>
          <w:lang w:val="tr-TR"/>
        </w:rPr>
        <w:t xml:space="preserve">, num2str(k), </w:t>
      </w:r>
      <w:r>
        <w:rPr>
          <w:rFonts w:ascii="Courier New" w:hAnsi="Courier New" w:cs="Courier New"/>
          <w:color w:val="AA04F9"/>
          <w:sz w:val="30"/>
          <w:szCs w:val="30"/>
          <w:lang w:val="tr-TR"/>
        </w:rPr>
        <w:t>'; Search Window Size, w = '</w:t>
      </w:r>
      <w:r>
        <w:rPr>
          <w:rFonts w:ascii="Courier New" w:hAnsi="Courier New" w:cs="Courier New"/>
          <w:color w:val="000000"/>
          <w:sz w:val="30"/>
          <w:szCs w:val="30"/>
          <w:lang w:val="tr-TR"/>
        </w:rPr>
        <w:t xml:space="preserve">, num2str(ww2), </w:t>
      </w:r>
      <w:r>
        <w:rPr>
          <w:rFonts w:ascii="Courier New" w:hAnsi="Courier New" w:cs="Courier New"/>
          <w:color w:val="AA04F9"/>
          <w:sz w:val="30"/>
          <w:szCs w:val="30"/>
          <w:lang w:val="tr-TR"/>
        </w:rPr>
        <w:t>'x'</w:t>
      </w:r>
      <w:r>
        <w:rPr>
          <w:rFonts w:ascii="Courier New" w:hAnsi="Courier New" w:cs="Courier New"/>
          <w:color w:val="000000"/>
          <w:sz w:val="30"/>
          <w:szCs w:val="30"/>
          <w:lang w:val="tr-TR"/>
        </w:rPr>
        <w:t>, num2str(ww1)])</w:t>
      </w:r>
    </w:p>
    <w:p w14:paraId="71D7E46F" w14:textId="77777777" w:rsidR="00525AB8" w:rsidRDefault="00525AB8" w:rsidP="00525AB8">
      <w:pPr>
        <w:autoSpaceDE w:val="0"/>
        <w:autoSpaceDN w:val="0"/>
        <w:adjustRightInd w:val="0"/>
        <w:rPr>
          <w:rFonts w:ascii="Courier New" w:hAnsi="Courier New" w:cs="Courier New"/>
          <w:lang w:val="tr-TR"/>
        </w:rPr>
      </w:pPr>
    </w:p>
    <w:p w14:paraId="2CD47914" w14:textId="1F35D5B0" w:rsidR="004077BE" w:rsidRPr="004077BE" w:rsidRDefault="004077BE" w:rsidP="0040131A">
      <w:pPr>
        <w:rPr>
          <w:rFonts w:ascii="Cambria Math" w:hAnsi="Cambria Math"/>
          <w:b/>
          <w:bCs/>
          <w:sz w:val="46"/>
          <w:szCs w:val="46"/>
        </w:rPr>
      </w:pPr>
      <w:r w:rsidRPr="004077BE">
        <w:rPr>
          <w:rFonts w:ascii="Cambria Math" w:hAnsi="Cambria Math"/>
          <w:b/>
          <w:bCs/>
          <w:sz w:val="46"/>
          <w:szCs w:val="46"/>
        </w:rPr>
        <w:t>Post-Lab Code</w:t>
      </w:r>
      <w:r w:rsidR="00493A4F">
        <w:rPr>
          <w:rFonts w:ascii="Cambria Math" w:hAnsi="Cambria Math"/>
          <w:b/>
          <w:bCs/>
          <w:sz w:val="46"/>
          <w:szCs w:val="46"/>
        </w:rPr>
        <w:t>s</w:t>
      </w:r>
    </w:p>
    <w:p w14:paraId="095B2319" w14:textId="0093270A" w:rsidR="00A42CA2" w:rsidRDefault="00A42CA2" w:rsidP="0040131A">
      <w:pPr>
        <w:rPr>
          <w:sz w:val="30"/>
          <w:szCs w:val="30"/>
        </w:rPr>
      </w:pPr>
    </w:p>
    <w:p w14:paraId="320CEA47" w14:textId="2F9214D4" w:rsidR="00345BE2" w:rsidRPr="00345BE2" w:rsidRDefault="00362E4F" w:rsidP="00345BE2">
      <w:pPr>
        <w:rPr>
          <w:rFonts w:ascii="Cambria Math" w:hAnsi="Cambria Math"/>
          <w:b/>
          <w:bCs/>
          <w:sz w:val="36"/>
          <w:szCs w:val="36"/>
        </w:rPr>
      </w:pPr>
      <w:r>
        <w:rPr>
          <w:rFonts w:ascii="Cambria Math" w:hAnsi="Cambria Math"/>
          <w:b/>
          <w:bCs/>
          <w:sz w:val="36"/>
          <w:szCs w:val="36"/>
        </w:rPr>
        <w:t>l</w:t>
      </w:r>
      <w:r w:rsidR="00493A4F">
        <w:rPr>
          <w:rFonts w:ascii="Cambria Math" w:hAnsi="Cambria Math"/>
          <w:b/>
          <w:bCs/>
          <w:sz w:val="36"/>
          <w:szCs w:val="36"/>
        </w:rPr>
        <w:t>ab8_post_lab.m</w:t>
      </w:r>
    </w:p>
    <w:p w14:paraId="4D87E62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r>
        <w:rPr>
          <w:rFonts w:ascii="Courier New" w:hAnsi="Courier New" w:cs="Courier New"/>
          <w:color w:val="000000"/>
          <w:sz w:val="30"/>
          <w:szCs w:val="30"/>
          <w:lang w:val="tr-TR"/>
        </w:rPr>
        <w:t xml:space="preserve">; close </w:t>
      </w:r>
      <w:r>
        <w:rPr>
          <w:rFonts w:ascii="Courier New" w:hAnsi="Courier New" w:cs="Courier New"/>
          <w:color w:val="AA04F9"/>
          <w:sz w:val="30"/>
          <w:szCs w:val="30"/>
          <w:lang w:val="tr-TR"/>
        </w:rPr>
        <w:t>all</w:t>
      </w:r>
      <w:r>
        <w:rPr>
          <w:rFonts w:ascii="Courier New" w:hAnsi="Courier New" w:cs="Courier New"/>
          <w:color w:val="000000"/>
          <w:sz w:val="30"/>
          <w:szCs w:val="30"/>
          <w:lang w:val="tr-TR"/>
        </w:rPr>
        <w:t>; clc;</w:t>
      </w:r>
    </w:p>
    <w:p w14:paraId="719595D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2A38A3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 Read the image to be preprocessed</w:t>
      </w:r>
    </w:p>
    <w:p w14:paraId="26F94F25"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ImLeft = imread('S00L.tif');</w:t>
      </w:r>
    </w:p>
    <w:p w14:paraId="455E140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ImRight = imread('S00R.tif');</w:t>
      </w:r>
    </w:p>
    <w:p w14:paraId="45327B3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3CAD31A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ImLeft = imread(</w:t>
      </w:r>
      <w:r>
        <w:rPr>
          <w:rFonts w:ascii="Courier New" w:hAnsi="Courier New" w:cs="Courier New"/>
          <w:color w:val="AA04F9"/>
          <w:sz w:val="30"/>
          <w:szCs w:val="30"/>
          <w:lang w:val="tr-TR"/>
        </w:rPr>
        <w:t>'S01L.png'</w:t>
      </w:r>
      <w:r>
        <w:rPr>
          <w:rFonts w:ascii="Courier New" w:hAnsi="Courier New" w:cs="Courier New"/>
          <w:color w:val="000000"/>
          <w:sz w:val="30"/>
          <w:szCs w:val="30"/>
          <w:lang w:val="tr-TR"/>
        </w:rPr>
        <w:t>);</w:t>
      </w:r>
    </w:p>
    <w:p w14:paraId="5B56197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ImRight = imread(</w:t>
      </w:r>
      <w:r>
        <w:rPr>
          <w:rFonts w:ascii="Courier New" w:hAnsi="Courier New" w:cs="Courier New"/>
          <w:color w:val="AA04F9"/>
          <w:sz w:val="30"/>
          <w:szCs w:val="30"/>
          <w:lang w:val="tr-TR"/>
        </w:rPr>
        <w:t>'S01R.png'</w:t>
      </w:r>
      <w:r>
        <w:rPr>
          <w:rFonts w:ascii="Courier New" w:hAnsi="Courier New" w:cs="Courier New"/>
          <w:color w:val="000000"/>
          <w:sz w:val="30"/>
          <w:szCs w:val="30"/>
          <w:lang w:val="tr-TR"/>
        </w:rPr>
        <w:t>);</w:t>
      </w:r>
    </w:p>
    <w:p w14:paraId="111B257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97869FE"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7B871E78"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09A8E2B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(size(ImLeft,3) == 3)</w:t>
      </w:r>
    </w:p>
    <w:p w14:paraId="2F0D9F4E"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ImLeft = rgb2gray(ImLeft);</w:t>
      </w:r>
    </w:p>
    <w:p w14:paraId="38A5489B"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ImRight = rgb2gray(ImRight);</w:t>
      </w:r>
    </w:p>
    <w:p w14:paraId="37DF30E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086422E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049AC91D"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%Convert the image to double before performing any mathematical operation</w:t>
      </w:r>
    </w:p>
    <w:p w14:paraId="412219ED"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IL = double(ImLeft);</w:t>
      </w:r>
    </w:p>
    <w:p w14:paraId="5449825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IR = double(ImRight);</w:t>
      </w:r>
    </w:p>
    <w:p w14:paraId="231B5838"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B1430C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left window size</w:t>
      </w:r>
    </w:p>
    <w:p w14:paraId="00A0841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k = 8; </w:t>
      </w:r>
    </w:p>
    <w:p w14:paraId="28F702CD"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73333AA"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search window size</w:t>
      </w:r>
    </w:p>
    <w:p w14:paraId="7251C0C8"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ww1 = 60; ww2 = 1;</w:t>
      </w:r>
    </w:p>
    <w:p w14:paraId="455DADCE"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5E1A4B5"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offset1 = ww1 + k; </w:t>
      </w:r>
      <w:r>
        <w:rPr>
          <w:rFonts w:ascii="Courier New" w:hAnsi="Courier New" w:cs="Courier New"/>
          <w:color w:val="028009"/>
          <w:sz w:val="30"/>
          <w:szCs w:val="30"/>
          <w:lang w:val="tr-TR"/>
        </w:rPr>
        <w:t>% Column offset</w:t>
      </w:r>
    </w:p>
    <w:p w14:paraId="2C788AAC"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offset2 = ww2 + k; </w:t>
      </w:r>
      <w:r>
        <w:rPr>
          <w:rFonts w:ascii="Courier New" w:hAnsi="Courier New" w:cs="Courier New"/>
          <w:color w:val="028009"/>
          <w:sz w:val="30"/>
          <w:szCs w:val="30"/>
          <w:lang w:val="tr-TR"/>
        </w:rPr>
        <w:t>% Row offset</w:t>
      </w:r>
    </w:p>
    <w:p w14:paraId="276CB6F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10B2CF7C"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paddedImL = padarray(IL,[offset2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36CE87A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paddedImR = padarray(IR,[offset2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2C374067"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EAE795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numbers of rows and columns of the padded image are obtained  </w:t>
      </w:r>
    </w:p>
    <w:p w14:paraId="6673161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size(paddedImL);</w:t>
      </w:r>
    </w:p>
    <w:p w14:paraId="68225AD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9050EE8"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disparity1 = zeros(r,c);</w:t>
      </w:r>
    </w:p>
    <w:p w14:paraId="2219915B"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disparity2 = zeros(r,c);</w:t>
      </w:r>
    </w:p>
    <w:p w14:paraId="49EA16F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47EEEF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tic</w:t>
      </w:r>
    </w:p>
    <w:p w14:paraId="04A19A2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 =(offset2+1):r-offset2</w:t>
      </w:r>
    </w:p>
    <w:p w14:paraId="46A279CB"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 =(offset1+1):c-offset1</w:t>
      </w:r>
    </w:p>
    <w:p w14:paraId="6227351D"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xml:space="preserve">% Reset the data storage matrix before any cycle. </w:t>
      </w:r>
    </w:p>
    <w:p w14:paraId="152D879C"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dist = [];</w:t>
      </w:r>
    </w:p>
    <w:p w14:paraId="0EB818A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795B1BA"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The window will go from -k to +k</w:t>
      </w:r>
    </w:p>
    <w:p w14:paraId="54D0133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wL = paddedImL(i-k:i+k, j-k:j+k);</w:t>
      </w:r>
    </w:p>
    <w:p w14:paraId="4D7E45B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044D59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ii = 0:ww2</w:t>
      </w:r>
    </w:p>
    <w:p w14:paraId="6BC3F65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jj = 0:ww1</w:t>
      </w:r>
    </w:p>
    <w:p w14:paraId="57CDA585"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wR = paddedImR(i-k-ii:i+k-ii, j-k-jj:j+k-jj);</w:t>
      </w:r>
    </w:p>
    <w:p w14:paraId="0753BF9A"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ssd = sum(sum((wL - wR).^2));</w:t>
      </w:r>
    </w:p>
    <w:p w14:paraId="32EA3A15"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dist = [dist; i-ii j-jj ssd];</w:t>
      </w:r>
    </w:p>
    <w:p w14:paraId="5EC307E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7B120AD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7E35EA16"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ind = find(dist(:,3) == min(dist(:,3)));</w:t>
      </w:r>
    </w:p>
    <w:p w14:paraId="75623910"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d1 = j - dist(ind(1),2);</w:t>
      </w:r>
    </w:p>
    <w:p w14:paraId="54340A6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d2 = i - dist(ind(1),1);</w:t>
      </w:r>
    </w:p>
    <w:p w14:paraId="6B7F16E8"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disparity1(i,j) = d1;</w:t>
      </w:r>
    </w:p>
    <w:p w14:paraId="059EC32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disparity2(i,j) = d2;</w:t>
      </w:r>
    </w:p>
    <w:p w14:paraId="36B1BF8E"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5C0E853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341AB9D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toc</w:t>
      </w:r>
    </w:p>
    <w:p w14:paraId="00588C4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0096BF5"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dispar1 = uint8(disparity1);</w:t>
      </w:r>
    </w:p>
    <w:p w14:paraId="647F87BF"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dispar2 = uint8(disparity2);</w:t>
      </w:r>
    </w:p>
    <w:p w14:paraId="0B878847"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6983AFC2"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stereo pair in a red-cyan anaglyph</w:t>
      </w:r>
    </w:p>
    <w:p w14:paraId="7BFA868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imshow(stereoAnaglyph(ImLeft,ImRight));</w:t>
      </w:r>
    </w:p>
    <w:p w14:paraId="55070BAE"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disparity map with colorbar</w:t>
      </w:r>
    </w:p>
    <w:p w14:paraId="0A580621"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imagesc(dispar1); colormap </w:t>
      </w:r>
      <w:r>
        <w:rPr>
          <w:rFonts w:ascii="Courier New" w:hAnsi="Courier New" w:cs="Courier New"/>
          <w:color w:val="AA04F9"/>
          <w:sz w:val="30"/>
          <w:szCs w:val="30"/>
          <w:lang w:val="tr-TR"/>
        </w:rPr>
        <w:t>jet</w:t>
      </w:r>
      <w:r>
        <w:rPr>
          <w:rFonts w:ascii="Courier New" w:hAnsi="Courier New" w:cs="Courier New"/>
          <w:color w:val="000000"/>
          <w:sz w:val="30"/>
          <w:szCs w:val="30"/>
          <w:lang w:val="tr-TR"/>
        </w:rPr>
        <w:t>; colorbar</w:t>
      </w:r>
    </w:p>
    <w:p w14:paraId="6DEFD363"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'Correlation Window Size (2k+1), k = '</w:t>
      </w:r>
      <w:r>
        <w:rPr>
          <w:rFonts w:ascii="Courier New" w:hAnsi="Courier New" w:cs="Courier New"/>
          <w:color w:val="000000"/>
          <w:sz w:val="30"/>
          <w:szCs w:val="30"/>
          <w:lang w:val="tr-TR"/>
        </w:rPr>
        <w:t xml:space="preserve">, num2str(k), </w:t>
      </w:r>
      <w:r>
        <w:rPr>
          <w:rFonts w:ascii="Courier New" w:hAnsi="Courier New" w:cs="Courier New"/>
          <w:color w:val="AA04F9"/>
          <w:sz w:val="30"/>
          <w:szCs w:val="30"/>
          <w:lang w:val="tr-TR"/>
        </w:rPr>
        <w:t>'; Search Window Size, w = '</w:t>
      </w:r>
      <w:r>
        <w:rPr>
          <w:rFonts w:ascii="Courier New" w:hAnsi="Courier New" w:cs="Courier New"/>
          <w:color w:val="000000"/>
          <w:sz w:val="30"/>
          <w:szCs w:val="30"/>
          <w:lang w:val="tr-TR"/>
        </w:rPr>
        <w:t xml:space="preserve">, num2str(ww2), </w:t>
      </w:r>
      <w:r>
        <w:rPr>
          <w:rFonts w:ascii="Courier New" w:hAnsi="Courier New" w:cs="Courier New"/>
          <w:color w:val="AA04F9"/>
          <w:sz w:val="30"/>
          <w:szCs w:val="30"/>
          <w:lang w:val="tr-TR"/>
        </w:rPr>
        <w:t>'x'</w:t>
      </w:r>
      <w:r>
        <w:rPr>
          <w:rFonts w:ascii="Courier New" w:hAnsi="Courier New" w:cs="Courier New"/>
          <w:color w:val="000000"/>
          <w:sz w:val="30"/>
          <w:szCs w:val="30"/>
          <w:lang w:val="tr-TR"/>
        </w:rPr>
        <w:t>, num2str(ww1)])</w:t>
      </w:r>
    </w:p>
    <w:p w14:paraId="248D6E09"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'Time Elapsed = '</w:t>
      </w:r>
      <w:r>
        <w:rPr>
          <w:rFonts w:ascii="Courier New" w:hAnsi="Courier New" w:cs="Courier New"/>
          <w:color w:val="000000"/>
          <w:sz w:val="30"/>
          <w:szCs w:val="30"/>
          <w:lang w:val="tr-TR"/>
        </w:rPr>
        <w:t>, num2str(toc)]);</w:t>
      </w:r>
    </w:p>
    <w:p w14:paraId="60C3067D" w14:textId="77777777" w:rsidR="00362E4F" w:rsidRDefault="00362E4F" w:rsidP="00362E4F">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figure; imagesc(dispar2); colormap jet; colorbar</w:t>
      </w:r>
    </w:p>
    <w:p w14:paraId="7AFA6DCE" w14:textId="3475A976" w:rsidR="004077BE" w:rsidRDefault="004077BE" w:rsidP="0040131A">
      <w:pPr>
        <w:rPr>
          <w:sz w:val="30"/>
          <w:szCs w:val="30"/>
        </w:rPr>
      </w:pPr>
    </w:p>
    <w:p w14:paraId="20F2E338" w14:textId="21039C89" w:rsidR="00362E4F" w:rsidRDefault="00362E4F" w:rsidP="0040131A">
      <w:pPr>
        <w:rPr>
          <w:sz w:val="30"/>
          <w:szCs w:val="30"/>
        </w:rPr>
      </w:pPr>
    </w:p>
    <w:p w14:paraId="5F146BBF" w14:textId="3B31CAD4" w:rsidR="00362E4F" w:rsidRPr="00345BE2" w:rsidRDefault="00362E4F" w:rsidP="00362E4F">
      <w:pPr>
        <w:rPr>
          <w:rFonts w:ascii="Cambria Math" w:hAnsi="Cambria Math"/>
          <w:b/>
          <w:bCs/>
          <w:sz w:val="36"/>
          <w:szCs w:val="36"/>
        </w:rPr>
      </w:pPr>
      <w:r>
        <w:rPr>
          <w:rFonts w:ascii="Cambria Math" w:hAnsi="Cambria Math"/>
          <w:b/>
          <w:bCs/>
          <w:sz w:val="36"/>
          <w:szCs w:val="36"/>
        </w:rPr>
        <w:t>lab8_post_lab_using_disparity_function.m</w:t>
      </w:r>
    </w:p>
    <w:p w14:paraId="48CA8B40"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r>
        <w:rPr>
          <w:rFonts w:ascii="Courier New" w:hAnsi="Courier New" w:cs="Courier New"/>
          <w:color w:val="000000"/>
          <w:sz w:val="30"/>
          <w:szCs w:val="30"/>
          <w:lang w:val="tr-TR"/>
        </w:rPr>
        <w:t xml:space="preserve">; close </w:t>
      </w:r>
      <w:r>
        <w:rPr>
          <w:rFonts w:ascii="Courier New" w:hAnsi="Courier New" w:cs="Courier New"/>
          <w:color w:val="AA04F9"/>
          <w:sz w:val="30"/>
          <w:szCs w:val="30"/>
          <w:lang w:val="tr-TR"/>
        </w:rPr>
        <w:t>all</w:t>
      </w:r>
      <w:r>
        <w:rPr>
          <w:rFonts w:ascii="Courier New" w:hAnsi="Courier New" w:cs="Courier New"/>
          <w:color w:val="000000"/>
          <w:sz w:val="30"/>
          <w:szCs w:val="30"/>
          <w:lang w:val="tr-TR"/>
        </w:rPr>
        <w:t>; clc;</w:t>
      </w:r>
    </w:p>
    <w:p w14:paraId="1D4CF051"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BAC13A4"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 to be preprocessed</w:t>
      </w:r>
    </w:p>
    <w:p w14:paraId="037A479C"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ImLeft = imread(</w:t>
      </w:r>
      <w:r>
        <w:rPr>
          <w:rFonts w:ascii="Courier New" w:hAnsi="Courier New" w:cs="Courier New"/>
          <w:color w:val="AA04F9"/>
          <w:sz w:val="30"/>
          <w:szCs w:val="30"/>
          <w:lang w:val="tr-TR"/>
        </w:rPr>
        <w:t>'S00L.tif'</w:t>
      </w:r>
      <w:r>
        <w:rPr>
          <w:rFonts w:ascii="Courier New" w:hAnsi="Courier New" w:cs="Courier New"/>
          <w:color w:val="000000"/>
          <w:sz w:val="30"/>
          <w:szCs w:val="30"/>
          <w:lang w:val="tr-TR"/>
        </w:rPr>
        <w:t>);</w:t>
      </w:r>
    </w:p>
    <w:p w14:paraId="0519D4A9"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ImRight = imread(</w:t>
      </w:r>
      <w:r>
        <w:rPr>
          <w:rFonts w:ascii="Courier New" w:hAnsi="Courier New" w:cs="Courier New"/>
          <w:color w:val="AA04F9"/>
          <w:sz w:val="30"/>
          <w:szCs w:val="30"/>
          <w:lang w:val="tr-TR"/>
        </w:rPr>
        <w:t>'S00R.tif'</w:t>
      </w:r>
      <w:r>
        <w:rPr>
          <w:rFonts w:ascii="Courier New" w:hAnsi="Courier New" w:cs="Courier New"/>
          <w:color w:val="000000"/>
          <w:sz w:val="30"/>
          <w:szCs w:val="30"/>
          <w:lang w:val="tr-TR"/>
        </w:rPr>
        <w:t>);</w:t>
      </w:r>
    </w:p>
    <w:p w14:paraId="4B001895"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w:t>
      </w:r>
    </w:p>
    <w:p w14:paraId="5DBBE704"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ImLeft = imread('S01L.png');</w:t>
      </w:r>
    </w:p>
    <w:p w14:paraId="0C9A6AF5"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ImRight = imread('S01R.png');</w:t>
      </w:r>
    </w:p>
    <w:p w14:paraId="1B05FF10"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5016DC48"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180D9D56"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(size(ImLeft,3) == 3)</w:t>
      </w:r>
    </w:p>
    <w:p w14:paraId="5D59A449"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ImLeft = rgb2gray(ImLeft);</w:t>
      </w:r>
    </w:p>
    <w:p w14:paraId="53007FA0"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ImRight = rgb2gray(ImRight);</w:t>
      </w:r>
    </w:p>
    <w:p w14:paraId="552D07AC"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3B8C3690"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0D160D6E"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min_disp = 0; max_disp = 16; </w:t>
      </w:r>
      <w:r>
        <w:rPr>
          <w:rFonts w:ascii="Courier New" w:hAnsi="Courier New" w:cs="Courier New"/>
          <w:color w:val="028009"/>
          <w:sz w:val="30"/>
          <w:szCs w:val="30"/>
          <w:lang w:val="tr-TR"/>
        </w:rPr>
        <w:t>% Range for the search area</w:t>
      </w:r>
    </w:p>
    <w:p w14:paraId="220DE3A5"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win_size = 5; </w:t>
      </w:r>
      <w:r>
        <w:rPr>
          <w:rFonts w:ascii="Courier New" w:hAnsi="Courier New" w:cs="Courier New"/>
          <w:color w:val="028009"/>
          <w:sz w:val="30"/>
          <w:szCs w:val="30"/>
          <w:lang w:val="tr-TR"/>
        </w:rPr>
        <w:t>% correlation window size</w:t>
      </w:r>
    </w:p>
    <w:p w14:paraId="09E2EAA4"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disparityRange = [min_disp max_disp];</w:t>
      </w:r>
    </w:p>
    <w:p w14:paraId="615043CF"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disparityMap = disparity(ImLeft, ImRight, </w:t>
      </w:r>
      <w:r>
        <w:rPr>
          <w:rFonts w:ascii="Courier New" w:hAnsi="Courier New" w:cs="Courier New"/>
          <w:color w:val="AA04F9"/>
          <w:sz w:val="30"/>
          <w:szCs w:val="30"/>
          <w:lang w:val="tr-TR"/>
        </w:rPr>
        <w:t>'Method'</w:t>
      </w:r>
      <w:r>
        <w:rPr>
          <w:rFonts w:ascii="Courier New" w:hAnsi="Courier New" w:cs="Courier New"/>
          <w:color w:val="000000"/>
          <w:sz w:val="30"/>
          <w:szCs w:val="30"/>
          <w:lang w:val="tr-TR"/>
        </w:rPr>
        <w:t>,</w:t>
      </w:r>
      <w:r>
        <w:rPr>
          <w:rFonts w:ascii="Courier New" w:hAnsi="Courier New" w:cs="Courier New"/>
          <w:color w:val="AA04F9"/>
          <w:sz w:val="30"/>
          <w:szCs w:val="30"/>
          <w:lang w:val="tr-TR"/>
        </w:rPr>
        <w:t>'SemiGlobal'</w:t>
      </w:r>
      <w:r>
        <w:rPr>
          <w:rFonts w:ascii="Courier New" w:hAnsi="Courier New" w:cs="Courier New"/>
          <w:color w:val="000000"/>
          <w:sz w:val="30"/>
          <w:szCs w:val="30"/>
          <w:lang w:val="tr-TR"/>
        </w:rPr>
        <w:t xml:space="preserve">, </w:t>
      </w:r>
      <w:r>
        <w:rPr>
          <w:rFonts w:ascii="Courier New" w:hAnsi="Courier New" w:cs="Courier New"/>
          <w:color w:val="AA04F9"/>
          <w:sz w:val="30"/>
          <w:szCs w:val="30"/>
          <w:lang w:val="tr-TR"/>
        </w:rPr>
        <w:t>'BlockSize'</w:t>
      </w:r>
      <w:r>
        <w:rPr>
          <w:rFonts w:ascii="Courier New" w:hAnsi="Courier New" w:cs="Courier New"/>
          <w:color w:val="000000"/>
          <w:sz w:val="30"/>
          <w:szCs w:val="30"/>
          <w:lang w:val="tr-TR"/>
        </w:rPr>
        <w:t>, win_size,</w:t>
      </w:r>
      <w:r>
        <w:rPr>
          <w:rFonts w:ascii="Courier New" w:hAnsi="Courier New" w:cs="Courier New"/>
          <w:color w:val="AA04F9"/>
          <w:sz w:val="30"/>
          <w:szCs w:val="30"/>
          <w:lang w:val="tr-TR"/>
        </w:rPr>
        <w:t>'DisparityRange'</w:t>
      </w:r>
      <w:r>
        <w:rPr>
          <w:rFonts w:ascii="Courier New" w:hAnsi="Courier New" w:cs="Courier New"/>
          <w:color w:val="000000"/>
          <w:sz w:val="30"/>
          <w:szCs w:val="30"/>
          <w:lang w:val="tr-TR"/>
        </w:rPr>
        <w:t>,disparityRange);</w:t>
      </w:r>
    </w:p>
    <w:p w14:paraId="5F4638CF"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3FE4A86"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p>
    <w:p w14:paraId="6D7DAAAD"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imshow(disparityMap,disparityRange);</w:t>
      </w:r>
    </w:p>
    <w:p w14:paraId="0909B14D"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'Disparity Map'</w:t>
      </w:r>
      <w:r>
        <w:rPr>
          <w:rFonts w:ascii="Courier New" w:hAnsi="Courier New" w:cs="Courier New"/>
          <w:color w:val="000000"/>
          <w:sz w:val="30"/>
          <w:szCs w:val="30"/>
          <w:lang w:val="tr-TR"/>
        </w:rPr>
        <w:t>);</w:t>
      </w:r>
    </w:p>
    <w:p w14:paraId="53E39397"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'Correlation Window Size (2k+1), k = '</w:t>
      </w:r>
      <w:r>
        <w:rPr>
          <w:rFonts w:ascii="Courier New" w:hAnsi="Courier New" w:cs="Courier New"/>
          <w:color w:val="000000"/>
          <w:sz w:val="30"/>
          <w:szCs w:val="30"/>
          <w:lang w:val="tr-TR"/>
        </w:rPr>
        <w:t>, num2str(win_size),</w:t>
      </w:r>
      <w:r>
        <w:rPr>
          <w:rFonts w:ascii="Courier New" w:hAnsi="Courier New" w:cs="Courier New"/>
          <w:color w:val="0E00FF"/>
          <w:sz w:val="30"/>
          <w:szCs w:val="30"/>
          <w:lang w:val="tr-TR"/>
        </w:rPr>
        <w:t>...</w:t>
      </w:r>
    </w:p>
    <w:p w14:paraId="5CA1DFAC"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AA04F9"/>
          <w:sz w:val="30"/>
          <w:szCs w:val="30"/>
          <w:lang w:val="tr-TR"/>
        </w:rPr>
        <w:t>'; Minimum Disparity = '</w:t>
      </w:r>
      <w:r>
        <w:rPr>
          <w:rFonts w:ascii="Courier New" w:hAnsi="Courier New" w:cs="Courier New"/>
          <w:color w:val="000000"/>
          <w:sz w:val="30"/>
          <w:szCs w:val="30"/>
          <w:lang w:val="tr-TR"/>
        </w:rPr>
        <w:t xml:space="preserve">, num2str(min_disp), </w:t>
      </w:r>
      <w:r>
        <w:rPr>
          <w:rFonts w:ascii="Courier New" w:hAnsi="Courier New" w:cs="Courier New"/>
          <w:color w:val="AA04F9"/>
          <w:sz w:val="30"/>
          <w:szCs w:val="30"/>
          <w:lang w:val="tr-TR"/>
        </w:rPr>
        <w:t>'; Maximum Disparity = '</w:t>
      </w:r>
      <w:r>
        <w:rPr>
          <w:rFonts w:ascii="Courier New" w:hAnsi="Courier New" w:cs="Courier New"/>
          <w:color w:val="000000"/>
          <w:sz w:val="30"/>
          <w:szCs w:val="30"/>
          <w:lang w:val="tr-TR"/>
        </w:rPr>
        <w:t>, num2str(max_disp)])</w:t>
      </w:r>
    </w:p>
    <w:p w14:paraId="490E9ED4"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colormap(gca,jet) </w:t>
      </w:r>
    </w:p>
    <w:p w14:paraId="50F00095" w14:textId="77777777" w:rsidR="00CC6354" w:rsidRDefault="00CC6354" w:rsidP="00CC6354">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colorbar</w:t>
      </w:r>
    </w:p>
    <w:p w14:paraId="2298E84C" w14:textId="32E584B6" w:rsidR="00362E4F" w:rsidRDefault="00362E4F" w:rsidP="0040131A">
      <w:pPr>
        <w:rPr>
          <w:sz w:val="30"/>
          <w:szCs w:val="30"/>
        </w:rPr>
      </w:pPr>
    </w:p>
    <w:p w14:paraId="54818685" w14:textId="71BB8E05" w:rsidR="00CE655A" w:rsidRPr="00345BE2" w:rsidRDefault="00CE655A" w:rsidP="00CE655A">
      <w:pPr>
        <w:rPr>
          <w:rFonts w:ascii="Cambria Math" w:hAnsi="Cambria Math"/>
          <w:b/>
          <w:bCs/>
          <w:sz w:val="36"/>
          <w:szCs w:val="36"/>
        </w:rPr>
      </w:pPr>
      <w:r>
        <w:rPr>
          <w:rFonts w:ascii="Cambria Math" w:hAnsi="Cambria Math"/>
          <w:b/>
          <w:bCs/>
          <w:sz w:val="36"/>
          <w:szCs w:val="36"/>
        </w:rPr>
        <w:t>lab8_post_lab_multiple.m</w:t>
      </w:r>
    </w:p>
    <w:p w14:paraId="24FC497F"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r>
        <w:rPr>
          <w:rFonts w:ascii="Courier New" w:hAnsi="Courier New" w:cs="Courier New"/>
          <w:color w:val="000000"/>
          <w:sz w:val="30"/>
          <w:szCs w:val="30"/>
          <w:lang w:val="tr-TR"/>
        </w:rPr>
        <w:t xml:space="preserve">; close </w:t>
      </w:r>
      <w:r>
        <w:rPr>
          <w:rFonts w:ascii="Courier New" w:hAnsi="Courier New" w:cs="Courier New"/>
          <w:color w:val="AA04F9"/>
          <w:sz w:val="30"/>
          <w:szCs w:val="30"/>
          <w:lang w:val="tr-TR"/>
        </w:rPr>
        <w:t>all</w:t>
      </w:r>
      <w:r>
        <w:rPr>
          <w:rFonts w:ascii="Courier New" w:hAnsi="Courier New" w:cs="Courier New"/>
          <w:color w:val="000000"/>
          <w:sz w:val="30"/>
          <w:szCs w:val="30"/>
          <w:lang w:val="tr-TR"/>
        </w:rPr>
        <w:t>; clc;</w:t>
      </w:r>
    </w:p>
    <w:p w14:paraId="7D9C56D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1BD524B"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 to be preprocessed</w:t>
      </w:r>
    </w:p>
    <w:p w14:paraId="070B0AC0"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ImLeft = imread(</w:t>
      </w:r>
      <w:r>
        <w:rPr>
          <w:rFonts w:ascii="Courier New" w:hAnsi="Courier New" w:cs="Courier New"/>
          <w:color w:val="AA04F9"/>
          <w:sz w:val="30"/>
          <w:szCs w:val="30"/>
          <w:lang w:val="tr-TR"/>
        </w:rPr>
        <w:t>'LL.jpg'</w:t>
      </w:r>
      <w:r>
        <w:rPr>
          <w:rFonts w:ascii="Courier New" w:hAnsi="Courier New" w:cs="Courier New"/>
          <w:color w:val="000000"/>
          <w:sz w:val="30"/>
          <w:szCs w:val="30"/>
          <w:lang w:val="tr-TR"/>
        </w:rPr>
        <w:t>);</w:t>
      </w:r>
    </w:p>
    <w:p w14:paraId="4DA812D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ImRight = imread(</w:t>
      </w:r>
      <w:r>
        <w:rPr>
          <w:rFonts w:ascii="Courier New" w:hAnsi="Courier New" w:cs="Courier New"/>
          <w:color w:val="AA04F9"/>
          <w:sz w:val="30"/>
          <w:szCs w:val="30"/>
          <w:lang w:val="tr-TR"/>
        </w:rPr>
        <w:t>'RR.jpg'</w:t>
      </w:r>
      <w:r>
        <w:rPr>
          <w:rFonts w:ascii="Courier New" w:hAnsi="Courier New" w:cs="Courier New"/>
          <w:color w:val="000000"/>
          <w:sz w:val="30"/>
          <w:szCs w:val="30"/>
          <w:lang w:val="tr-TR"/>
        </w:rPr>
        <w:t>);</w:t>
      </w:r>
    </w:p>
    <w:p w14:paraId="43E7603A"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E636BA9"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6725FD0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3768A5B9"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(size(ImLeft,3) == 3)</w:t>
      </w:r>
    </w:p>
    <w:p w14:paraId="44AA7C2E"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ImLeft = rgb2gray(ImLeft);</w:t>
      </w:r>
    </w:p>
    <w:p w14:paraId="5B6ABF9C"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ImRight = rgb2gray(ImRight);</w:t>
      </w:r>
    </w:p>
    <w:p w14:paraId="2945A7C7"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70424A8B"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3A329AC0"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%Convert the image to double before performing any mathematical operation</w:t>
      </w:r>
    </w:p>
    <w:p w14:paraId="42679316"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IL = double(ImLeft);</w:t>
      </w:r>
    </w:p>
    <w:p w14:paraId="1A829CF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IR = double(ImRight);</w:t>
      </w:r>
    </w:p>
    <w:p w14:paraId="1FCB9D3F"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15C4F9A"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left window size</w:t>
      </w:r>
    </w:p>
    <w:p w14:paraId="2D66BF5B"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k = 5; </w:t>
      </w:r>
    </w:p>
    <w:p w14:paraId="59C7DBE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34CF314"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Define the search window size</w:t>
      </w:r>
    </w:p>
    <w:p w14:paraId="1A163A4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ww1 = 17; ww2 = 5;</w:t>
      </w:r>
    </w:p>
    <w:p w14:paraId="61C5B05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80B0CE9"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offset1 = ww1 + k; </w:t>
      </w:r>
      <w:r>
        <w:rPr>
          <w:rFonts w:ascii="Courier New" w:hAnsi="Courier New" w:cs="Courier New"/>
          <w:color w:val="028009"/>
          <w:sz w:val="30"/>
          <w:szCs w:val="30"/>
          <w:lang w:val="tr-TR"/>
        </w:rPr>
        <w:t>% Column offset</w:t>
      </w:r>
    </w:p>
    <w:p w14:paraId="5AFB4AE4"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offset2 = ww2 + k; </w:t>
      </w:r>
      <w:r>
        <w:rPr>
          <w:rFonts w:ascii="Courier New" w:hAnsi="Courier New" w:cs="Courier New"/>
          <w:color w:val="028009"/>
          <w:sz w:val="30"/>
          <w:szCs w:val="30"/>
          <w:lang w:val="tr-TR"/>
        </w:rPr>
        <w:t>% Row offset</w:t>
      </w:r>
    </w:p>
    <w:p w14:paraId="7574FD9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24319839"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paddedImL = padarray(IL,[offset2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1DA97AAE"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paddedImR = padarray(IR,[offset2 offset1],</w:t>
      </w:r>
      <w:r>
        <w:rPr>
          <w:rFonts w:ascii="Courier New" w:hAnsi="Courier New" w:cs="Courier New"/>
          <w:color w:val="AA04F9"/>
          <w:sz w:val="30"/>
          <w:szCs w:val="30"/>
          <w:lang w:val="tr-TR"/>
        </w:rPr>
        <w:t>'both'</w:t>
      </w:r>
      <w:r>
        <w:rPr>
          <w:rFonts w:ascii="Courier New" w:hAnsi="Courier New" w:cs="Courier New"/>
          <w:color w:val="000000"/>
          <w:sz w:val="30"/>
          <w:szCs w:val="30"/>
          <w:lang w:val="tr-TR"/>
        </w:rPr>
        <w:t>);</w:t>
      </w:r>
    </w:p>
    <w:p w14:paraId="09D432F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CB4DC3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numbers of rows and columns of the padded image are obtained  </w:t>
      </w:r>
    </w:p>
    <w:p w14:paraId="31710EAF"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size(paddedImL);</w:t>
      </w:r>
    </w:p>
    <w:p w14:paraId="594D2E3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0F290E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disparity1 = zeros(r,c);</w:t>
      </w:r>
    </w:p>
    <w:p w14:paraId="74ADCC1A"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disparity2 = zeros(r,c);</w:t>
      </w:r>
    </w:p>
    <w:p w14:paraId="4A7BE7A6"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E72A76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 =(offset2+1):r-offset2</w:t>
      </w:r>
    </w:p>
    <w:p w14:paraId="5F8C8A3B"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 =(offset1+1):c-offset1</w:t>
      </w:r>
    </w:p>
    <w:p w14:paraId="2D9FF0A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xml:space="preserve">% Reset the data storage matrix before any cycle. </w:t>
      </w:r>
    </w:p>
    <w:p w14:paraId="6BDFC367"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dist = [];</w:t>
      </w:r>
    </w:p>
    <w:p w14:paraId="025841FB"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EE7DB8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28009"/>
          <w:sz w:val="30"/>
          <w:szCs w:val="30"/>
          <w:lang w:val="tr-TR"/>
        </w:rPr>
        <w:t>% The window will go from -k to +k</w:t>
      </w:r>
    </w:p>
    <w:p w14:paraId="6FDD9D5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wL = paddedImL(i-k:i+k, j-k:j+k);</w:t>
      </w:r>
    </w:p>
    <w:p w14:paraId="23EAE90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5FA8F4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ii = 0:ww2</w:t>
      </w:r>
    </w:p>
    <w:p w14:paraId="7857798C"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jj = 0:ww1</w:t>
      </w:r>
    </w:p>
    <w:p w14:paraId="4EDED92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wR = paddedImR(i-k-ii:i+k-ii, j-k-jj:j+k-jj);</w:t>
      </w:r>
    </w:p>
    <w:p w14:paraId="563CCF2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ssd = sum(sum((wL - wR).^2));</w:t>
      </w:r>
    </w:p>
    <w:p w14:paraId="75E326C3"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dist = [dist; i-ii j-jj ssd];</w:t>
      </w:r>
    </w:p>
    <w:p w14:paraId="2652F7C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57F79D20"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5153B1AF"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ind = find(dist(:,3) == min(dist(:,3)));</w:t>
      </w:r>
    </w:p>
    <w:p w14:paraId="12D4775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d1 = j - dist(ind(1),2);</w:t>
      </w:r>
    </w:p>
    <w:p w14:paraId="7BF32C9A"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d2 = i - dist(ind(1),1);</w:t>
      </w:r>
    </w:p>
    <w:p w14:paraId="3B0314A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disparity1(i,j) = d1;</w:t>
      </w:r>
    </w:p>
    <w:p w14:paraId="003BCBCC"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disparity2(i,j) = d2;</w:t>
      </w:r>
    </w:p>
    <w:p w14:paraId="1105FA06"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r>
        <w:rPr>
          <w:rFonts w:ascii="Courier New" w:hAnsi="Courier New" w:cs="Courier New"/>
          <w:color w:val="0E00FF"/>
          <w:sz w:val="30"/>
          <w:szCs w:val="30"/>
          <w:lang w:val="tr-TR"/>
        </w:rPr>
        <w:t>end</w:t>
      </w:r>
    </w:p>
    <w:p w14:paraId="2D557267"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4212A06E"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5FA18529"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dispar1 = uint8(disparity1);</w:t>
      </w:r>
    </w:p>
    <w:p w14:paraId="527E50A2"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dispar2 = uint8(disparity2);</w:t>
      </w:r>
    </w:p>
    <w:p w14:paraId="52E82F6A"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06FEA2C"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stereo pair in a red-cyan anaglyph</w:t>
      </w:r>
    </w:p>
    <w:p w14:paraId="50776CB4"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imshow(stereoAnaglyph(ImLeft,ImRight));</w:t>
      </w:r>
    </w:p>
    <w:p w14:paraId="1092239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Show disparity map with colorbar</w:t>
      </w:r>
    </w:p>
    <w:p w14:paraId="516CF8EE"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imagesc(dispar1); colormap </w:t>
      </w:r>
      <w:r>
        <w:rPr>
          <w:rFonts w:ascii="Courier New" w:hAnsi="Courier New" w:cs="Courier New"/>
          <w:color w:val="AA04F9"/>
          <w:sz w:val="30"/>
          <w:szCs w:val="30"/>
          <w:lang w:val="tr-TR"/>
        </w:rPr>
        <w:t>jet</w:t>
      </w:r>
      <w:r>
        <w:rPr>
          <w:rFonts w:ascii="Courier New" w:hAnsi="Courier New" w:cs="Courier New"/>
          <w:color w:val="000000"/>
          <w:sz w:val="30"/>
          <w:szCs w:val="30"/>
          <w:lang w:val="tr-TR"/>
        </w:rPr>
        <w:t>; colorbar</w:t>
      </w:r>
    </w:p>
    <w:p w14:paraId="5C969375"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'Horizontal Disparity Map'</w:t>
      </w:r>
      <w:r>
        <w:rPr>
          <w:rFonts w:ascii="Courier New" w:hAnsi="Courier New" w:cs="Courier New"/>
          <w:color w:val="000000"/>
          <w:sz w:val="30"/>
          <w:szCs w:val="30"/>
          <w:lang w:val="tr-TR"/>
        </w:rPr>
        <w:t>], [</w:t>
      </w:r>
      <w:r>
        <w:rPr>
          <w:rFonts w:ascii="Courier New" w:hAnsi="Courier New" w:cs="Courier New"/>
          <w:color w:val="AA04F9"/>
          <w:sz w:val="30"/>
          <w:szCs w:val="30"/>
          <w:lang w:val="tr-TR"/>
        </w:rPr>
        <w:t>'Correlation Window Size (2k+1), k = '</w:t>
      </w:r>
      <w:r>
        <w:rPr>
          <w:rFonts w:ascii="Courier New" w:hAnsi="Courier New" w:cs="Courier New"/>
          <w:color w:val="000000"/>
          <w:sz w:val="30"/>
          <w:szCs w:val="30"/>
          <w:lang w:val="tr-TR"/>
        </w:rPr>
        <w:t xml:space="preserve">, num2str(k), </w:t>
      </w:r>
      <w:r>
        <w:rPr>
          <w:rFonts w:ascii="Courier New" w:hAnsi="Courier New" w:cs="Courier New"/>
          <w:color w:val="AA04F9"/>
          <w:sz w:val="30"/>
          <w:szCs w:val="30"/>
          <w:lang w:val="tr-TR"/>
        </w:rPr>
        <w:t>'; Search Window Size, w = '</w:t>
      </w:r>
      <w:r>
        <w:rPr>
          <w:rFonts w:ascii="Courier New" w:hAnsi="Courier New" w:cs="Courier New"/>
          <w:color w:val="000000"/>
          <w:sz w:val="30"/>
          <w:szCs w:val="30"/>
          <w:lang w:val="tr-TR"/>
        </w:rPr>
        <w:t xml:space="preserve">, num2str(ww2), </w:t>
      </w:r>
      <w:r>
        <w:rPr>
          <w:rFonts w:ascii="Courier New" w:hAnsi="Courier New" w:cs="Courier New"/>
          <w:color w:val="AA04F9"/>
          <w:sz w:val="30"/>
          <w:szCs w:val="30"/>
          <w:lang w:val="tr-TR"/>
        </w:rPr>
        <w:t>'x'</w:t>
      </w:r>
      <w:r>
        <w:rPr>
          <w:rFonts w:ascii="Courier New" w:hAnsi="Courier New" w:cs="Courier New"/>
          <w:color w:val="000000"/>
          <w:sz w:val="30"/>
          <w:szCs w:val="30"/>
          <w:lang w:val="tr-TR"/>
        </w:rPr>
        <w:t>, num2str(ww1)])</w:t>
      </w:r>
    </w:p>
    <w:p w14:paraId="17A3D6E8"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imagesc(dispar2); colormap </w:t>
      </w:r>
      <w:r>
        <w:rPr>
          <w:rFonts w:ascii="Courier New" w:hAnsi="Courier New" w:cs="Courier New"/>
          <w:color w:val="AA04F9"/>
          <w:sz w:val="30"/>
          <w:szCs w:val="30"/>
          <w:lang w:val="tr-TR"/>
        </w:rPr>
        <w:t>jet</w:t>
      </w:r>
      <w:r>
        <w:rPr>
          <w:rFonts w:ascii="Courier New" w:hAnsi="Courier New" w:cs="Courier New"/>
          <w:color w:val="000000"/>
          <w:sz w:val="30"/>
          <w:szCs w:val="30"/>
          <w:lang w:val="tr-TR"/>
        </w:rPr>
        <w:t>; colorbar</w:t>
      </w:r>
    </w:p>
    <w:p w14:paraId="03784F3D" w14:textId="77777777" w:rsidR="007B40D3" w:rsidRDefault="007B40D3" w:rsidP="007B40D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'Vertical Disparity Map'</w:t>
      </w:r>
      <w:r>
        <w:rPr>
          <w:rFonts w:ascii="Courier New" w:hAnsi="Courier New" w:cs="Courier New"/>
          <w:color w:val="000000"/>
          <w:sz w:val="30"/>
          <w:szCs w:val="30"/>
          <w:lang w:val="tr-TR"/>
        </w:rPr>
        <w:t>)</w:t>
      </w:r>
    </w:p>
    <w:p w14:paraId="2A2101E6" w14:textId="77777777" w:rsidR="00CE655A" w:rsidRDefault="00CE655A" w:rsidP="0040131A">
      <w:pPr>
        <w:rPr>
          <w:sz w:val="30"/>
          <w:szCs w:val="30"/>
        </w:rPr>
      </w:pPr>
    </w:p>
    <w:sectPr w:rsidR="00CE655A" w:rsidSect="0014712C">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FE7EA" w14:textId="77777777" w:rsidR="00630188" w:rsidRDefault="00630188" w:rsidP="001205A1">
      <w:r>
        <w:separator/>
      </w:r>
    </w:p>
  </w:endnote>
  <w:endnote w:type="continuationSeparator" w:id="0">
    <w:p w14:paraId="3CB3F6AC" w14:textId="77777777" w:rsidR="00630188" w:rsidRDefault="00630188"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EndPr>
      <w:rPr>
        <w:rStyle w:val="PageNumber"/>
      </w:rPr>
    </w:sdtEndPr>
    <w:sdtContent>
      <w:p w14:paraId="7EE5316F"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9A679CB" w14:textId="77777777" w:rsidR="00D253A5" w:rsidRDefault="00D253A5"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EndPr>
      <w:rPr>
        <w:rStyle w:val="PageNumber"/>
      </w:rPr>
    </w:sdtEndPr>
    <w:sdtContent>
      <w:p w14:paraId="564073E4"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D253A5" w14:paraId="49D4272B" w14:textId="77777777" w:rsidTr="005F4F46">
      <w:tc>
        <w:tcPr>
          <w:tcW w:w="5395" w:type="dxa"/>
        </w:tcPr>
        <w:p w14:paraId="01AACD05" w14:textId="4BEF8CDD" w:rsidR="00D253A5" w:rsidRPr="00BF37FC" w:rsidRDefault="005F3192" w:rsidP="00C66528">
          <w:pPr>
            <w:pStyle w:val="Footer"/>
            <w:rPr>
              <w:sz w:val="12"/>
              <w:szCs w:val="12"/>
            </w:rPr>
          </w:pPr>
          <w:r>
            <w:rPr>
              <w:sz w:val="12"/>
              <w:szCs w:val="12"/>
            </w:rPr>
            <w:t>CORRELATION MATCHING AND DISPARITY MAP FOR STEREO VISION</w:t>
          </w:r>
        </w:p>
      </w:tc>
      <w:tc>
        <w:tcPr>
          <w:tcW w:w="5395" w:type="dxa"/>
        </w:tcPr>
        <w:p w14:paraId="1087EE78" w14:textId="77777777" w:rsidR="00D253A5" w:rsidRPr="001205A1" w:rsidRDefault="00D253A5" w:rsidP="001205A1">
          <w:pPr>
            <w:pStyle w:val="Footer"/>
          </w:pPr>
          <w:r w:rsidRPr="001205A1">
            <w:t xml:space="preserve">   </w:t>
          </w:r>
        </w:p>
      </w:tc>
    </w:tr>
  </w:tbl>
  <w:p w14:paraId="6AEF8897" w14:textId="77777777" w:rsidR="00D253A5" w:rsidRDefault="00D25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4238B" w14:textId="77777777" w:rsidR="00630188" w:rsidRDefault="00630188" w:rsidP="001205A1">
      <w:r>
        <w:separator/>
      </w:r>
    </w:p>
  </w:footnote>
  <w:footnote w:type="continuationSeparator" w:id="0">
    <w:p w14:paraId="589DBA01" w14:textId="77777777" w:rsidR="00630188" w:rsidRDefault="00630188"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329.85pt;height:48.55pt;visibility:visible;mso-wrap-style:square" o:bullet="t">
        <v:imagedata r:id="rId1" o:title="" cropbottom="6215f" cropright="58602f"/>
      </v:shape>
    </w:pict>
  </w:numPicBullet>
  <w:abstractNum w:abstractNumId="0" w15:restartNumberingAfterBreak="0">
    <w:nsid w:val="00881367"/>
    <w:multiLevelType w:val="hybridMultilevel"/>
    <w:tmpl w:val="B5F4D576"/>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B433179"/>
    <w:multiLevelType w:val="hybridMultilevel"/>
    <w:tmpl w:val="E034EF0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1FA6772"/>
    <w:multiLevelType w:val="hybridMultilevel"/>
    <w:tmpl w:val="0BECA4E0"/>
    <w:lvl w:ilvl="0" w:tplc="2C02958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97E79"/>
    <w:multiLevelType w:val="hybridMultilevel"/>
    <w:tmpl w:val="0D04B848"/>
    <w:lvl w:ilvl="0" w:tplc="39142CB2">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B35A52"/>
    <w:multiLevelType w:val="hybridMultilevel"/>
    <w:tmpl w:val="9D04351A"/>
    <w:lvl w:ilvl="0" w:tplc="0616F18E">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C38260D"/>
    <w:multiLevelType w:val="hybridMultilevel"/>
    <w:tmpl w:val="7A823C72"/>
    <w:lvl w:ilvl="0" w:tplc="8A42A2C8">
      <w:start w:val="1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E762645"/>
    <w:multiLevelType w:val="hybridMultilevel"/>
    <w:tmpl w:val="0E483C8C"/>
    <w:lvl w:ilvl="0" w:tplc="0DC23134">
      <w:start w:val="16"/>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F8D035A"/>
    <w:multiLevelType w:val="hybridMultilevel"/>
    <w:tmpl w:val="6DD2B466"/>
    <w:lvl w:ilvl="0" w:tplc="9AB0EF78">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3FC77F6"/>
    <w:multiLevelType w:val="hybridMultilevel"/>
    <w:tmpl w:val="2BF004BA"/>
    <w:lvl w:ilvl="0" w:tplc="4DDC48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93338F"/>
    <w:multiLevelType w:val="hybridMultilevel"/>
    <w:tmpl w:val="9A0E74CE"/>
    <w:lvl w:ilvl="0" w:tplc="6AAA9E04">
      <w:numFmt w:val="bullet"/>
      <w:lvlText w:val="-"/>
      <w:lvlJc w:val="left"/>
      <w:pPr>
        <w:ind w:left="1080" w:hanging="360"/>
      </w:pPr>
      <w:rPr>
        <w:rFonts w:ascii="Courier New" w:eastAsiaTheme="minorHAnsi" w:hAnsi="Courier New" w:cs="Courier New" w:hint="default"/>
        <w:color w:val="000000"/>
        <w:sz w:val="3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4FCF0A00"/>
    <w:multiLevelType w:val="hybridMultilevel"/>
    <w:tmpl w:val="2E4688D8"/>
    <w:lvl w:ilvl="0" w:tplc="16B480C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0EA62B6"/>
    <w:multiLevelType w:val="hybridMultilevel"/>
    <w:tmpl w:val="395615F2"/>
    <w:lvl w:ilvl="0" w:tplc="5A46C2A2">
      <w:numFmt w:val="bullet"/>
      <w:lvlText w:val=""/>
      <w:lvlJc w:val="left"/>
      <w:pPr>
        <w:ind w:left="720" w:hanging="360"/>
      </w:pPr>
      <w:rPr>
        <w:rFonts w:ascii="Symbol" w:eastAsiaTheme="minorEastAsia"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917144E"/>
    <w:multiLevelType w:val="hybridMultilevel"/>
    <w:tmpl w:val="6A4A3A1A"/>
    <w:lvl w:ilvl="0" w:tplc="099E420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FBE53BB"/>
    <w:multiLevelType w:val="hybridMultilevel"/>
    <w:tmpl w:val="2E6A0C66"/>
    <w:lvl w:ilvl="0" w:tplc="4628FF3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64DD7"/>
    <w:multiLevelType w:val="hybridMultilevel"/>
    <w:tmpl w:val="83C21012"/>
    <w:lvl w:ilvl="0" w:tplc="F0C8B05E">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5B0509"/>
    <w:multiLevelType w:val="hybridMultilevel"/>
    <w:tmpl w:val="65DC46AA"/>
    <w:lvl w:ilvl="0" w:tplc="6CD21314">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B7D4565"/>
    <w:multiLevelType w:val="hybridMultilevel"/>
    <w:tmpl w:val="7D98B1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BAC4821"/>
    <w:multiLevelType w:val="hybridMultilevel"/>
    <w:tmpl w:val="901AAB12"/>
    <w:lvl w:ilvl="0" w:tplc="7960CA0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3"/>
  </w:num>
  <w:num w:numId="4">
    <w:abstractNumId w:val="8"/>
  </w:num>
  <w:num w:numId="5">
    <w:abstractNumId w:val="6"/>
  </w:num>
  <w:num w:numId="6">
    <w:abstractNumId w:val="5"/>
  </w:num>
  <w:num w:numId="7">
    <w:abstractNumId w:val="17"/>
  </w:num>
  <w:num w:numId="8">
    <w:abstractNumId w:val="4"/>
  </w:num>
  <w:num w:numId="9">
    <w:abstractNumId w:val="0"/>
  </w:num>
  <w:num w:numId="10">
    <w:abstractNumId w:val="12"/>
  </w:num>
  <w:num w:numId="11">
    <w:abstractNumId w:val="10"/>
  </w:num>
  <w:num w:numId="12">
    <w:abstractNumId w:val="1"/>
  </w:num>
  <w:num w:numId="13">
    <w:abstractNumId w:val="15"/>
  </w:num>
  <w:num w:numId="14">
    <w:abstractNumId w:val="13"/>
  </w:num>
  <w:num w:numId="15">
    <w:abstractNumId w:val="7"/>
  </w:num>
  <w:num w:numId="16">
    <w:abstractNumId w:val="16"/>
  </w:num>
  <w:num w:numId="17">
    <w:abstractNumId w:val="9"/>
  </w:num>
  <w:num w:numId="18">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displayBackgroundShape/>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4CE"/>
    <w:rsid w:val="000015D3"/>
    <w:rsid w:val="00001CE5"/>
    <w:rsid w:val="000032AC"/>
    <w:rsid w:val="00003E34"/>
    <w:rsid w:val="000043F1"/>
    <w:rsid w:val="0000533B"/>
    <w:rsid w:val="00005AEB"/>
    <w:rsid w:val="00007A77"/>
    <w:rsid w:val="00007A9D"/>
    <w:rsid w:val="000104D3"/>
    <w:rsid w:val="00012D7F"/>
    <w:rsid w:val="00013405"/>
    <w:rsid w:val="00014223"/>
    <w:rsid w:val="00014449"/>
    <w:rsid w:val="0001465F"/>
    <w:rsid w:val="00015F59"/>
    <w:rsid w:val="000164A7"/>
    <w:rsid w:val="000203A4"/>
    <w:rsid w:val="00020D0C"/>
    <w:rsid w:val="00021CCD"/>
    <w:rsid w:val="000233AF"/>
    <w:rsid w:val="00023705"/>
    <w:rsid w:val="00023EF8"/>
    <w:rsid w:val="00024868"/>
    <w:rsid w:val="00025463"/>
    <w:rsid w:val="00026421"/>
    <w:rsid w:val="0002675E"/>
    <w:rsid w:val="00027755"/>
    <w:rsid w:val="00027C45"/>
    <w:rsid w:val="000301DF"/>
    <w:rsid w:val="00030432"/>
    <w:rsid w:val="00030DA9"/>
    <w:rsid w:val="00031A99"/>
    <w:rsid w:val="00031CE7"/>
    <w:rsid w:val="00031D33"/>
    <w:rsid w:val="00033F58"/>
    <w:rsid w:val="00034CE6"/>
    <w:rsid w:val="000363F2"/>
    <w:rsid w:val="00036568"/>
    <w:rsid w:val="000368A1"/>
    <w:rsid w:val="000409D8"/>
    <w:rsid w:val="00040AA3"/>
    <w:rsid w:val="00041027"/>
    <w:rsid w:val="00041115"/>
    <w:rsid w:val="00043DAE"/>
    <w:rsid w:val="00044574"/>
    <w:rsid w:val="00044977"/>
    <w:rsid w:val="00045EDF"/>
    <w:rsid w:val="00046430"/>
    <w:rsid w:val="000472D9"/>
    <w:rsid w:val="00047A58"/>
    <w:rsid w:val="0005123E"/>
    <w:rsid w:val="00051868"/>
    <w:rsid w:val="00051993"/>
    <w:rsid w:val="00051E15"/>
    <w:rsid w:val="00051E83"/>
    <w:rsid w:val="000522EE"/>
    <w:rsid w:val="000529D1"/>
    <w:rsid w:val="00053287"/>
    <w:rsid w:val="00053AA2"/>
    <w:rsid w:val="00053BAC"/>
    <w:rsid w:val="00053CFB"/>
    <w:rsid w:val="00053E7A"/>
    <w:rsid w:val="00055E94"/>
    <w:rsid w:val="000565C7"/>
    <w:rsid w:val="0005672A"/>
    <w:rsid w:val="00056951"/>
    <w:rsid w:val="00056CC9"/>
    <w:rsid w:val="00056E39"/>
    <w:rsid w:val="00060748"/>
    <w:rsid w:val="00060ABA"/>
    <w:rsid w:val="00060D97"/>
    <w:rsid w:val="00065F23"/>
    <w:rsid w:val="00071897"/>
    <w:rsid w:val="00072177"/>
    <w:rsid w:val="00072800"/>
    <w:rsid w:val="000736AA"/>
    <w:rsid w:val="00073D41"/>
    <w:rsid w:val="000744F1"/>
    <w:rsid w:val="000769AC"/>
    <w:rsid w:val="00076CDE"/>
    <w:rsid w:val="00081012"/>
    <w:rsid w:val="000822DD"/>
    <w:rsid w:val="00083990"/>
    <w:rsid w:val="00083CBA"/>
    <w:rsid w:val="00084108"/>
    <w:rsid w:val="00084283"/>
    <w:rsid w:val="00084B01"/>
    <w:rsid w:val="00085BE3"/>
    <w:rsid w:val="00086C8D"/>
    <w:rsid w:val="000875CC"/>
    <w:rsid w:val="00090723"/>
    <w:rsid w:val="00090D62"/>
    <w:rsid w:val="000911A8"/>
    <w:rsid w:val="00091568"/>
    <w:rsid w:val="00091AC4"/>
    <w:rsid w:val="00094678"/>
    <w:rsid w:val="00094FA1"/>
    <w:rsid w:val="00095C8C"/>
    <w:rsid w:val="00096262"/>
    <w:rsid w:val="00096FCC"/>
    <w:rsid w:val="00097A7E"/>
    <w:rsid w:val="000A089B"/>
    <w:rsid w:val="000A3029"/>
    <w:rsid w:val="000A5409"/>
    <w:rsid w:val="000A762E"/>
    <w:rsid w:val="000A7ACA"/>
    <w:rsid w:val="000B07CE"/>
    <w:rsid w:val="000B129F"/>
    <w:rsid w:val="000B1310"/>
    <w:rsid w:val="000B1712"/>
    <w:rsid w:val="000B1956"/>
    <w:rsid w:val="000B217E"/>
    <w:rsid w:val="000B6D75"/>
    <w:rsid w:val="000B6F5E"/>
    <w:rsid w:val="000B7A95"/>
    <w:rsid w:val="000B7F10"/>
    <w:rsid w:val="000C0E8B"/>
    <w:rsid w:val="000C15A6"/>
    <w:rsid w:val="000C2711"/>
    <w:rsid w:val="000C2DB7"/>
    <w:rsid w:val="000C4ED1"/>
    <w:rsid w:val="000C53A4"/>
    <w:rsid w:val="000C5DB4"/>
    <w:rsid w:val="000C63FE"/>
    <w:rsid w:val="000C6BB1"/>
    <w:rsid w:val="000C7922"/>
    <w:rsid w:val="000C7B44"/>
    <w:rsid w:val="000D01B0"/>
    <w:rsid w:val="000D0FFC"/>
    <w:rsid w:val="000D13A6"/>
    <w:rsid w:val="000D3254"/>
    <w:rsid w:val="000D4CF3"/>
    <w:rsid w:val="000D58EB"/>
    <w:rsid w:val="000D6DAD"/>
    <w:rsid w:val="000E0005"/>
    <w:rsid w:val="000E187E"/>
    <w:rsid w:val="000E2D82"/>
    <w:rsid w:val="000E38E3"/>
    <w:rsid w:val="000E75A5"/>
    <w:rsid w:val="000F042E"/>
    <w:rsid w:val="000F1F4C"/>
    <w:rsid w:val="000F1FB1"/>
    <w:rsid w:val="000F3255"/>
    <w:rsid w:val="000F400D"/>
    <w:rsid w:val="000F41E0"/>
    <w:rsid w:val="000F4F1E"/>
    <w:rsid w:val="000F5296"/>
    <w:rsid w:val="000F649D"/>
    <w:rsid w:val="000F67AF"/>
    <w:rsid w:val="000F6B03"/>
    <w:rsid w:val="000F700C"/>
    <w:rsid w:val="000F72CF"/>
    <w:rsid w:val="001006BC"/>
    <w:rsid w:val="0010129D"/>
    <w:rsid w:val="00102718"/>
    <w:rsid w:val="00102F36"/>
    <w:rsid w:val="00103B4D"/>
    <w:rsid w:val="00104FA7"/>
    <w:rsid w:val="00105D32"/>
    <w:rsid w:val="00106200"/>
    <w:rsid w:val="00106400"/>
    <w:rsid w:val="00107233"/>
    <w:rsid w:val="00110E42"/>
    <w:rsid w:val="0011122B"/>
    <w:rsid w:val="001132BA"/>
    <w:rsid w:val="00113AEF"/>
    <w:rsid w:val="001150D4"/>
    <w:rsid w:val="0011619F"/>
    <w:rsid w:val="00116BAD"/>
    <w:rsid w:val="0011786D"/>
    <w:rsid w:val="00117CB8"/>
    <w:rsid w:val="001205A1"/>
    <w:rsid w:val="0012092A"/>
    <w:rsid w:val="00120D90"/>
    <w:rsid w:val="00121F75"/>
    <w:rsid w:val="00124429"/>
    <w:rsid w:val="00124656"/>
    <w:rsid w:val="00124882"/>
    <w:rsid w:val="0012521D"/>
    <w:rsid w:val="001257B3"/>
    <w:rsid w:val="00125F71"/>
    <w:rsid w:val="001274A4"/>
    <w:rsid w:val="001301E6"/>
    <w:rsid w:val="0013046B"/>
    <w:rsid w:val="001317D2"/>
    <w:rsid w:val="00133A97"/>
    <w:rsid w:val="001344BD"/>
    <w:rsid w:val="00136BFB"/>
    <w:rsid w:val="00136FFB"/>
    <w:rsid w:val="001374C1"/>
    <w:rsid w:val="00137BEE"/>
    <w:rsid w:val="001406D7"/>
    <w:rsid w:val="0014092C"/>
    <w:rsid w:val="00140D7D"/>
    <w:rsid w:val="00141EAC"/>
    <w:rsid w:val="00141FBF"/>
    <w:rsid w:val="00143F28"/>
    <w:rsid w:val="00144D1C"/>
    <w:rsid w:val="00144DA7"/>
    <w:rsid w:val="00144EF2"/>
    <w:rsid w:val="00144FFE"/>
    <w:rsid w:val="00146359"/>
    <w:rsid w:val="001469AE"/>
    <w:rsid w:val="00146AFD"/>
    <w:rsid w:val="0014712C"/>
    <w:rsid w:val="0014722E"/>
    <w:rsid w:val="001504EE"/>
    <w:rsid w:val="001517E8"/>
    <w:rsid w:val="00151B7F"/>
    <w:rsid w:val="00153063"/>
    <w:rsid w:val="00153356"/>
    <w:rsid w:val="0015363A"/>
    <w:rsid w:val="00155FC2"/>
    <w:rsid w:val="00156066"/>
    <w:rsid w:val="001564E9"/>
    <w:rsid w:val="001574A8"/>
    <w:rsid w:val="00160384"/>
    <w:rsid w:val="00161285"/>
    <w:rsid w:val="00162579"/>
    <w:rsid w:val="00164237"/>
    <w:rsid w:val="0016426D"/>
    <w:rsid w:val="001652E3"/>
    <w:rsid w:val="00165CFD"/>
    <w:rsid w:val="001661B9"/>
    <w:rsid w:val="00166823"/>
    <w:rsid w:val="00166EE3"/>
    <w:rsid w:val="001674F7"/>
    <w:rsid w:val="00167702"/>
    <w:rsid w:val="001678EF"/>
    <w:rsid w:val="00167A99"/>
    <w:rsid w:val="00170A42"/>
    <w:rsid w:val="00171BDB"/>
    <w:rsid w:val="0017213C"/>
    <w:rsid w:val="001730C1"/>
    <w:rsid w:val="00173316"/>
    <w:rsid w:val="00174231"/>
    <w:rsid w:val="0017599A"/>
    <w:rsid w:val="00176682"/>
    <w:rsid w:val="00177BF6"/>
    <w:rsid w:val="00177DB8"/>
    <w:rsid w:val="00180C80"/>
    <w:rsid w:val="001846C4"/>
    <w:rsid w:val="00186F4A"/>
    <w:rsid w:val="00187F42"/>
    <w:rsid w:val="001908E0"/>
    <w:rsid w:val="00190C8A"/>
    <w:rsid w:val="00191FC2"/>
    <w:rsid w:val="00193B46"/>
    <w:rsid w:val="001941F0"/>
    <w:rsid w:val="0019468D"/>
    <w:rsid w:val="00195D29"/>
    <w:rsid w:val="0019777D"/>
    <w:rsid w:val="001A01CB"/>
    <w:rsid w:val="001A0CE6"/>
    <w:rsid w:val="001A0FF2"/>
    <w:rsid w:val="001A20BD"/>
    <w:rsid w:val="001A2339"/>
    <w:rsid w:val="001A2FC2"/>
    <w:rsid w:val="001A33B0"/>
    <w:rsid w:val="001A364D"/>
    <w:rsid w:val="001A4627"/>
    <w:rsid w:val="001A4FD7"/>
    <w:rsid w:val="001A5DC1"/>
    <w:rsid w:val="001B2FDD"/>
    <w:rsid w:val="001B785D"/>
    <w:rsid w:val="001B7B22"/>
    <w:rsid w:val="001C145A"/>
    <w:rsid w:val="001C1A13"/>
    <w:rsid w:val="001C2439"/>
    <w:rsid w:val="001C26A7"/>
    <w:rsid w:val="001C41CD"/>
    <w:rsid w:val="001C4972"/>
    <w:rsid w:val="001C5893"/>
    <w:rsid w:val="001C604E"/>
    <w:rsid w:val="001C6788"/>
    <w:rsid w:val="001C7971"/>
    <w:rsid w:val="001D0EB0"/>
    <w:rsid w:val="001D11BF"/>
    <w:rsid w:val="001D1D74"/>
    <w:rsid w:val="001D2A51"/>
    <w:rsid w:val="001D33A3"/>
    <w:rsid w:val="001D341F"/>
    <w:rsid w:val="001D39B9"/>
    <w:rsid w:val="001D41F1"/>
    <w:rsid w:val="001D4CC4"/>
    <w:rsid w:val="001D4D00"/>
    <w:rsid w:val="001D4EC1"/>
    <w:rsid w:val="001D4FE1"/>
    <w:rsid w:val="001D7A2E"/>
    <w:rsid w:val="001E2D2A"/>
    <w:rsid w:val="001E344B"/>
    <w:rsid w:val="001E3A3E"/>
    <w:rsid w:val="001E3FE0"/>
    <w:rsid w:val="001E40B2"/>
    <w:rsid w:val="001E6820"/>
    <w:rsid w:val="001E6B9E"/>
    <w:rsid w:val="001E70C2"/>
    <w:rsid w:val="001F312F"/>
    <w:rsid w:val="001F4057"/>
    <w:rsid w:val="001F5524"/>
    <w:rsid w:val="001F6C3D"/>
    <w:rsid w:val="001F7F48"/>
    <w:rsid w:val="002005CE"/>
    <w:rsid w:val="002012D9"/>
    <w:rsid w:val="002019B9"/>
    <w:rsid w:val="00202F6D"/>
    <w:rsid w:val="00203003"/>
    <w:rsid w:val="002034E6"/>
    <w:rsid w:val="002036FE"/>
    <w:rsid w:val="00204FA1"/>
    <w:rsid w:val="00205F5C"/>
    <w:rsid w:val="002060FB"/>
    <w:rsid w:val="002067A2"/>
    <w:rsid w:val="00210E98"/>
    <w:rsid w:val="002110C0"/>
    <w:rsid w:val="0021476E"/>
    <w:rsid w:val="00214824"/>
    <w:rsid w:val="0021519E"/>
    <w:rsid w:val="00215EF4"/>
    <w:rsid w:val="002163B2"/>
    <w:rsid w:val="00216D95"/>
    <w:rsid w:val="00216EB7"/>
    <w:rsid w:val="00217482"/>
    <w:rsid w:val="00217C55"/>
    <w:rsid w:val="00217D77"/>
    <w:rsid w:val="0022042C"/>
    <w:rsid w:val="00220E06"/>
    <w:rsid w:val="002216C5"/>
    <w:rsid w:val="0022195A"/>
    <w:rsid w:val="00224BE8"/>
    <w:rsid w:val="00224FF7"/>
    <w:rsid w:val="0022553C"/>
    <w:rsid w:val="00226F39"/>
    <w:rsid w:val="00227D22"/>
    <w:rsid w:val="00231B19"/>
    <w:rsid w:val="00232EBA"/>
    <w:rsid w:val="00233ADF"/>
    <w:rsid w:val="00233B57"/>
    <w:rsid w:val="002340E8"/>
    <w:rsid w:val="00234207"/>
    <w:rsid w:val="002355F0"/>
    <w:rsid w:val="002355FB"/>
    <w:rsid w:val="00237EB7"/>
    <w:rsid w:val="00240B45"/>
    <w:rsid w:val="00241717"/>
    <w:rsid w:val="002418D9"/>
    <w:rsid w:val="00241B23"/>
    <w:rsid w:val="00241CF2"/>
    <w:rsid w:val="0024245C"/>
    <w:rsid w:val="00245C05"/>
    <w:rsid w:val="002468E3"/>
    <w:rsid w:val="00246B6B"/>
    <w:rsid w:val="00247460"/>
    <w:rsid w:val="00247D2B"/>
    <w:rsid w:val="00250903"/>
    <w:rsid w:val="002510E5"/>
    <w:rsid w:val="002512F3"/>
    <w:rsid w:val="0025149B"/>
    <w:rsid w:val="002523FB"/>
    <w:rsid w:val="00252A2D"/>
    <w:rsid w:val="00252B4F"/>
    <w:rsid w:val="00256A92"/>
    <w:rsid w:val="00256F64"/>
    <w:rsid w:val="00257CAB"/>
    <w:rsid w:val="00260E3F"/>
    <w:rsid w:val="00261EAA"/>
    <w:rsid w:val="002624B2"/>
    <w:rsid w:val="00263F56"/>
    <w:rsid w:val="0026769C"/>
    <w:rsid w:val="0027068F"/>
    <w:rsid w:val="00272747"/>
    <w:rsid w:val="00272A9A"/>
    <w:rsid w:val="002730E8"/>
    <w:rsid w:val="002758CE"/>
    <w:rsid w:val="002763E3"/>
    <w:rsid w:val="00276873"/>
    <w:rsid w:val="002769FF"/>
    <w:rsid w:val="002825CE"/>
    <w:rsid w:val="00282827"/>
    <w:rsid w:val="0028354C"/>
    <w:rsid w:val="00283BF4"/>
    <w:rsid w:val="00286390"/>
    <w:rsid w:val="002867E4"/>
    <w:rsid w:val="002876BB"/>
    <w:rsid w:val="002877E8"/>
    <w:rsid w:val="0029104F"/>
    <w:rsid w:val="00291814"/>
    <w:rsid w:val="0029501C"/>
    <w:rsid w:val="002955FB"/>
    <w:rsid w:val="00296405"/>
    <w:rsid w:val="0029700C"/>
    <w:rsid w:val="002A189A"/>
    <w:rsid w:val="002A24E2"/>
    <w:rsid w:val="002A2DD1"/>
    <w:rsid w:val="002A33B2"/>
    <w:rsid w:val="002A3F35"/>
    <w:rsid w:val="002A44EC"/>
    <w:rsid w:val="002A46C0"/>
    <w:rsid w:val="002A5FA1"/>
    <w:rsid w:val="002A7010"/>
    <w:rsid w:val="002B0E55"/>
    <w:rsid w:val="002B1772"/>
    <w:rsid w:val="002B26CF"/>
    <w:rsid w:val="002B2D42"/>
    <w:rsid w:val="002B3F30"/>
    <w:rsid w:val="002B47A0"/>
    <w:rsid w:val="002B5405"/>
    <w:rsid w:val="002B5A20"/>
    <w:rsid w:val="002B63C3"/>
    <w:rsid w:val="002B7866"/>
    <w:rsid w:val="002B7D62"/>
    <w:rsid w:val="002B7F21"/>
    <w:rsid w:val="002C0396"/>
    <w:rsid w:val="002C06E5"/>
    <w:rsid w:val="002C1302"/>
    <w:rsid w:val="002C1D3E"/>
    <w:rsid w:val="002C1DA9"/>
    <w:rsid w:val="002C1DB2"/>
    <w:rsid w:val="002C1E7B"/>
    <w:rsid w:val="002C2BCB"/>
    <w:rsid w:val="002C46BE"/>
    <w:rsid w:val="002C47E6"/>
    <w:rsid w:val="002C4957"/>
    <w:rsid w:val="002C4C83"/>
    <w:rsid w:val="002C5C00"/>
    <w:rsid w:val="002C6400"/>
    <w:rsid w:val="002D1A85"/>
    <w:rsid w:val="002D22D6"/>
    <w:rsid w:val="002D2709"/>
    <w:rsid w:val="002D3493"/>
    <w:rsid w:val="002E0ACE"/>
    <w:rsid w:val="002E0E41"/>
    <w:rsid w:val="002E12A5"/>
    <w:rsid w:val="002E1B35"/>
    <w:rsid w:val="002E1F03"/>
    <w:rsid w:val="002E1FFB"/>
    <w:rsid w:val="002E2E36"/>
    <w:rsid w:val="002E2EDE"/>
    <w:rsid w:val="002E5EE1"/>
    <w:rsid w:val="002E6258"/>
    <w:rsid w:val="002E6E52"/>
    <w:rsid w:val="002E72C5"/>
    <w:rsid w:val="002E7C4E"/>
    <w:rsid w:val="002F0105"/>
    <w:rsid w:val="002F1164"/>
    <w:rsid w:val="002F28F8"/>
    <w:rsid w:val="002F37AB"/>
    <w:rsid w:val="002F3AB3"/>
    <w:rsid w:val="002F3DF9"/>
    <w:rsid w:val="002F684E"/>
    <w:rsid w:val="002F7761"/>
    <w:rsid w:val="002F78AC"/>
    <w:rsid w:val="00302727"/>
    <w:rsid w:val="003047B4"/>
    <w:rsid w:val="00304DCD"/>
    <w:rsid w:val="00306D47"/>
    <w:rsid w:val="0031055C"/>
    <w:rsid w:val="0031092C"/>
    <w:rsid w:val="0031103A"/>
    <w:rsid w:val="00311991"/>
    <w:rsid w:val="003128C8"/>
    <w:rsid w:val="00312F24"/>
    <w:rsid w:val="003155B5"/>
    <w:rsid w:val="00315921"/>
    <w:rsid w:val="0031600B"/>
    <w:rsid w:val="003160C8"/>
    <w:rsid w:val="00316794"/>
    <w:rsid w:val="00316991"/>
    <w:rsid w:val="00316F59"/>
    <w:rsid w:val="00317ABB"/>
    <w:rsid w:val="003200D6"/>
    <w:rsid w:val="003208A9"/>
    <w:rsid w:val="003234C6"/>
    <w:rsid w:val="00323E06"/>
    <w:rsid w:val="00324A76"/>
    <w:rsid w:val="003261AB"/>
    <w:rsid w:val="00326505"/>
    <w:rsid w:val="00327979"/>
    <w:rsid w:val="00327A5F"/>
    <w:rsid w:val="00332079"/>
    <w:rsid w:val="003320EA"/>
    <w:rsid w:val="00332427"/>
    <w:rsid w:val="00332CC8"/>
    <w:rsid w:val="00333449"/>
    <w:rsid w:val="00334F1E"/>
    <w:rsid w:val="003355B6"/>
    <w:rsid w:val="00335708"/>
    <w:rsid w:val="00335D01"/>
    <w:rsid w:val="00340FFF"/>
    <w:rsid w:val="0034262C"/>
    <w:rsid w:val="00342682"/>
    <w:rsid w:val="00342B52"/>
    <w:rsid w:val="0034489D"/>
    <w:rsid w:val="003459AA"/>
    <w:rsid w:val="00345BE2"/>
    <w:rsid w:val="00345E5B"/>
    <w:rsid w:val="00346157"/>
    <w:rsid w:val="00350EA2"/>
    <w:rsid w:val="00351447"/>
    <w:rsid w:val="00352118"/>
    <w:rsid w:val="0035271E"/>
    <w:rsid w:val="003543E3"/>
    <w:rsid w:val="00354497"/>
    <w:rsid w:val="00355145"/>
    <w:rsid w:val="00356967"/>
    <w:rsid w:val="00356FC8"/>
    <w:rsid w:val="00357648"/>
    <w:rsid w:val="0035781B"/>
    <w:rsid w:val="00357D98"/>
    <w:rsid w:val="003604E9"/>
    <w:rsid w:val="0036156C"/>
    <w:rsid w:val="00362A24"/>
    <w:rsid w:val="00362E4F"/>
    <w:rsid w:val="00362EEF"/>
    <w:rsid w:val="00365029"/>
    <w:rsid w:val="00365954"/>
    <w:rsid w:val="00366211"/>
    <w:rsid w:val="00366C55"/>
    <w:rsid w:val="003673A1"/>
    <w:rsid w:val="003676BC"/>
    <w:rsid w:val="00367F98"/>
    <w:rsid w:val="00370068"/>
    <w:rsid w:val="003707F7"/>
    <w:rsid w:val="00370ED3"/>
    <w:rsid w:val="00371109"/>
    <w:rsid w:val="00371EE1"/>
    <w:rsid w:val="003731E6"/>
    <w:rsid w:val="00373E2C"/>
    <w:rsid w:val="0037457B"/>
    <w:rsid w:val="00375B48"/>
    <w:rsid w:val="00376616"/>
    <w:rsid w:val="003766FF"/>
    <w:rsid w:val="00376A63"/>
    <w:rsid w:val="00377830"/>
    <w:rsid w:val="00381A43"/>
    <w:rsid w:val="00381DEC"/>
    <w:rsid w:val="00381F19"/>
    <w:rsid w:val="003824FA"/>
    <w:rsid w:val="0038267D"/>
    <w:rsid w:val="00382D3C"/>
    <w:rsid w:val="00382E0C"/>
    <w:rsid w:val="0038327C"/>
    <w:rsid w:val="00383967"/>
    <w:rsid w:val="00383FB3"/>
    <w:rsid w:val="00385C37"/>
    <w:rsid w:val="00385EF8"/>
    <w:rsid w:val="0038764E"/>
    <w:rsid w:val="00391092"/>
    <w:rsid w:val="00392195"/>
    <w:rsid w:val="003923DF"/>
    <w:rsid w:val="003926A8"/>
    <w:rsid w:val="00392B06"/>
    <w:rsid w:val="0039393C"/>
    <w:rsid w:val="00393BBC"/>
    <w:rsid w:val="00393C3F"/>
    <w:rsid w:val="00394D59"/>
    <w:rsid w:val="00396A25"/>
    <w:rsid w:val="0039791B"/>
    <w:rsid w:val="0039799C"/>
    <w:rsid w:val="003A1008"/>
    <w:rsid w:val="003A1521"/>
    <w:rsid w:val="003A37AE"/>
    <w:rsid w:val="003A3C8C"/>
    <w:rsid w:val="003A48D8"/>
    <w:rsid w:val="003A4D98"/>
    <w:rsid w:val="003A5B48"/>
    <w:rsid w:val="003A642F"/>
    <w:rsid w:val="003A798E"/>
    <w:rsid w:val="003B087C"/>
    <w:rsid w:val="003B1353"/>
    <w:rsid w:val="003B1F0D"/>
    <w:rsid w:val="003B2246"/>
    <w:rsid w:val="003B27C5"/>
    <w:rsid w:val="003B3BA9"/>
    <w:rsid w:val="003B4F1B"/>
    <w:rsid w:val="003B53B0"/>
    <w:rsid w:val="003B6989"/>
    <w:rsid w:val="003B70DA"/>
    <w:rsid w:val="003C0589"/>
    <w:rsid w:val="003C1E0A"/>
    <w:rsid w:val="003C2A6A"/>
    <w:rsid w:val="003C3394"/>
    <w:rsid w:val="003C62AB"/>
    <w:rsid w:val="003C6721"/>
    <w:rsid w:val="003C6ABA"/>
    <w:rsid w:val="003C6AE0"/>
    <w:rsid w:val="003D1F9B"/>
    <w:rsid w:val="003D338A"/>
    <w:rsid w:val="003D35F2"/>
    <w:rsid w:val="003D3A34"/>
    <w:rsid w:val="003D47E6"/>
    <w:rsid w:val="003D7012"/>
    <w:rsid w:val="003D734E"/>
    <w:rsid w:val="003E118F"/>
    <w:rsid w:val="003E1471"/>
    <w:rsid w:val="003E2CBC"/>
    <w:rsid w:val="003E33E3"/>
    <w:rsid w:val="003E4284"/>
    <w:rsid w:val="003E6B8B"/>
    <w:rsid w:val="003E6C2A"/>
    <w:rsid w:val="003F0553"/>
    <w:rsid w:val="003F0FCF"/>
    <w:rsid w:val="003F5D6C"/>
    <w:rsid w:val="003F5DCA"/>
    <w:rsid w:val="003F7863"/>
    <w:rsid w:val="0040011C"/>
    <w:rsid w:val="00400156"/>
    <w:rsid w:val="004011E8"/>
    <w:rsid w:val="0040131A"/>
    <w:rsid w:val="00402B82"/>
    <w:rsid w:val="00404374"/>
    <w:rsid w:val="0040481E"/>
    <w:rsid w:val="00405C5A"/>
    <w:rsid w:val="004063E1"/>
    <w:rsid w:val="00406450"/>
    <w:rsid w:val="004073BA"/>
    <w:rsid w:val="0040755B"/>
    <w:rsid w:val="004077BE"/>
    <w:rsid w:val="00412E8B"/>
    <w:rsid w:val="00413957"/>
    <w:rsid w:val="00414C8F"/>
    <w:rsid w:val="0041534C"/>
    <w:rsid w:val="00416A52"/>
    <w:rsid w:val="00416D2F"/>
    <w:rsid w:val="00416E22"/>
    <w:rsid w:val="00416EAC"/>
    <w:rsid w:val="004175F1"/>
    <w:rsid w:val="004201F4"/>
    <w:rsid w:val="00420938"/>
    <w:rsid w:val="0042103B"/>
    <w:rsid w:val="004214F1"/>
    <w:rsid w:val="00421952"/>
    <w:rsid w:val="0042202F"/>
    <w:rsid w:val="00422BBE"/>
    <w:rsid w:val="0042307E"/>
    <w:rsid w:val="00423595"/>
    <w:rsid w:val="0042416E"/>
    <w:rsid w:val="00425A99"/>
    <w:rsid w:val="004305A5"/>
    <w:rsid w:val="00430623"/>
    <w:rsid w:val="00430DC5"/>
    <w:rsid w:val="00431175"/>
    <w:rsid w:val="004325C4"/>
    <w:rsid w:val="00432803"/>
    <w:rsid w:val="004337AC"/>
    <w:rsid w:val="00433A20"/>
    <w:rsid w:val="00433A56"/>
    <w:rsid w:val="0043514D"/>
    <w:rsid w:val="00435485"/>
    <w:rsid w:val="004357DF"/>
    <w:rsid w:val="00435CDF"/>
    <w:rsid w:val="0043775C"/>
    <w:rsid w:val="00437A3F"/>
    <w:rsid w:val="00442DA5"/>
    <w:rsid w:val="004437B5"/>
    <w:rsid w:val="004453A3"/>
    <w:rsid w:val="004455C7"/>
    <w:rsid w:val="00445C23"/>
    <w:rsid w:val="00446F14"/>
    <w:rsid w:val="0044761C"/>
    <w:rsid w:val="00447814"/>
    <w:rsid w:val="0045037E"/>
    <w:rsid w:val="00450882"/>
    <w:rsid w:val="00450B95"/>
    <w:rsid w:val="00450EDD"/>
    <w:rsid w:val="004513EE"/>
    <w:rsid w:val="00453332"/>
    <w:rsid w:val="00454ACC"/>
    <w:rsid w:val="0045620F"/>
    <w:rsid w:val="00456311"/>
    <w:rsid w:val="004603DD"/>
    <w:rsid w:val="00461346"/>
    <w:rsid w:val="00461555"/>
    <w:rsid w:val="0046194A"/>
    <w:rsid w:val="004624C7"/>
    <w:rsid w:val="00463AF7"/>
    <w:rsid w:val="00463FA5"/>
    <w:rsid w:val="00464650"/>
    <w:rsid w:val="00465034"/>
    <w:rsid w:val="00465AE9"/>
    <w:rsid w:val="00467E01"/>
    <w:rsid w:val="00470489"/>
    <w:rsid w:val="00471598"/>
    <w:rsid w:val="00472DF5"/>
    <w:rsid w:val="0047310D"/>
    <w:rsid w:val="004736DC"/>
    <w:rsid w:val="00475082"/>
    <w:rsid w:val="004756DD"/>
    <w:rsid w:val="004807E0"/>
    <w:rsid w:val="004836EF"/>
    <w:rsid w:val="004839B2"/>
    <w:rsid w:val="004874B2"/>
    <w:rsid w:val="00487572"/>
    <w:rsid w:val="00487B00"/>
    <w:rsid w:val="004901F5"/>
    <w:rsid w:val="0049190D"/>
    <w:rsid w:val="004920B5"/>
    <w:rsid w:val="00492A83"/>
    <w:rsid w:val="004933B9"/>
    <w:rsid w:val="00493A4F"/>
    <w:rsid w:val="0049665B"/>
    <w:rsid w:val="00496E8C"/>
    <w:rsid w:val="004970D3"/>
    <w:rsid w:val="004971A5"/>
    <w:rsid w:val="004A08DD"/>
    <w:rsid w:val="004A298D"/>
    <w:rsid w:val="004A2CD7"/>
    <w:rsid w:val="004A534B"/>
    <w:rsid w:val="004A53DC"/>
    <w:rsid w:val="004A73DF"/>
    <w:rsid w:val="004B0216"/>
    <w:rsid w:val="004B04B8"/>
    <w:rsid w:val="004B0C15"/>
    <w:rsid w:val="004B123B"/>
    <w:rsid w:val="004B1E4E"/>
    <w:rsid w:val="004B2FA5"/>
    <w:rsid w:val="004B4CD0"/>
    <w:rsid w:val="004B5771"/>
    <w:rsid w:val="004B64B7"/>
    <w:rsid w:val="004B64D4"/>
    <w:rsid w:val="004B67E4"/>
    <w:rsid w:val="004B6DFE"/>
    <w:rsid w:val="004B748B"/>
    <w:rsid w:val="004C0036"/>
    <w:rsid w:val="004C190D"/>
    <w:rsid w:val="004C2709"/>
    <w:rsid w:val="004C2B33"/>
    <w:rsid w:val="004C3153"/>
    <w:rsid w:val="004C3216"/>
    <w:rsid w:val="004C3E7D"/>
    <w:rsid w:val="004C6BAF"/>
    <w:rsid w:val="004C7452"/>
    <w:rsid w:val="004D0942"/>
    <w:rsid w:val="004D26E3"/>
    <w:rsid w:val="004D3152"/>
    <w:rsid w:val="004D48CC"/>
    <w:rsid w:val="004D568C"/>
    <w:rsid w:val="004D5772"/>
    <w:rsid w:val="004D5AF7"/>
    <w:rsid w:val="004D643D"/>
    <w:rsid w:val="004D6B58"/>
    <w:rsid w:val="004D73E7"/>
    <w:rsid w:val="004D75CC"/>
    <w:rsid w:val="004D7CEF"/>
    <w:rsid w:val="004E0084"/>
    <w:rsid w:val="004E0333"/>
    <w:rsid w:val="004E1297"/>
    <w:rsid w:val="004E1617"/>
    <w:rsid w:val="004E1D3B"/>
    <w:rsid w:val="004E38BB"/>
    <w:rsid w:val="004E434E"/>
    <w:rsid w:val="004E46E3"/>
    <w:rsid w:val="004E5914"/>
    <w:rsid w:val="004E7400"/>
    <w:rsid w:val="004F05FA"/>
    <w:rsid w:val="004F1622"/>
    <w:rsid w:val="004F1DC2"/>
    <w:rsid w:val="004F1EAC"/>
    <w:rsid w:val="004F3FB0"/>
    <w:rsid w:val="004F44E1"/>
    <w:rsid w:val="004F4DF4"/>
    <w:rsid w:val="004F555D"/>
    <w:rsid w:val="004F6F07"/>
    <w:rsid w:val="004F78CB"/>
    <w:rsid w:val="005000FD"/>
    <w:rsid w:val="0050108C"/>
    <w:rsid w:val="00501646"/>
    <w:rsid w:val="005016E4"/>
    <w:rsid w:val="0050285C"/>
    <w:rsid w:val="005032D0"/>
    <w:rsid w:val="0050365D"/>
    <w:rsid w:val="0050439B"/>
    <w:rsid w:val="005047C7"/>
    <w:rsid w:val="00506942"/>
    <w:rsid w:val="0051013E"/>
    <w:rsid w:val="0051110E"/>
    <w:rsid w:val="00512BC7"/>
    <w:rsid w:val="00513BFE"/>
    <w:rsid w:val="00514062"/>
    <w:rsid w:val="00514378"/>
    <w:rsid w:val="005143C8"/>
    <w:rsid w:val="00516FB8"/>
    <w:rsid w:val="00517AF6"/>
    <w:rsid w:val="00522489"/>
    <w:rsid w:val="0052252C"/>
    <w:rsid w:val="00523956"/>
    <w:rsid w:val="00525AB8"/>
    <w:rsid w:val="00525CC8"/>
    <w:rsid w:val="005313B2"/>
    <w:rsid w:val="005315ED"/>
    <w:rsid w:val="005316DC"/>
    <w:rsid w:val="005329AC"/>
    <w:rsid w:val="00533A66"/>
    <w:rsid w:val="00533AF3"/>
    <w:rsid w:val="0053403C"/>
    <w:rsid w:val="00534CE6"/>
    <w:rsid w:val="005354C1"/>
    <w:rsid w:val="005355F5"/>
    <w:rsid w:val="00536C7A"/>
    <w:rsid w:val="00540591"/>
    <w:rsid w:val="005409BC"/>
    <w:rsid w:val="00540DFD"/>
    <w:rsid w:val="00540F47"/>
    <w:rsid w:val="005410B8"/>
    <w:rsid w:val="00541DBF"/>
    <w:rsid w:val="00543862"/>
    <w:rsid w:val="00543BE7"/>
    <w:rsid w:val="00545FE9"/>
    <w:rsid w:val="00547364"/>
    <w:rsid w:val="00547B9B"/>
    <w:rsid w:val="0055093E"/>
    <w:rsid w:val="00551444"/>
    <w:rsid w:val="00551CDE"/>
    <w:rsid w:val="00552749"/>
    <w:rsid w:val="00554127"/>
    <w:rsid w:val="00554751"/>
    <w:rsid w:val="0055562F"/>
    <w:rsid w:val="00555842"/>
    <w:rsid w:val="005566F6"/>
    <w:rsid w:val="00556B0D"/>
    <w:rsid w:val="00556E2B"/>
    <w:rsid w:val="0055748E"/>
    <w:rsid w:val="0055766F"/>
    <w:rsid w:val="00557D78"/>
    <w:rsid w:val="005604FD"/>
    <w:rsid w:val="00560AC7"/>
    <w:rsid w:val="0056190B"/>
    <w:rsid w:val="0056367B"/>
    <w:rsid w:val="005647E0"/>
    <w:rsid w:val="005648AB"/>
    <w:rsid w:val="00564FB0"/>
    <w:rsid w:val="005651F2"/>
    <w:rsid w:val="00565300"/>
    <w:rsid w:val="005668E5"/>
    <w:rsid w:val="0056708C"/>
    <w:rsid w:val="00572602"/>
    <w:rsid w:val="00573AA8"/>
    <w:rsid w:val="00573EBA"/>
    <w:rsid w:val="00575352"/>
    <w:rsid w:val="0057536D"/>
    <w:rsid w:val="00575ECA"/>
    <w:rsid w:val="005762D5"/>
    <w:rsid w:val="005776D2"/>
    <w:rsid w:val="00577DD8"/>
    <w:rsid w:val="00580807"/>
    <w:rsid w:val="00580A50"/>
    <w:rsid w:val="00581209"/>
    <w:rsid w:val="00582378"/>
    <w:rsid w:val="00582BF8"/>
    <w:rsid w:val="0058330B"/>
    <w:rsid w:val="00583337"/>
    <w:rsid w:val="0058395D"/>
    <w:rsid w:val="00583DE0"/>
    <w:rsid w:val="0058407D"/>
    <w:rsid w:val="0058413A"/>
    <w:rsid w:val="005859DC"/>
    <w:rsid w:val="00586589"/>
    <w:rsid w:val="00586E30"/>
    <w:rsid w:val="00590E78"/>
    <w:rsid w:val="00591B6A"/>
    <w:rsid w:val="005924B2"/>
    <w:rsid w:val="005A01A4"/>
    <w:rsid w:val="005A1ECC"/>
    <w:rsid w:val="005A1FEB"/>
    <w:rsid w:val="005A2F17"/>
    <w:rsid w:val="005A4A23"/>
    <w:rsid w:val="005A5F93"/>
    <w:rsid w:val="005A7F46"/>
    <w:rsid w:val="005B0D60"/>
    <w:rsid w:val="005B2E68"/>
    <w:rsid w:val="005B52FC"/>
    <w:rsid w:val="005B5C36"/>
    <w:rsid w:val="005B694E"/>
    <w:rsid w:val="005C082D"/>
    <w:rsid w:val="005C10CE"/>
    <w:rsid w:val="005C3949"/>
    <w:rsid w:val="005C4790"/>
    <w:rsid w:val="005C4FD2"/>
    <w:rsid w:val="005C6C91"/>
    <w:rsid w:val="005D132E"/>
    <w:rsid w:val="005D3EE6"/>
    <w:rsid w:val="005D42FD"/>
    <w:rsid w:val="005D50AA"/>
    <w:rsid w:val="005D5742"/>
    <w:rsid w:val="005D6DB1"/>
    <w:rsid w:val="005D740D"/>
    <w:rsid w:val="005E0FE9"/>
    <w:rsid w:val="005E21E0"/>
    <w:rsid w:val="005E2835"/>
    <w:rsid w:val="005E5EAF"/>
    <w:rsid w:val="005E6B25"/>
    <w:rsid w:val="005F2E8E"/>
    <w:rsid w:val="005F3192"/>
    <w:rsid w:val="005F3936"/>
    <w:rsid w:val="005F40D6"/>
    <w:rsid w:val="005F425D"/>
    <w:rsid w:val="005F4856"/>
    <w:rsid w:val="005F4EE5"/>
    <w:rsid w:val="005F4F46"/>
    <w:rsid w:val="005F7315"/>
    <w:rsid w:val="00600BD5"/>
    <w:rsid w:val="00601EA0"/>
    <w:rsid w:val="006020CB"/>
    <w:rsid w:val="006023F4"/>
    <w:rsid w:val="006045E4"/>
    <w:rsid w:val="006050CF"/>
    <w:rsid w:val="0060513B"/>
    <w:rsid w:val="00606848"/>
    <w:rsid w:val="00607267"/>
    <w:rsid w:val="00610696"/>
    <w:rsid w:val="00610922"/>
    <w:rsid w:val="00612308"/>
    <w:rsid w:val="0061288E"/>
    <w:rsid w:val="00613CBB"/>
    <w:rsid w:val="00613E57"/>
    <w:rsid w:val="006148B0"/>
    <w:rsid w:val="006170B3"/>
    <w:rsid w:val="006171AB"/>
    <w:rsid w:val="00617929"/>
    <w:rsid w:val="00622214"/>
    <w:rsid w:val="0062236A"/>
    <w:rsid w:val="0062466D"/>
    <w:rsid w:val="00625AD6"/>
    <w:rsid w:val="00626353"/>
    <w:rsid w:val="00630188"/>
    <w:rsid w:val="00633DEC"/>
    <w:rsid w:val="0063422E"/>
    <w:rsid w:val="0063436B"/>
    <w:rsid w:val="00634A6B"/>
    <w:rsid w:val="0063616F"/>
    <w:rsid w:val="00636885"/>
    <w:rsid w:val="00636A7F"/>
    <w:rsid w:val="0064196D"/>
    <w:rsid w:val="00642731"/>
    <w:rsid w:val="00642DB7"/>
    <w:rsid w:val="00642EB1"/>
    <w:rsid w:val="00643E8E"/>
    <w:rsid w:val="00644632"/>
    <w:rsid w:val="0064577C"/>
    <w:rsid w:val="00645AC0"/>
    <w:rsid w:val="00645F2E"/>
    <w:rsid w:val="0064645B"/>
    <w:rsid w:val="00646E18"/>
    <w:rsid w:val="00646F34"/>
    <w:rsid w:val="0065064B"/>
    <w:rsid w:val="00651DAE"/>
    <w:rsid w:val="00652BB8"/>
    <w:rsid w:val="006535C4"/>
    <w:rsid w:val="00653BBE"/>
    <w:rsid w:val="00653D2B"/>
    <w:rsid w:val="00654C41"/>
    <w:rsid w:val="00654E4A"/>
    <w:rsid w:val="006562BF"/>
    <w:rsid w:val="00656624"/>
    <w:rsid w:val="00657192"/>
    <w:rsid w:val="006629F1"/>
    <w:rsid w:val="00662AAD"/>
    <w:rsid w:val="00662E07"/>
    <w:rsid w:val="0066588C"/>
    <w:rsid w:val="00665BA6"/>
    <w:rsid w:val="00666504"/>
    <w:rsid w:val="0066665D"/>
    <w:rsid w:val="00666C69"/>
    <w:rsid w:val="0067057E"/>
    <w:rsid w:val="00671332"/>
    <w:rsid w:val="00671DAC"/>
    <w:rsid w:val="006757AD"/>
    <w:rsid w:val="0067739C"/>
    <w:rsid w:val="00680F9D"/>
    <w:rsid w:val="0068163D"/>
    <w:rsid w:val="006817BE"/>
    <w:rsid w:val="0068249A"/>
    <w:rsid w:val="006829D1"/>
    <w:rsid w:val="00683680"/>
    <w:rsid w:val="00685C42"/>
    <w:rsid w:val="006869AA"/>
    <w:rsid w:val="006875B1"/>
    <w:rsid w:val="006900C9"/>
    <w:rsid w:val="00690A2E"/>
    <w:rsid w:val="00691266"/>
    <w:rsid w:val="00691FFA"/>
    <w:rsid w:val="0069224F"/>
    <w:rsid w:val="00692635"/>
    <w:rsid w:val="00693922"/>
    <w:rsid w:val="006945DC"/>
    <w:rsid w:val="00697424"/>
    <w:rsid w:val="006978C3"/>
    <w:rsid w:val="006A0256"/>
    <w:rsid w:val="006A1738"/>
    <w:rsid w:val="006A209B"/>
    <w:rsid w:val="006A2DE6"/>
    <w:rsid w:val="006A3D18"/>
    <w:rsid w:val="006A4AE3"/>
    <w:rsid w:val="006A5019"/>
    <w:rsid w:val="006A600B"/>
    <w:rsid w:val="006A7DF9"/>
    <w:rsid w:val="006B13D1"/>
    <w:rsid w:val="006B16E0"/>
    <w:rsid w:val="006B4ED6"/>
    <w:rsid w:val="006B5220"/>
    <w:rsid w:val="006B5D79"/>
    <w:rsid w:val="006B5D98"/>
    <w:rsid w:val="006B6843"/>
    <w:rsid w:val="006C138A"/>
    <w:rsid w:val="006C430F"/>
    <w:rsid w:val="006C4496"/>
    <w:rsid w:val="006C4676"/>
    <w:rsid w:val="006C5181"/>
    <w:rsid w:val="006C60E6"/>
    <w:rsid w:val="006C63A3"/>
    <w:rsid w:val="006D0630"/>
    <w:rsid w:val="006D065C"/>
    <w:rsid w:val="006D0F0A"/>
    <w:rsid w:val="006D4A03"/>
    <w:rsid w:val="006D4C71"/>
    <w:rsid w:val="006D60AA"/>
    <w:rsid w:val="006D6E45"/>
    <w:rsid w:val="006E0EA4"/>
    <w:rsid w:val="006E104D"/>
    <w:rsid w:val="006E1426"/>
    <w:rsid w:val="006E2922"/>
    <w:rsid w:val="006E3466"/>
    <w:rsid w:val="006E6440"/>
    <w:rsid w:val="006E7D93"/>
    <w:rsid w:val="006F1417"/>
    <w:rsid w:val="006F1AD8"/>
    <w:rsid w:val="006F33B0"/>
    <w:rsid w:val="006F3FED"/>
    <w:rsid w:val="006F4504"/>
    <w:rsid w:val="006F4BD7"/>
    <w:rsid w:val="006F4C28"/>
    <w:rsid w:val="006F4EED"/>
    <w:rsid w:val="006F4F20"/>
    <w:rsid w:val="006F6952"/>
    <w:rsid w:val="007005BC"/>
    <w:rsid w:val="0070072E"/>
    <w:rsid w:val="007009C3"/>
    <w:rsid w:val="007033E8"/>
    <w:rsid w:val="007041A8"/>
    <w:rsid w:val="007057EF"/>
    <w:rsid w:val="00705978"/>
    <w:rsid w:val="00710003"/>
    <w:rsid w:val="007100A0"/>
    <w:rsid w:val="00711BBB"/>
    <w:rsid w:val="00712B99"/>
    <w:rsid w:val="00714122"/>
    <w:rsid w:val="00714BDD"/>
    <w:rsid w:val="00714D2C"/>
    <w:rsid w:val="0071509A"/>
    <w:rsid w:val="0071575F"/>
    <w:rsid w:val="00716485"/>
    <w:rsid w:val="00717C0A"/>
    <w:rsid w:val="007204B4"/>
    <w:rsid w:val="00720E11"/>
    <w:rsid w:val="0072118C"/>
    <w:rsid w:val="00722102"/>
    <w:rsid w:val="0072219F"/>
    <w:rsid w:val="00722E04"/>
    <w:rsid w:val="007232EA"/>
    <w:rsid w:val="00723E3C"/>
    <w:rsid w:val="00724190"/>
    <w:rsid w:val="00725079"/>
    <w:rsid w:val="007253DB"/>
    <w:rsid w:val="00726C4B"/>
    <w:rsid w:val="00727727"/>
    <w:rsid w:val="00727776"/>
    <w:rsid w:val="00731A50"/>
    <w:rsid w:val="00731BD3"/>
    <w:rsid w:val="00733033"/>
    <w:rsid w:val="007332BE"/>
    <w:rsid w:val="007344EB"/>
    <w:rsid w:val="00734EFE"/>
    <w:rsid w:val="007353A2"/>
    <w:rsid w:val="00735F22"/>
    <w:rsid w:val="0074083C"/>
    <w:rsid w:val="00742432"/>
    <w:rsid w:val="00743770"/>
    <w:rsid w:val="00743AA3"/>
    <w:rsid w:val="00745621"/>
    <w:rsid w:val="00745B4C"/>
    <w:rsid w:val="00747934"/>
    <w:rsid w:val="0075175C"/>
    <w:rsid w:val="00751D47"/>
    <w:rsid w:val="00752045"/>
    <w:rsid w:val="007539B7"/>
    <w:rsid w:val="00753A14"/>
    <w:rsid w:val="00754644"/>
    <w:rsid w:val="00756193"/>
    <w:rsid w:val="00756BE4"/>
    <w:rsid w:val="00757761"/>
    <w:rsid w:val="007577AC"/>
    <w:rsid w:val="00760A92"/>
    <w:rsid w:val="00762E7F"/>
    <w:rsid w:val="00763268"/>
    <w:rsid w:val="007634BA"/>
    <w:rsid w:val="00763910"/>
    <w:rsid w:val="00763EFC"/>
    <w:rsid w:val="00764EC1"/>
    <w:rsid w:val="007650B0"/>
    <w:rsid w:val="00767588"/>
    <w:rsid w:val="00770654"/>
    <w:rsid w:val="0077090E"/>
    <w:rsid w:val="00770EB6"/>
    <w:rsid w:val="00771B3E"/>
    <w:rsid w:val="00772BB0"/>
    <w:rsid w:val="0077383F"/>
    <w:rsid w:val="00774131"/>
    <w:rsid w:val="0077518A"/>
    <w:rsid w:val="007752B3"/>
    <w:rsid w:val="007804AB"/>
    <w:rsid w:val="007807D8"/>
    <w:rsid w:val="00780BBF"/>
    <w:rsid w:val="00781519"/>
    <w:rsid w:val="0078252F"/>
    <w:rsid w:val="00783056"/>
    <w:rsid w:val="0078425C"/>
    <w:rsid w:val="00784C14"/>
    <w:rsid w:val="00784EAE"/>
    <w:rsid w:val="00786F2B"/>
    <w:rsid w:val="0079079D"/>
    <w:rsid w:val="007916BA"/>
    <w:rsid w:val="00791779"/>
    <w:rsid w:val="0079244A"/>
    <w:rsid w:val="0079293F"/>
    <w:rsid w:val="00792BE3"/>
    <w:rsid w:val="00793C9F"/>
    <w:rsid w:val="00793D6D"/>
    <w:rsid w:val="0079428E"/>
    <w:rsid w:val="00794F10"/>
    <w:rsid w:val="007950AA"/>
    <w:rsid w:val="00796967"/>
    <w:rsid w:val="007972A3"/>
    <w:rsid w:val="00797A63"/>
    <w:rsid w:val="007A2664"/>
    <w:rsid w:val="007A2F4B"/>
    <w:rsid w:val="007A2F54"/>
    <w:rsid w:val="007A38B9"/>
    <w:rsid w:val="007A3AC7"/>
    <w:rsid w:val="007A4404"/>
    <w:rsid w:val="007A5023"/>
    <w:rsid w:val="007A5A05"/>
    <w:rsid w:val="007A5BA2"/>
    <w:rsid w:val="007A666C"/>
    <w:rsid w:val="007B0740"/>
    <w:rsid w:val="007B0B49"/>
    <w:rsid w:val="007B1940"/>
    <w:rsid w:val="007B359C"/>
    <w:rsid w:val="007B40A7"/>
    <w:rsid w:val="007B40D3"/>
    <w:rsid w:val="007B778D"/>
    <w:rsid w:val="007C0C38"/>
    <w:rsid w:val="007C0EB5"/>
    <w:rsid w:val="007C144E"/>
    <w:rsid w:val="007C1BAB"/>
    <w:rsid w:val="007C1C87"/>
    <w:rsid w:val="007C221D"/>
    <w:rsid w:val="007C2F27"/>
    <w:rsid w:val="007C551C"/>
    <w:rsid w:val="007C6E2B"/>
    <w:rsid w:val="007D252F"/>
    <w:rsid w:val="007D31A8"/>
    <w:rsid w:val="007D360A"/>
    <w:rsid w:val="007D3AC5"/>
    <w:rsid w:val="007D3DD4"/>
    <w:rsid w:val="007D4831"/>
    <w:rsid w:val="007D5635"/>
    <w:rsid w:val="007D63B3"/>
    <w:rsid w:val="007D6958"/>
    <w:rsid w:val="007D7BB2"/>
    <w:rsid w:val="007E0071"/>
    <w:rsid w:val="007E0787"/>
    <w:rsid w:val="007E07EB"/>
    <w:rsid w:val="007E164E"/>
    <w:rsid w:val="007E2CAB"/>
    <w:rsid w:val="007E498C"/>
    <w:rsid w:val="007E594C"/>
    <w:rsid w:val="007F038A"/>
    <w:rsid w:val="007F0D94"/>
    <w:rsid w:val="007F10E4"/>
    <w:rsid w:val="007F1375"/>
    <w:rsid w:val="007F1B2B"/>
    <w:rsid w:val="007F227C"/>
    <w:rsid w:val="007F3777"/>
    <w:rsid w:val="007F43E1"/>
    <w:rsid w:val="007F51F7"/>
    <w:rsid w:val="007F62F9"/>
    <w:rsid w:val="007F7974"/>
    <w:rsid w:val="007F7DD2"/>
    <w:rsid w:val="007F7EC4"/>
    <w:rsid w:val="007F7F08"/>
    <w:rsid w:val="008008DB"/>
    <w:rsid w:val="0080248F"/>
    <w:rsid w:val="00802B4B"/>
    <w:rsid w:val="008055E7"/>
    <w:rsid w:val="00805B57"/>
    <w:rsid w:val="00806578"/>
    <w:rsid w:val="00807234"/>
    <w:rsid w:val="00807E31"/>
    <w:rsid w:val="00810016"/>
    <w:rsid w:val="0081050B"/>
    <w:rsid w:val="008109D6"/>
    <w:rsid w:val="0081415B"/>
    <w:rsid w:val="00814452"/>
    <w:rsid w:val="00814651"/>
    <w:rsid w:val="008147B4"/>
    <w:rsid w:val="0081487C"/>
    <w:rsid w:val="008152E4"/>
    <w:rsid w:val="008159DA"/>
    <w:rsid w:val="00815DAD"/>
    <w:rsid w:val="00817156"/>
    <w:rsid w:val="00817F2A"/>
    <w:rsid w:val="00820F61"/>
    <w:rsid w:val="0082107C"/>
    <w:rsid w:val="008213FF"/>
    <w:rsid w:val="008222DA"/>
    <w:rsid w:val="008223AE"/>
    <w:rsid w:val="008232E0"/>
    <w:rsid w:val="00823A14"/>
    <w:rsid w:val="00827394"/>
    <w:rsid w:val="00827641"/>
    <w:rsid w:val="00827B4E"/>
    <w:rsid w:val="00827C95"/>
    <w:rsid w:val="00827DDC"/>
    <w:rsid w:val="0083028F"/>
    <w:rsid w:val="00832E57"/>
    <w:rsid w:val="00833806"/>
    <w:rsid w:val="00833B11"/>
    <w:rsid w:val="00835775"/>
    <w:rsid w:val="008362EB"/>
    <w:rsid w:val="00836615"/>
    <w:rsid w:val="00836ED0"/>
    <w:rsid w:val="00837474"/>
    <w:rsid w:val="00837FC9"/>
    <w:rsid w:val="00840C67"/>
    <w:rsid w:val="008414CE"/>
    <w:rsid w:val="00841AA0"/>
    <w:rsid w:val="00841B96"/>
    <w:rsid w:val="0084252C"/>
    <w:rsid w:val="008428F3"/>
    <w:rsid w:val="008457C2"/>
    <w:rsid w:val="00845A54"/>
    <w:rsid w:val="00845B85"/>
    <w:rsid w:val="008465F9"/>
    <w:rsid w:val="00847AD4"/>
    <w:rsid w:val="00851856"/>
    <w:rsid w:val="00851996"/>
    <w:rsid w:val="0085209C"/>
    <w:rsid w:val="0085228C"/>
    <w:rsid w:val="00855818"/>
    <w:rsid w:val="00855954"/>
    <w:rsid w:val="008604AD"/>
    <w:rsid w:val="00861083"/>
    <w:rsid w:val="00861705"/>
    <w:rsid w:val="00862732"/>
    <w:rsid w:val="008635FF"/>
    <w:rsid w:val="00863AF0"/>
    <w:rsid w:val="00863C61"/>
    <w:rsid w:val="00863EDF"/>
    <w:rsid w:val="00865813"/>
    <w:rsid w:val="00867351"/>
    <w:rsid w:val="008705BE"/>
    <w:rsid w:val="008707ED"/>
    <w:rsid w:val="00871843"/>
    <w:rsid w:val="00874888"/>
    <w:rsid w:val="00874F5C"/>
    <w:rsid w:val="008750EA"/>
    <w:rsid w:val="00875767"/>
    <w:rsid w:val="00875FFE"/>
    <w:rsid w:val="008764C6"/>
    <w:rsid w:val="0088000B"/>
    <w:rsid w:val="0088026D"/>
    <w:rsid w:val="00880B45"/>
    <w:rsid w:val="00881899"/>
    <w:rsid w:val="00881A0B"/>
    <w:rsid w:val="00882065"/>
    <w:rsid w:val="00882484"/>
    <w:rsid w:val="008828BC"/>
    <w:rsid w:val="008830AE"/>
    <w:rsid w:val="0088504B"/>
    <w:rsid w:val="00885137"/>
    <w:rsid w:val="008857C6"/>
    <w:rsid w:val="00885FBF"/>
    <w:rsid w:val="0088726D"/>
    <w:rsid w:val="00887F3B"/>
    <w:rsid w:val="0089014D"/>
    <w:rsid w:val="00890D60"/>
    <w:rsid w:val="008913F8"/>
    <w:rsid w:val="008918C4"/>
    <w:rsid w:val="0089246D"/>
    <w:rsid w:val="0089351B"/>
    <w:rsid w:val="00893C81"/>
    <w:rsid w:val="00894F8B"/>
    <w:rsid w:val="00896475"/>
    <w:rsid w:val="00896742"/>
    <w:rsid w:val="008A04A6"/>
    <w:rsid w:val="008A12E6"/>
    <w:rsid w:val="008A1FF4"/>
    <w:rsid w:val="008A3A46"/>
    <w:rsid w:val="008A3E4C"/>
    <w:rsid w:val="008A4515"/>
    <w:rsid w:val="008A54E3"/>
    <w:rsid w:val="008A5C26"/>
    <w:rsid w:val="008A5D6E"/>
    <w:rsid w:val="008A649A"/>
    <w:rsid w:val="008A65E1"/>
    <w:rsid w:val="008A66A9"/>
    <w:rsid w:val="008A6997"/>
    <w:rsid w:val="008A7EBE"/>
    <w:rsid w:val="008B0423"/>
    <w:rsid w:val="008B0A89"/>
    <w:rsid w:val="008B0C0A"/>
    <w:rsid w:val="008B14EC"/>
    <w:rsid w:val="008B1DF2"/>
    <w:rsid w:val="008B30B8"/>
    <w:rsid w:val="008B3562"/>
    <w:rsid w:val="008B3752"/>
    <w:rsid w:val="008B3A20"/>
    <w:rsid w:val="008B443D"/>
    <w:rsid w:val="008B4A18"/>
    <w:rsid w:val="008B5AD0"/>
    <w:rsid w:val="008B6041"/>
    <w:rsid w:val="008B7F99"/>
    <w:rsid w:val="008C0912"/>
    <w:rsid w:val="008C1165"/>
    <w:rsid w:val="008C157D"/>
    <w:rsid w:val="008C1D3E"/>
    <w:rsid w:val="008C4AC2"/>
    <w:rsid w:val="008C4C64"/>
    <w:rsid w:val="008C5422"/>
    <w:rsid w:val="008C548E"/>
    <w:rsid w:val="008C5A1A"/>
    <w:rsid w:val="008C5CA2"/>
    <w:rsid w:val="008C6DF5"/>
    <w:rsid w:val="008C7BB8"/>
    <w:rsid w:val="008D00AF"/>
    <w:rsid w:val="008D1D19"/>
    <w:rsid w:val="008D25A4"/>
    <w:rsid w:val="008D4752"/>
    <w:rsid w:val="008D54C1"/>
    <w:rsid w:val="008D5E6B"/>
    <w:rsid w:val="008D67A5"/>
    <w:rsid w:val="008D709A"/>
    <w:rsid w:val="008E00ED"/>
    <w:rsid w:val="008E0519"/>
    <w:rsid w:val="008E2377"/>
    <w:rsid w:val="008E2490"/>
    <w:rsid w:val="008E2E78"/>
    <w:rsid w:val="008E301F"/>
    <w:rsid w:val="008E3A01"/>
    <w:rsid w:val="008E3A2E"/>
    <w:rsid w:val="008E410F"/>
    <w:rsid w:val="008E4759"/>
    <w:rsid w:val="008E4A6B"/>
    <w:rsid w:val="008E4C33"/>
    <w:rsid w:val="008E54E4"/>
    <w:rsid w:val="008E593D"/>
    <w:rsid w:val="008E5E84"/>
    <w:rsid w:val="008E7565"/>
    <w:rsid w:val="008E793D"/>
    <w:rsid w:val="008E7A68"/>
    <w:rsid w:val="008E7EC6"/>
    <w:rsid w:val="008F04C8"/>
    <w:rsid w:val="008F14F1"/>
    <w:rsid w:val="008F1EEA"/>
    <w:rsid w:val="008F28BD"/>
    <w:rsid w:val="008F2958"/>
    <w:rsid w:val="008F2D2B"/>
    <w:rsid w:val="008F47A9"/>
    <w:rsid w:val="008F725A"/>
    <w:rsid w:val="008F74D3"/>
    <w:rsid w:val="008F79E4"/>
    <w:rsid w:val="008F7F38"/>
    <w:rsid w:val="00900687"/>
    <w:rsid w:val="00900822"/>
    <w:rsid w:val="00901E87"/>
    <w:rsid w:val="00902E57"/>
    <w:rsid w:val="00902F04"/>
    <w:rsid w:val="00903578"/>
    <w:rsid w:val="00904F56"/>
    <w:rsid w:val="009068BE"/>
    <w:rsid w:val="009102B4"/>
    <w:rsid w:val="0091079E"/>
    <w:rsid w:val="00913DA9"/>
    <w:rsid w:val="00914671"/>
    <w:rsid w:val="00915BA3"/>
    <w:rsid w:val="009165B6"/>
    <w:rsid w:val="009165F3"/>
    <w:rsid w:val="00916A53"/>
    <w:rsid w:val="00916FDA"/>
    <w:rsid w:val="0091764E"/>
    <w:rsid w:val="00920CE1"/>
    <w:rsid w:val="00921135"/>
    <w:rsid w:val="009212C5"/>
    <w:rsid w:val="00921BB2"/>
    <w:rsid w:val="00922BEE"/>
    <w:rsid w:val="00924D7B"/>
    <w:rsid w:val="00925141"/>
    <w:rsid w:val="009265A0"/>
    <w:rsid w:val="00926621"/>
    <w:rsid w:val="00926AB7"/>
    <w:rsid w:val="00931840"/>
    <w:rsid w:val="00932530"/>
    <w:rsid w:val="00932848"/>
    <w:rsid w:val="0093297D"/>
    <w:rsid w:val="00934ED3"/>
    <w:rsid w:val="00937183"/>
    <w:rsid w:val="009376C8"/>
    <w:rsid w:val="00943745"/>
    <w:rsid w:val="009437D6"/>
    <w:rsid w:val="009454D5"/>
    <w:rsid w:val="00945F17"/>
    <w:rsid w:val="00947BB5"/>
    <w:rsid w:val="00947EE1"/>
    <w:rsid w:val="009505CF"/>
    <w:rsid w:val="0095319C"/>
    <w:rsid w:val="00954F58"/>
    <w:rsid w:val="00955435"/>
    <w:rsid w:val="009570D7"/>
    <w:rsid w:val="00960746"/>
    <w:rsid w:val="00960874"/>
    <w:rsid w:val="00960AE0"/>
    <w:rsid w:val="00961EDD"/>
    <w:rsid w:val="009629A0"/>
    <w:rsid w:val="00964536"/>
    <w:rsid w:val="00964E9E"/>
    <w:rsid w:val="00966862"/>
    <w:rsid w:val="0096704F"/>
    <w:rsid w:val="00970D12"/>
    <w:rsid w:val="00971F3A"/>
    <w:rsid w:val="00972B06"/>
    <w:rsid w:val="009749CF"/>
    <w:rsid w:val="00975342"/>
    <w:rsid w:val="00975655"/>
    <w:rsid w:val="00976F25"/>
    <w:rsid w:val="0097789C"/>
    <w:rsid w:val="00980EFC"/>
    <w:rsid w:val="0098201E"/>
    <w:rsid w:val="00982DD8"/>
    <w:rsid w:val="00983F33"/>
    <w:rsid w:val="00984DD2"/>
    <w:rsid w:val="00985121"/>
    <w:rsid w:val="00985A42"/>
    <w:rsid w:val="00985B16"/>
    <w:rsid w:val="009906A6"/>
    <w:rsid w:val="00992703"/>
    <w:rsid w:val="00995387"/>
    <w:rsid w:val="00996BB2"/>
    <w:rsid w:val="00996EEB"/>
    <w:rsid w:val="0099719F"/>
    <w:rsid w:val="009A0D85"/>
    <w:rsid w:val="009A1174"/>
    <w:rsid w:val="009A15FE"/>
    <w:rsid w:val="009A22BF"/>
    <w:rsid w:val="009A47A4"/>
    <w:rsid w:val="009A4DED"/>
    <w:rsid w:val="009A5CE8"/>
    <w:rsid w:val="009A71E1"/>
    <w:rsid w:val="009B032A"/>
    <w:rsid w:val="009B1E8D"/>
    <w:rsid w:val="009B1EA5"/>
    <w:rsid w:val="009B41C2"/>
    <w:rsid w:val="009B4FE7"/>
    <w:rsid w:val="009B5BFE"/>
    <w:rsid w:val="009C0256"/>
    <w:rsid w:val="009C125D"/>
    <w:rsid w:val="009C251D"/>
    <w:rsid w:val="009C3566"/>
    <w:rsid w:val="009C416F"/>
    <w:rsid w:val="009C4CA4"/>
    <w:rsid w:val="009C6652"/>
    <w:rsid w:val="009C6A6E"/>
    <w:rsid w:val="009C730F"/>
    <w:rsid w:val="009C7C8B"/>
    <w:rsid w:val="009D040E"/>
    <w:rsid w:val="009D1D6C"/>
    <w:rsid w:val="009D28BB"/>
    <w:rsid w:val="009D4CBD"/>
    <w:rsid w:val="009D618D"/>
    <w:rsid w:val="009D6854"/>
    <w:rsid w:val="009D7000"/>
    <w:rsid w:val="009D7970"/>
    <w:rsid w:val="009E1829"/>
    <w:rsid w:val="009E333E"/>
    <w:rsid w:val="009E364B"/>
    <w:rsid w:val="009E43EE"/>
    <w:rsid w:val="009E5540"/>
    <w:rsid w:val="009E5B77"/>
    <w:rsid w:val="009E5FB8"/>
    <w:rsid w:val="009E7471"/>
    <w:rsid w:val="009E7817"/>
    <w:rsid w:val="009F030E"/>
    <w:rsid w:val="009F273A"/>
    <w:rsid w:val="009F27C2"/>
    <w:rsid w:val="009F2CFC"/>
    <w:rsid w:val="009F316C"/>
    <w:rsid w:val="009F3B8C"/>
    <w:rsid w:val="009F3E53"/>
    <w:rsid w:val="009F543E"/>
    <w:rsid w:val="009F549B"/>
    <w:rsid w:val="009F5528"/>
    <w:rsid w:val="009F5FCA"/>
    <w:rsid w:val="009F6125"/>
    <w:rsid w:val="009F627C"/>
    <w:rsid w:val="009F6660"/>
    <w:rsid w:val="00A018C2"/>
    <w:rsid w:val="00A067A8"/>
    <w:rsid w:val="00A06996"/>
    <w:rsid w:val="00A07C47"/>
    <w:rsid w:val="00A13106"/>
    <w:rsid w:val="00A15CF7"/>
    <w:rsid w:val="00A17200"/>
    <w:rsid w:val="00A178DF"/>
    <w:rsid w:val="00A20585"/>
    <w:rsid w:val="00A212AA"/>
    <w:rsid w:val="00A214AF"/>
    <w:rsid w:val="00A223D9"/>
    <w:rsid w:val="00A224C3"/>
    <w:rsid w:val="00A2285B"/>
    <w:rsid w:val="00A22F6B"/>
    <w:rsid w:val="00A23A70"/>
    <w:rsid w:val="00A24793"/>
    <w:rsid w:val="00A24FD0"/>
    <w:rsid w:val="00A25CE1"/>
    <w:rsid w:val="00A25FD1"/>
    <w:rsid w:val="00A306DF"/>
    <w:rsid w:val="00A30C75"/>
    <w:rsid w:val="00A30CF6"/>
    <w:rsid w:val="00A30E11"/>
    <w:rsid w:val="00A31637"/>
    <w:rsid w:val="00A31779"/>
    <w:rsid w:val="00A32237"/>
    <w:rsid w:val="00A34190"/>
    <w:rsid w:val="00A35D35"/>
    <w:rsid w:val="00A36B0A"/>
    <w:rsid w:val="00A37481"/>
    <w:rsid w:val="00A40005"/>
    <w:rsid w:val="00A407A5"/>
    <w:rsid w:val="00A40BAA"/>
    <w:rsid w:val="00A40E70"/>
    <w:rsid w:val="00A42C9B"/>
    <w:rsid w:val="00A42CA2"/>
    <w:rsid w:val="00A4463A"/>
    <w:rsid w:val="00A44F7F"/>
    <w:rsid w:val="00A46657"/>
    <w:rsid w:val="00A46DEE"/>
    <w:rsid w:val="00A46E29"/>
    <w:rsid w:val="00A47353"/>
    <w:rsid w:val="00A50216"/>
    <w:rsid w:val="00A5075B"/>
    <w:rsid w:val="00A50FA4"/>
    <w:rsid w:val="00A5460D"/>
    <w:rsid w:val="00A546AB"/>
    <w:rsid w:val="00A54BB9"/>
    <w:rsid w:val="00A559EC"/>
    <w:rsid w:val="00A55C56"/>
    <w:rsid w:val="00A55CF7"/>
    <w:rsid w:val="00A561CA"/>
    <w:rsid w:val="00A56F2A"/>
    <w:rsid w:val="00A57604"/>
    <w:rsid w:val="00A60183"/>
    <w:rsid w:val="00A60727"/>
    <w:rsid w:val="00A61AED"/>
    <w:rsid w:val="00A635C1"/>
    <w:rsid w:val="00A63A23"/>
    <w:rsid w:val="00A65D7D"/>
    <w:rsid w:val="00A667EC"/>
    <w:rsid w:val="00A67925"/>
    <w:rsid w:val="00A70490"/>
    <w:rsid w:val="00A70C6C"/>
    <w:rsid w:val="00A70C9C"/>
    <w:rsid w:val="00A70FBB"/>
    <w:rsid w:val="00A71B18"/>
    <w:rsid w:val="00A721B6"/>
    <w:rsid w:val="00A72A73"/>
    <w:rsid w:val="00A72B5C"/>
    <w:rsid w:val="00A72BB4"/>
    <w:rsid w:val="00A72D85"/>
    <w:rsid w:val="00A80C78"/>
    <w:rsid w:val="00A80E23"/>
    <w:rsid w:val="00A81248"/>
    <w:rsid w:val="00A816E4"/>
    <w:rsid w:val="00A828BF"/>
    <w:rsid w:val="00A83B67"/>
    <w:rsid w:val="00A83FB3"/>
    <w:rsid w:val="00A84545"/>
    <w:rsid w:val="00A849AE"/>
    <w:rsid w:val="00A861E0"/>
    <w:rsid w:val="00A86B48"/>
    <w:rsid w:val="00A91FB2"/>
    <w:rsid w:val="00A92C05"/>
    <w:rsid w:val="00A92C62"/>
    <w:rsid w:val="00A93D1B"/>
    <w:rsid w:val="00A94AB7"/>
    <w:rsid w:val="00A94B15"/>
    <w:rsid w:val="00A96B91"/>
    <w:rsid w:val="00A973F7"/>
    <w:rsid w:val="00A97477"/>
    <w:rsid w:val="00A97514"/>
    <w:rsid w:val="00A97C63"/>
    <w:rsid w:val="00AA190E"/>
    <w:rsid w:val="00AA2A04"/>
    <w:rsid w:val="00AA2DCC"/>
    <w:rsid w:val="00AA3490"/>
    <w:rsid w:val="00AA3CF0"/>
    <w:rsid w:val="00AA3E6F"/>
    <w:rsid w:val="00AA44A7"/>
    <w:rsid w:val="00AA53CD"/>
    <w:rsid w:val="00AB08A4"/>
    <w:rsid w:val="00AB0995"/>
    <w:rsid w:val="00AB0A90"/>
    <w:rsid w:val="00AB1E75"/>
    <w:rsid w:val="00AB22B4"/>
    <w:rsid w:val="00AB2C77"/>
    <w:rsid w:val="00AB32CC"/>
    <w:rsid w:val="00AB3CCD"/>
    <w:rsid w:val="00AB4418"/>
    <w:rsid w:val="00AB4BB5"/>
    <w:rsid w:val="00AC1E16"/>
    <w:rsid w:val="00AC3317"/>
    <w:rsid w:val="00AC34C0"/>
    <w:rsid w:val="00AC3DF3"/>
    <w:rsid w:val="00AC47F8"/>
    <w:rsid w:val="00AC4DA8"/>
    <w:rsid w:val="00AC505B"/>
    <w:rsid w:val="00AC5B1F"/>
    <w:rsid w:val="00AC5D67"/>
    <w:rsid w:val="00AD0014"/>
    <w:rsid w:val="00AD0D12"/>
    <w:rsid w:val="00AD1168"/>
    <w:rsid w:val="00AD1BB7"/>
    <w:rsid w:val="00AD281C"/>
    <w:rsid w:val="00AD31D2"/>
    <w:rsid w:val="00AD42FA"/>
    <w:rsid w:val="00AD4C15"/>
    <w:rsid w:val="00AD5331"/>
    <w:rsid w:val="00AD6207"/>
    <w:rsid w:val="00AD625E"/>
    <w:rsid w:val="00AD69CD"/>
    <w:rsid w:val="00AD7FDC"/>
    <w:rsid w:val="00AE13B6"/>
    <w:rsid w:val="00AE1462"/>
    <w:rsid w:val="00AE30F4"/>
    <w:rsid w:val="00AE353B"/>
    <w:rsid w:val="00AE4817"/>
    <w:rsid w:val="00AE59C0"/>
    <w:rsid w:val="00AE5E58"/>
    <w:rsid w:val="00AE679C"/>
    <w:rsid w:val="00AF24E0"/>
    <w:rsid w:val="00AF2E8B"/>
    <w:rsid w:val="00AF45E7"/>
    <w:rsid w:val="00AF466F"/>
    <w:rsid w:val="00AF53F4"/>
    <w:rsid w:val="00AF61FD"/>
    <w:rsid w:val="00AF687A"/>
    <w:rsid w:val="00AF6B27"/>
    <w:rsid w:val="00AF73E7"/>
    <w:rsid w:val="00B00528"/>
    <w:rsid w:val="00B00A6A"/>
    <w:rsid w:val="00B00D25"/>
    <w:rsid w:val="00B02B5A"/>
    <w:rsid w:val="00B035B0"/>
    <w:rsid w:val="00B0498C"/>
    <w:rsid w:val="00B05831"/>
    <w:rsid w:val="00B06DA0"/>
    <w:rsid w:val="00B07706"/>
    <w:rsid w:val="00B113B3"/>
    <w:rsid w:val="00B12EAC"/>
    <w:rsid w:val="00B155C4"/>
    <w:rsid w:val="00B15B1F"/>
    <w:rsid w:val="00B174A6"/>
    <w:rsid w:val="00B178AD"/>
    <w:rsid w:val="00B20942"/>
    <w:rsid w:val="00B21580"/>
    <w:rsid w:val="00B2178E"/>
    <w:rsid w:val="00B2327F"/>
    <w:rsid w:val="00B24207"/>
    <w:rsid w:val="00B246CE"/>
    <w:rsid w:val="00B2547A"/>
    <w:rsid w:val="00B25721"/>
    <w:rsid w:val="00B26F7F"/>
    <w:rsid w:val="00B3004F"/>
    <w:rsid w:val="00B317E7"/>
    <w:rsid w:val="00B31B00"/>
    <w:rsid w:val="00B321D3"/>
    <w:rsid w:val="00B32978"/>
    <w:rsid w:val="00B40F5B"/>
    <w:rsid w:val="00B41558"/>
    <w:rsid w:val="00B418A4"/>
    <w:rsid w:val="00B42E72"/>
    <w:rsid w:val="00B46B7F"/>
    <w:rsid w:val="00B46C1C"/>
    <w:rsid w:val="00B46E43"/>
    <w:rsid w:val="00B47F8F"/>
    <w:rsid w:val="00B47FDD"/>
    <w:rsid w:val="00B500FE"/>
    <w:rsid w:val="00B54D1A"/>
    <w:rsid w:val="00B563AF"/>
    <w:rsid w:val="00B601BE"/>
    <w:rsid w:val="00B623B9"/>
    <w:rsid w:val="00B62B49"/>
    <w:rsid w:val="00B64E19"/>
    <w:rsid w:val="00B65775"/>
    <w:rsid w:val="00B661DC"/>
    <w:rsid w:val="00B675B0"/>
    <w:rsid w:val="00B702B3"/>
    <w:rsid w:val="00B70DA4"/>
    <w:rsid w:val="00B71C8A"/>
    <w:rsid w:val="00B72861"/>
    <w:rsid w:val="00B73A93"/>
    <w:rsid w:val="00B768E9"/>
    <w:rsid w:val="00B7709D"/>
    <w:rsid w:val="00B772C1"/>
    <w:rsid w:val="00B77A56"/>
    <w:rsid w:val="00B82253"/>
    <w:rsid w:val="00B82880"/>
    <w:rsid w:val="00B82AE0"/>
    <w:rsid w:val="00B851B3"/>
    <w:rsid w:val="00B90C66"/>
    <w:rsid w:val="00B91A01"/>
    <w:rsid w:val="00B92A7C"/>
    <w:rsid w:val="00B936D3"/>
    <w:rsid w:val="00B954D3"/>
    <w:rsid w:val="00B95ABB"/>
    <w:rsid w:val="00B970B4"/>
    <w:rsid w:val="00BA044E"/>
    <w:rsid w:val="00BA07BA"/>
    <w:rsid w:val="00BA1195"/>
    <w:rsid w:val="00BA18F3"/>
    <w:rsid w:val="00BA3017"/>
    <w:rsid w:val="00BA56EC"/>
    <w:rsid w:val="00BA6678"/>
    <w:rsid w:val="00BA7094"/>
    <w:rsid w:val="00BA71EB"/>
    <w:rsid w:val="00BA730E"/>
    <w:rsid w:val="00BB01A4"/>
    <w:rsid w:val="00BB165B"/>
    <w:rsid w:val="00BB2D88"/>
    <w:rsid w:val="00BB3217"/>
    <w:rsid w:val="00BB35E1"/>
    <w:rsid w:val="00BB3F9B"/>
    <w:rsid w:val="00BB427B"/>
    <w:rsid w:val="00BB4CDF"/>
    <w:rsid w:val="00BB528A"/>
    <w:rsid w:val="00BB57EB"/>
    <w:rsid w:val="00BB6015"/>
    <w:rsid w:val="00BC0A64"/>
    <w:rsid w:val="00BC2E1D"/>
    <w:rsid w:val="00BC3C94"/>
    <w:rsid w:val="00BC46BB"/>
    <w:rsid w:val="00BC4E11"/>
    <w:rsid w:val="00BC5696"/>
    <w:rsid w:val="00BC7C7C"/>
    <w:rsid w:val="00BC7D2D"/>
    <w:rsid w:val="00BD0E6F"/>
    <w:rsid w:val="00BD1EE8"/>
    <w:rsid w:val="00BD313F"/>
    <w:rsid w:val="00BD342E"/>
    <w:rsid w:val="00BD40D0"/>
    <w:rsid w:val="00BD4799"/>
    <w:rsid w:val="00BD53D2"/>
    <w:rsid w:val="00BD5DB0"/>
    <w:rsid w:val="00BD7CAC"/>
    <w:rsid w:val="00BD7CC6"/>
    <w:rsid w:val="00BE17C5"/>
    <w:rsid w:val="00BE21F6"/>
    <w:rsid w:val="00BE2457"/>
    <w:rsid w:val="00BE3D45"/>
    <w:rsid w:val="00BE4ACA"/>
    <w:rsid w:val="00BE4B30"/>
    <w:rsid w:val="00BE5E52"/>
    <w:rsid w:val="00BE6093"/>
    <w:rsid w:val="00BE6BC2"/>
    <w:rsid w:val="00BE6C44"/>
    <w:rsid w:val="00BF1F1A"/>
    <w:rsid w:val="00BF37FC"/>
    <w:rsid w:val="00BF4212"/>
    <w:rsid w:val="00BF44FB"/>
    <w:rsid w:val="00BF5555"/>
    <w:rsid w:val="00BF5647"/>
    <w:rsid w:val="00BF580F"/>
    <w:rsid w:val="00BF5EAD"/>
    <w:rsid w:val="00BF6765"/>
    <w:rsid w:val="00BF6CDB"/>
    <w:rsid w:val="00BF6F47"/>
    <w:rsid w:val="00BF7F67"/>
    <w:rsid w:val="00C00916"/>
    <w:rsid w:val="00C02496"/>
    <w:rsid w:val="00C0431B"/>
    <w:rsid w:val="00C04E1D"/>
    <w:rsid w:val="00C05F88"/>
    <w:rsid w:val="00C0681A"/>
    <w:rsid w:val="00C07845"/>
    <w:rsid w:val="00C11F30"/>
    <w:rsid w:val="00C12974"/>
    <w:rsid w:val="00C12F03"/>
    <w:rsid w:val="00C14653"/>
    <w:rsid w:val="00C14D0A"/>
    <w:rsid w:val="00C14DF8"/>
    <w:rsid w:val="00C16F91"/>
    <w:rsid w:val="00C17A32"/>
    <w:rsid w:val="00C204CB"/>
    <w:rsid w:val="00C21B4F"/>
    <w:rsid w:val="00C260E8"/>
    <w:rsid w:val="00C314D5"/>
    <w:rsid w:val="00C31FE7"/>
    <w:rsid w:val="00C32BA4"/>
    <w:rsid w:val="00C3323D"/>
    <w:rsid w:val="00C333DC"/>
    <w:rsid w:val="00C336BE"/>
    <w:rsid w:val="00C336FE"/>
    <w:rsid w:val="00C40336"/>
    <w:rsid w:val="00C40BC2"/>
    <w:rsid w:val="00C40CB5"/>
    <w:rsid w:val="00C4211E"/>
    <w:rsid w:val="00C43CCB"/>
    <w:rsid w:val="00C442DB"/>
    <w:rsid w:val="00C448A3"/>
    <w:rsid w:val="00C45775"/>
    <w:rsid w:val="00C45AE9"/>
    <w:rsid w:val="00C47499"/>
    <w:rsid w:val="00C47645"/>
    <w:rsid w:val="00C500C2"/>
    <w:rsid w:val="00C5233F"/>
    <w:rsid w:val="00C54285"/>
    <w:rsid w:val="00C54930"/>
    <w:rsid w:val="00C55273"/>
    <w:rsid w:val="00C55662"/>
    <w:rsid w:val="00C5760D"/>
    <w:rsid w:val="00C604D6"/>
    <w:rsid w:val="00C60941"/>
    <w:rsid w:val="00C62023"/>
    <w:rsid w:val="00C63013"/>
    <w:rsid w:val="00C6323C"/>
    <w:rsid w:val="00C6378C"/>
    <w:rsid w:val="00C63849"/>
    <w:rsid w:val="00C6501B"/>
    <w:rsid w:val="00C65433"/>
    <w:rsid w:val="00C66528"/>
    <w:rsid w:val="00C673D0"/>
    <w:rsid w:val="00C71446"/>
    <w:rsid w:val="00C72025"/>
    <w:rsid w:val="00C72F00"/>
    <w:rsid w:val="00C736CE"/>
    <w:rsid w:val="00C73BCA"/>
    <w:rsid w:val="00C75636"/>
    <w:rsid w:val="00C75B59"/>
    <w:rsid w:val="00C77A4A"/>
    <w:rsid w:val="00C77E9C"/>
    <w:rsid w:val="00C80534"/>
    <w:rsid w:val="00C81D59"/>
    <w:rsid w:val="00C8260A"/>
    <w:rsid w:val="00C82F7B"/>
    <w:rsid w:val="00C8313C"/>
    <w:rsid w:val="00C83225"/>
    <w:rsid w:val="00C83A88"/>
    <w:rsid w:val="00C83C43"/>
    <w:rsid w:val="00C83FC7"/>
    <w:rsid w:val="00C84336"/>
    <w:rsid w:val="00C86F23"/>
    <w:rsid w:val="00C8707D"/>
    <w:rsid w:val="00C90554"/>
    <w:rsid w:val="00C915F0"/>
    <w:rsid w:val="00C91F4B"/>
    <w:rsid w:val="00C945D4"/>
    <w:rsid w:val="00C956AB"/>
    <w:rsid w:val="00C9659F"/>
    <w:rsid w:val="00C96CC5"/>
    <w:rsid w:val="00C973F2"/>
    <w:rsid w:val="00CA1879"/>
    <w:rsid w:val="00CA1EC4"/>
    <w:rsid w:val="00CA2D10"/>
    <w:rsid w:val="00CA3127"/>
    <w:rsid w:val="00CA32C9"/>
    <w:rsid w:val="00CA3B7B"/>
    <w:rsid w:val="00CA4B00"/>
    <w:rsid w:val="00CA53B6"/>
    <w:rsid w:val="00CA5B8B"/>
    <w:rsid w:val="00CA6D88"/>
    <w:rsid w:val="00CA732E"/>
    <w:rsid w:val="00CA749C"/>
    <w:rsid w:val="00CA775F"/>
    <w:rsid w:val="00CA7EE2"/>
    <w:rsid w:val="00CB07EE"/>
    <w:rsid w:val="00CB17EC"/>
    <w:rsid w:val="00CB254D"/>
    <w:rsid w:val="00CB2FFD"/>
    <w:rsid w:val="00CB3CB2"/>
    <w:rsid w:val="00CB447F"/>
    <w:rsid w:val="00CB60A4"/>
    <w:rsid w:val="00CB746E"/>
    <w:rsid w:val="00CC16F7"/>
    <w:rsid w:val="00CC25BA"/>
    <w:rsid w:val="00CC5CFF"/>
    <w:rsid w:val="00CC6354"/>
    <w:rsid w:val="00CC664F"/>
    <w:rsid w:val="00CC6D6C"/>
    <w:rsid w:val="00CC79AA"/>
    <w:rsid w:val="00CD04F1"/>
    <w:rsid w:val="00CD1765"/>
    <w:rsid w:val="00CD1C95"/>
    <w:rsid w:val="00CD23FA"/>
    <w:rsid w:val="00CD2A04"/>
    <w:rsid w:val="00CD3823"/>
    <w:rsid w:val="00CD5F6C"/>
    <w:rsid w:val="00CD62C9"/>
    <w:rsid w:val="00CD6F9F"/>
    <w:rsid w:val="00CE00C3"/>
    <w:rsid w:val="00CE1D2B"/>
    <w:rsid w:val="00CE2B86"/>
    <w:rsid w:val="00CE3579"/>
    <w:rsid w:val="00CE3823"/>
    <w:rsid w:val="00CE390B"/>
    <w:rsid w:val="00CE3C06"/>
    <w:rsid w:val="00CE3CEF"/>
    <w:rsid w:val="00CE422E"/>
    <w:rsid w:val="00CE4893"/>
    <w:rsid w:val="00CE539B"/>
    <w:rsid w:val="00CE5886"/>
    <w:rsid w:val="00CE655A"/>
    <w:rsid w:val="00CE6D45"/>
    <w:rsid w:val="00CE6DDC"/>
    <w:rsid w:val="00CE6FFD"/>
    <w:rsid w:val="00CE7040"/>
    <w:rsid w:val="00CE74D2"/>
    <w:rsid w:val="00CE76BA"/>
    <w:rsid w:val="00CF0294"/>
    <w:rsid w:val="00CF0431"/>
    <w:rsid w:val="00CF1EE3"/>
    <w:rsid w:val="00CF2D71"/>
    <w:rsid w:val="00CF3D47"/>
    <w:rsid w:val="00CF420E"/>
    <w:rsid w:val="00CF6FE3"/>
    <w:rsid w:val="00CF7AB2"/>
    <w:rsid w:val="00D00C4F"/>
    <w:rsid w:val="00D02F36"/>
    <w:rsid w:val="00D03098"/>
    <w:rsid w:val="00D03716"/>
    <w:rsid w:val="00D039E0"/>
    <w:rsid w:val="00D04448"/>
    <w:rsid w:val="00D04682"/>
    <w:rsid w:val="00D04EBD"/>
    <w:rsid w:val="00D06A84"/>
    <w:rsid w:val="00D072C3"/>
    <w:rsid w:val="00D07A58"/>
    <w:rsid w:val="00D07DA5"/>
    <w:rsid w:val="00D10ECA"/>
    <w:rsid w:val="00D12E66"/>
    <w:rsid w:val="00D13755"/>
    <w:rsid w:val="00D1440A"/>
    <w:rsid w:val="00D144D5"/>
    <w:rsid w:val="00D156AD"/>
    <w:rsid w:val="00D15981"/>
    <w:rsid w:val="00D15A60"/>
    <w:rsid w:val="00D164FC"/>
    <w:rsid w:val="00D171C4"/>
    <w:rsid w:val="00D20B57"/>
    <w:rsid w:val="00D2158C"/>
    <w:rsid w:val="00D2299C"/>
    <w:rsid w:val="00D22DB6"/>
    <w:rsid w:val="00D23627"/>
    <w:rsid w:val="00D241B7"/>
    <w:rsid w:val="00D24F7E"/>
    <w:rsid w:val="00D2515F"/>
    <w:rsid w:val="00D253A5"/>
    <w:rsid w:val="00D276D7"/>
    <w:rsid w:val="00D302C3"/>
    <w:rsid w:val="00D310FD"/>
    <w:rsid w:val="00D325CB"/>
    <w:rsid w:val="00D32966"/>
    <w:rsid w:val="00D32C28"/>
    <w:rsid w:val="00D33C24"/>
    <w:rsid w:val="00D33CD7"/>
    <w:rsid w:val="00D36D3B"/>
    <w:rsid w:val="00D377FA"/>
    <w:rsid w:val="00D3795F"/>
    <w:rsid w:val="00D42DB2"/>
    <w:rsid w:val="00D44A76"/>
    <w:rsid w:val="00D45ACF"/>
    <w:rsid w:val="00D462D5"/>
    <w:rsid w:val="00D464C9"/>
    <w:rsid w:val="00D47912"/>
    <w:rsid w:val="00D521F8"/>
    <w:rsid w:val="00D539E6"/>
    <w:rsid w:val="00D54343"/>
    <w:rsid w:val="00D546D0"/>
    <w:rsid w:val="00D571DD"/>
    <w:rsid w:val="00D57EBB"/>
    <w:rsid w:val="00D619DA"/>
    <w:rsid w:val="00D634A4"/>
    <w:rsid w:val="00D63D9C"/>
    <w:rsid w:val="00D6415F"/>
    <w:rsid w:val="00D64331"/>
    <w:rsid w:val="00D64786"/>
    <w:rsid w:val="00D6496B"/>
    <w:rsid w:val="00D663AB"/>
    <w:rsid w:val="00D67148"/>
    <w:rsid w:val="00D67E77"/>
    <w:rsid w:val="00D737C9"/>
    <w:rsid w:val="00D7469E"/>
    <w:rsid w:val="00D74A20"/>
    <w:rsid w:val="00D74D35"/>
    <w:rsid w:val="00D75828"/>
    <w:rsid w:val="00D75C48"/>
    <w:rsid w:val="00D77B24"/>
    <w:rsid w:val="00D77D76"/>
    <w:rsid w:val="00D80E21"/>
    <w:rsid w:val="00D8266C"/>
    <w:rsid w:val="00D830F1"/>
    <w:rsid w:val="00D83638"/>
    <w:rsid w:val="00D83929"/>
    <w:rsid w:val="00D86D06"/>
    <w:rsid w:val="00D90A84"/>
    <w:rsid w:val="00D96258"/>
    <w:rsid w:val="00D97644"/>
    <w:rsid w:val="00D97896"/>
    <w:rsid w:val="00D97F10"/>
    <w:rsid w:val="00DA00C1"/>
    <w:rsid w:val="00DA0387"/>
    <w:rsid w:val="00DA0665"/>
    <w:rsid w:val="00DA15E4"/>
    <w:rsid w:val="00DA1B87"/>
    <w:rsid w:val="00DA2268"/>
    <w:rsid w:val="00DA2391"/>
    <w:rsid w:val="00DA25F6"/>
    <w:rsid w:val="00DA38AA"/>
    <w:rsid w:val="00DA3FAD"/>
    <w:rsid w:val="00DA53BA"/>
    <w:rsid w:val="00DA5A4D"/>
    <w:rsid w:val="00DA6523"/>
    <w:rsid w:val="00DB0AE8"/>
    <w:rsid w:val="00DB1180"/>
    <w:rsid w:val="00DB1797"/>
    <w:rsid w:val="00DB19B1"/>
    <w:rsid w:val="00DB2C86"/>
    <w:rsid w:val="00DB2CC2"/>
    <w:rsid w:val="00DB3E3F"/>
    <w:rsid w:val="00DB53F0"/>
    <w:rsid w:val="00DB5C87"/>
    <w:rsid w:val="00DB5D60"/>
    <w:rsid w:val="00DC1B5F"/>
    <w:rsid w:val="00DC22D4"/>
    <w:rsid w:val="00DC7851"/>
    <w:rsid w:val="00DD0016"/>
    <w:rsid w:val="00DD1F72"/>
    <w:rsid w:val="00DD2804"/>
    <w:rsid w:val="00DD3EAB"/>
    <w:rsid w:val="00DD5645"/>
    <w:rsid w:val="00DD6E56"/>
    <w:rsid w:val="00DD746B"/>
    <w:rsid w:val="00DD7BD8"/>
    <w:rsid w:val="00DE203D"/>
    <w:rsid w:val="00DE2ACE"/>
    <w:rsid w:val="00DE336F"/>
    <w:rsid w:val="00DE365A"/>
    <w:rsid w:val="00DE6C0D"/>
    <w:rsid w:val="00DE6F59"/>
    <w:rsid w:val="00DE7031"/>
    <w:rsid w:val="00DE7931"/>
    <w:rsid w:val="00DE7E9A"/>
    <w:rsid w:val="00DF01AD"/>
    <w:rsid w:val="00DF08C4"/>
    <w:rsid w:val="00DF0E78"/>
    <w:rsid w:val="00DF1799"/>
    <w:rsid w:val="00DF2156"/>
    <w:rsid w:val="00DF24E0"/>
    <w:rsid w:val="00DF37C7"/>
    <w:rsid w:val="00E00101"/>
    <w:rsid w:val="00E00521"/>
    <w:rsid w:val="00E01078"/>
    <w:rsid w:val="00E02A4B"/>
    <w:rsid w:val="00E038B4"/>
    <w:rsid w:val="00E045D2"/>
    <w:rsid w:val="00E04AAF"/>
    <w:rsid w:val="00E069F6"/>
    <w:rsid w:val="00E06DD4"/>
    <w:rsid w:val="00E14967"/>
    <w:rsid w:val="00E14B63"/>
    <w:rsid w:val="00E14F54"/>
    <w:rsid w:val="00E15DC3"/>
    <w:rsid w:val="00E161EC"/>
    <w:rsid w:val="00E169D1"/>
    <w:rsid w:val="00E16E57"/>
    <w:rsid w:val="00E16E9F"/>
    <w:rsid w:val="00E176F1"/>
    <w:rsid w:val="00E2003D"/>
    <w:rsid w:val="00E21ABF"/>
    <w:rsid w:val="00E22C01"/>
    <w:rsid w:val="00E24539"/>
    <w:rsid w:val="00E25D7F"/>
    <w:rsid w:val="00E262F7"/>
    <w:rsid w:val="00E26431"/>
    <w:rsid w:val="00E2681E"/>
    <w:rsid w:val="00E27BBD"/>
    <w:rsid w:val="00E326AF"/>
    <w:rsid w:val="00E3283A"/>
    <w:rsid w:val="00E3399E"/>
    <w:rsid w:val="00E33E19"/>
    <w:rsid w:val="00E37809"/>
    <w:rsid w:val="00E40782"/>
    <w:rsid w:val="00E4129E"/>
    <w:rsid w:val="00E4178A"/>
    <w:rsid w:val="00E42774"/>
    <w:rsid w:val="00E43041"/>
    <w:rsid w:val="00E4430F"/>
    <w:rsid w:val="00E444CF"/>
    <w:rsid w:val="00E44993"/>
    <w:rsid w:val="00E44D6C"/>
    <w:rsid w:val="00E44E45"/>
    <w:rsid w:val="00E46A81"/>
    <w:rsid w:val="00E476C0"/>
    <w:rsid w:val="00E47DBD"/>
    <w:rsid w:val="00E5009F"/>
    <w:rsid w:val="00E51137"/>
    <w:rsid w:val="00E5165C"/>
    <w:rsid w:val="00E51986"/>
    <w:rsid w:val="00E52157"/>
    <w:rsid w:val="00E53C2A"/>
    <w:rsid w:val="00E542BC"/>
    <w:rsid w:val="00E54762"/>
    <w:rsid w:val="00E5488E"/>
    <w:rsid w:val="00E55A2F"/>
    <w:rsid w:val="00E56A5F"/>
    <w:rsid w:val="00E56B87"/>
    <w:rsid w:val="00E57593"/>
    <w:rsid w:val="00E5772C"/>
    <w:rsid w:val="00E579B0"/>
    <w:rsid w:val="00E60904"/>
    <w:rsid w:val="00E62099"/>
    <w:rsid w:val="00E62738"/>
    <w:rsid w:val="00E63223"/>
    <w:rsid w:val="00E63A83"/>
    <w:rsid w:val="00E64276"/>
    <w:rsid w:val="00E64BD9"/>
    <w:rsid w:val="00E64F2E"/>
    <w:rsid w:val="00E65660"/>
    <w:rsid w:val="00E65D2F"/>
    <w:rsid w:val="00E6635E"/>
    <w:rsid w:val="00E666BF"/>
    <w:rsid w:val="00E67981"/>
    <w:rsid w:val="00E67FBF"/>
    <w:rsid w:val="00E703D8"/>
    <w:rsid w:val="00E70980"/>
    <w:rsid w:val="00E70CB3"/>
    <w:rsid w:val="00E71EE6"/>
    <w:rsid w:val="00E72EFD"/>
    <w:rsid w:val="00E75910"/>
    <w:rsid w:val="00E76F40"/>
    <w:rsid w:val="00E77F23"/>
    <w:rsid w:val="00E83366"/>
    <w:rsid w:val="00E83A07"/>
    <w:rsid w:val="00E83D01"/>
    <w:rsid w:val="00E85700"/>
    <w:rsid w:val="00E8591E"/>
    <w:rsid w:val="00E85BF9"/>
    <w:rsid w:val="00E86AC7"/>
    <w:rsid w:val="00E87097"/>
    <w:rsid w:val="00E878FE"/>
    <w:rsid w:val="00E87A37"/>
    <w:rsid w:val="00E908A1"/>
    <w:rsid w:val="00E90B94"/>
    <w:rsid w:val="00E90F9D"/>
    <w:rsid w:val="00E913B2"/>
    <w:rsid w:val="00E93504"/>
    <w:rsid w:val="00E949C3"/>
    <w:rsid w:val="00E951EF"/>
    <w:rsid w:val="00E9596E"/>
    <w:rsid w:val="00E96777"/>
    <w:rsid w:val="00EA03A8"/>
    <w:rsid w:val="00EA055F"/>
    <w:rsid w:val="00EA0D8F"/>
    <w:rsid w:val="00EA267B"/>
    <w:rsid w:val="00EA388F"/>
    <w:rsid w:val="00EA3ACD"/>
    <w:rsid w:val="00EA4397"/>
    <w:rsid w:val="00EA5352"/>
    <w:rsid w:val="00EA53E4"/>
    <w:rsid w:val="00EA5995"/>
    <w:rsid w:val="00EA66E8"/>
    <w:rsid w:val="00EA6C6C"/>
    <w:rsid w:val="00EA7B00"/>
    <w:rsid w:val="00EA7D88"/>
    <w:rsid w:val="00EB2C6C"/>
    <w:rsid w:val="00EB41C9"/>
    <w:rsid w:val="00EB59FD"/>
    <w:rsid w:val="00EC0AAF"/>
    <w:rsid w:val="00EC1661"/>
    <w:rsid w:val="00EC2D74"/>
    <w:rsid w:val="00EC373C"/>
    <w:rsid w:val="00EC48B6"/>
    <w:rsid w:val="00EC5175"/>
    <w:rsid w:val="00ED0108"/>
    <w:rsid w:val="00ED0874"/>
    <w:rsid w:val="00ED0AD1"/>
    <w:rsid w:val="00ED16C7"/>
    <w:rsid w:val="00ED2529"/>
    <w:rsid w:val="00ED25C8"/>
    <w:rsid w:val="00ED2774"/>
    <w:rsid w:val="00ED2D27"/>
    <w:rsid w:val="00ED3109"/>
    <w:rsid w:val="00ED33C7"/>
    <w:rsid w:val="00ED34DE"/>
    <w:rsid w:val="00ED39AA"/>
    <w:rsid w:val="00ED3DBB"/>
    <w:rsid w:val="00ED4A1F"/>
    <w:rsid w:val="00ED6067"/>
    <w:rsid w:val="00ED6AD2"/>
    <w:rsid w:val="00ED72A7"/>
    <w:rsid w:val="00ED77B8"/>
    <w:rsid w:val="00EE0ADC"/>
    <w:rsid w:val="00EE1349"/>
    <w:rsid w:val="00EE250A"/>
    <w:rsid w:val="00EE2F5B"/>
    <w:rsid w:val="00EE3873"/>
    <w:rsid w:val="00EE42C9"/>
    <w:rsid w:val="00EE5139"/>
    <w:rsid w:val="00EE52E7"/>
    <w:rsid w:val="00EE6754"/>
    <w:rsid w:val="00EE6E0B"/>
    <w:rsid w:val="00EE7D0B"/>
    <w:rsid w:val="00EE7D49"/>
    <w:rsid w:val="00EE7DFA"/>
    <w:rsid w:val="00EF3BB9"/>
    <w:rsid w:val="00EF3F65"/>
    <w:rsid w:val="00EF3FBF"/>
    <w:rsid w:val="00EF496F"/>
    <w:rsid w:val="00EF4C0D"/>
    <w:rsid w:val="00EF58FD"/>
    <w:rsid w:val="00EF5CED"/>
    <w:rsid w:val="00EF6100"/>
    <w:rsid w:val="00EF6B61"/>
    <w:rsid w:val="00EF7918"/>
    <w:rsid w:val="00EF7C0E"/>
    <w:rsid w:val="00F006AC"/>
    <w:rsid w:val="00F00BF0"/>
    <w:rsid w:val="00F00C25"/>
    <w:rsid w:val="00F015E4"/>
    <w:rsid w:val="00F017F7"/>
    <w:rsid w:val="00F0217A"/>
    <w:rsid w:val="00F021AF"/>
    <w:rsid w:val="00F02956"/>
    <w:rsid w:val="00F02DC4"/>
    <w:rsid w:val="00F03492"/>
    <w:rsid w:val="00F03E1E"/>
    <w:rsid w:val="00F052ED"/>
    <w:rsid w:val="00F05C92"/>
    <w:rsid w:val="00F06005"/>
    <w:rsid w:val="00F066E1"/>
    <w:rsid w:val="00F06F9B"/>
    <w:rsid w:val="00F103C8"/>
    <w:rsid w:val="00F10A81"/>
    <w:rsid w:val="00F10DF7"/>
    <w:rsid w:val="00F134A5"/>
    <w:rsid w:val="00F1515B"/>
    <w:rsid w:val="00F16B34"/>
    <w:rsid w:val="00F17247"/>
    <w:rsid w:val="00F17AEF"/>
    <w:rsid w:val="00F20ED6"/>
    <w:rsid w:val="00F2135C"/>
    <w:rsid w:val="00F21B30"/>
    <w:rsid w:val="00F21CE0"/>
    <w:rsid w:val="00F21ED5"/>
    <w:rsid w:val="00F234CD"/>
    <w:rsid w:val="00F24F75"/>
    <w:rsid w:val="00F257FE"/>
    <w:rsid w:val="00F259A9"/>
    <w:rsid w:val="00F27313"/>
    <w:rsid w:val="00F27792"/>
    <w:rsid w:val="00F30287"/>
    <w:rsid w:val="00F30598"/>
    <w:rsid w:val="00F31C91"/>
    <w:rsid w:val="00F32A9A"/>
    <w:rsid w:val="00F337E4"/>
    <w:rsid w:val="00F3443C"/>
    <w:rsid w:val="00F34514"/>
    <w:rsid w:val="00F35629"/>
    <w:rsid w:val="00F356EB"/>
    <w:rsid w:val="00F35830"/>
    <w:rsid w:val="00F3647D"/>
    <w:rsid w:val="00F369E6"/>
    <w:rsid w:val="00F3732B"/>
    <w:rsid w:val="00F37330"/>
    <w:rsid w:val="00F379BD"/>
    <w:rsid w:val="00F37B96"/>
    <w:rsid w:val="00F42D8C"/>
    <w:rsid w:val="00F43CE3"/>
    <w:rsid w:val="00F43E41"/>
    <w:rsid w:val="00F43E4D"/>
    <w:rsid w:val="00F44840"/>
    <w:rsid w:val="00F45262"/>
    <w:rsid w:val="00F45916"/>
    <w:rsid w:val="00F5056C"/>
    <w:rsid w:val="00F509B3"/>
    <w:rsid w:val="00F509C4"/>
    <w:rsid w:val="00F516BD"/>
    <w:rsid w:val="00F53214"/>
    <w:rsid w:val="00F53A58"/>
    <w:rsid w:val="00F53F1E"/>
    <w:rsid w:val="00F548A2"/>
    <w:rsid w:val="00F55631"/>
    <w:rsid w:val="00F569D2"/>
    <w:rsid w:val="00F56A1A"/>
    <w:rsid w:val="00F56E52"/>
    <w:rsid w:val="00F5760B"/>
    <w:rsid w:val="00F5789A"/>
    <w:rsid w:val="00F60023"/>
    <w:rsid w:val="00F6052D"/>
    <w:rsid w:val="00F60720"/>
    <w:rsid w:val="00F62F86"/>
    <w:rsid w:val="00F65F71"/>
    <w:rsid w:val="00F66AA1"/>
    <w:rsid w:val="00F671DB"/>
    <w:rsid w:val="00F67297"/>
    <w:rsid w:val="00F7044B"/>
    <w:rsid w:val="00F70E86"/>
    <w:rsid w:val="00F720FB"/>
    <w:rsid w:val="00F74CC9"/>
    <w:rsid w:val="00F755BE"/>
    <w:rsid w:val="00F77532"/>
    <w:rsid w:val="00F802A7"/>
    <w:rsid w:val="00F807BC"/>
    <w:rsid w:val="00F80B35"/>
    <w:rsid w:val="00F81528"/>
    <w:rsid w:val="00F82FC9"/>
    <w:rsid w:val="00F867BC"/>
    <w:rsid w:val="00F86822"/>
    <w:rsid w:val="00F87560"/>
    <w:rsid w:val="00F93931"/>
    <w:rsid w:val="00F958BF"/>
    <w:rsid w:val="00F95A82"/>
    <w:rsid w:val="00F978D5"/>
    <w:rsid w:val="00FA0FB4"/>
    <w:rsid w:val="00FA1067"/>
    <w:rsid w:val="00FA22F4"/>
    <w:rsid w:val="00FA231F"/>
    <w:rsid w:val="00FA2746"/>
    <w:rsid w:val="00FA3134"/>
    <w:rsid w:val="00FA3991"/>
    <w:rsid w:val="00FA49C7"/>
    <w:rsid w:val="00FA6771"/>
    <w:rsid w:val="00FA7C43"/>
    <w:rsid w:val="00FB216C"/>
    <w:rsid w:val="00FB254A"/>
    <w:rsid w:val="00FB26E3"/>
    <w:rsid w:val="00FB26FC"/>
    <w:rsid w:val="00FB49D1"/>
    <w:rsid w:val="00FB4F7A"/>
    <w:rsid w:val="00FB5508"/>
    <w:rsid w:val="00FB5A56"/>
    <w:rsid w:val="00FB65B8"/>
    <w:rsid w:val="00FC1027"/>
    <w:rsid w:val="00FC23D9"/>
    <w:rsid w:val="00FC2FB6"/>
    <w:rsid w:val="00FC3C77"/>
    <w:rsid w:val="00FC404F"/>
    <w:rsid w:val="00FC419E"/>
    <w:rsid w:val="00FC462D"/>
    <w:rsid w:val="00FC49AE"/>
    <w:rsid w:val="00FC4BA7"/>
    <w:rsid w:val="00FC5A1C"/>
    <w:rsid w:val="00FC6638"/>
    <w:rsid w:val="00FC6CF4"/>
    <w:rsid w:val="00FC771C"/>
    <w:rsid w:val="00FC78BD"/>
    <w:rsid w:val="00FC7C22"/>
    <w:rsid w:val="00FD0262"/>
    <w:rsid w:val="00FD0656"/>
    <w:rsid w:val="00FD0ADF"/>
    <w:rsid w:val="00FD0BCD"/>
    <w:rsid w:val="00FD1EA1"/>
    <w:rsid w:val="00FD20CF"/>
    <w:rsid w:val="00FD24A4"/>
    <w:rsid w:val="00FD2FC3"/>
    <w:rsid w:val="00FD367D"/>
    <w:rsid w:val="00FD4031"/>
    <w:rsid w:val="00FD4EBF"/>
    <w:rsid w:val="00FD6AB1"/>
    <w:rsid w:val="00FE02EF"/>
    <w:rsid w:val="00FE2327"/>
    <w:rsid w:val="00FE28DE"/>
    <w:rsid w:val="00FE3C15"/>
    <w:rsid w:val="00FE5540"/>
    <w:rsid w:val="00FE5AC8"/>
    <w:rsid w:val="00FE639F"/>
    <w:rsid w:val="00FE6A6D"/>
    <w:rsid w:val="00FF0B08"/>
    <w:rsid w:val="00FF204D"/>
    <w:rsid w:val="00FF2B2E"/>
    <w:rsid w:val="00FF316C"/>
    <w:rsid w:val="00FF34D7"/>
    <w:rsid w:val="00FF39C1"/>
    <w:rsid w:val="00FF4C4F"/>
    <w:rsid w:val="00FF5981"/>
    <w:rsid w:val="00FF6698"/>
    <w:rsid w:val="00FF7023"/>
    <w:rsid w:val="00FF7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92D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9376C8"/>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qFormat/>
    <w:rsid w:val="0045037E"/>
    <w:pPr>
      <w:ind w:left="720"/>
      <w:contextualSpacing/>
    </w:pPr>
  </w:style>
  <w:style w:type="table" w:customStyle="1" w:styleId="TableGrid0">
    <w:name w:val="TableGrid"/>
    <w:rsid w:val="007F1B2B"/>
    <w:rPr>
      <w:rFonts w:eastAsiaTheme="minorEastAsia"/>
      <w:sz w:val="22"/>
      <w:szCs w:val="22"/>
    </w:rPr>
    <w:tblPr>
      <w:tblCellMar>
        <w:top w:w="0" w:type="dxa"/>
        <w:left w:w="0" w:type="dxa"/>
        <w:bottom w:w="0" w:type="dxa"/>
        <w:right w:w="0" w:type="dxa"/>
      </w:tblCellMar>
    </w:tblPr>
  </w:style>
  <w:style w:type="character" w:styleId="Hyperlink">
    <w:name w:val="Hyperlink"/>
    <w:basedOn w:val="DefaultParagraphFont"/>
    <w:uiPriority w:val="99"/>
    <w:semiHidden/>
    <w:rsid w:val="000522EE"/>
    <w:rPr>
      <w:color w:val="0000FF" w:themeColor="hyperlink"/>
      <w:u w:val="single"/>
    </w:rPr>
  </w:style>
  <w:style w:type="character" w:styleId="UnresolvedMention">
    <w:name w:val="Unresolved Mention"/>
    <w:basedOn w:val="DefaultParagraphFont"/>
    <w:uiPriority w:val="99"/>
    <w:semiHidden/>
    <w:unhideWhenUsed/>
    <w:rsid w:val="000522EE"/>
    <w:rPr>
      <w:color w:val="605E5C"/>
      <w:shd w:val="clear" w:color="auto" w:fill="E1DFDD"/>
    </w:rPr>
  </w:style>
  <w:style w:type="character" w:customStyle="1" w:styleId="fontstyle01">
    <w:name w:val="fontstyle01"/>
    <w:basedOn w:val="DefaultParagraphFont"/>
    <w:rsid w:val="000522EE"/>
    <w:rPr>
      <w:rFonts w:ascii="TimesNewRomanPS-BoldMT" w:hAnsi="TimesNewRomanPS-BoldMT" w:hint="default"/>
      <w:b/>
      <w:bCs/>
      <w:i w:val="0"/>
      <w:iCs w:val="0"/>
      <w:color w:val="000000"/>
      <w:sz w:val="28"/>
      <w:szCs w:val="28"/>
    </w:rPr>
  </w:style>
  <w:style w:type="table" w:styleId="TableWeb3">
    <w:name w:val="Table Web 3"/>
    <w:basedOn w:val="TableNormal"/>
    <w:uiPriority w:val="99"/>
    <w:rsid w:val="007E0071"/>
    <w:pPr>
      <w:spacing w:after="160" w:line="259" w:lineRule="auto"/>
    </w:pPr>
    <w:rPr>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PlainTable1">
    <w:name w:val="Plain Table 1"/>
    <w:basedOn w:val="TableNormal"/>
    <w:uiPriority w:val="41"/>
    <w:rsid w:val="004624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24C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624C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624C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24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624C7"/>
    <w:tblPr>
      <w:tblStyleRowBandSize w:val="1"/>
      <w:tblStyleColBandSize w:val="1"/>
      <w:tblBorders>
        <w:top w:val="single" w:sz="4" w:space="0" w:color="7AAAE8" w:themeColor="accent1" w:themeTint="66"/>
        <w:left w:val="single" w:sz="4" w:space="0" w:color="7AAAE8" w:themeColor="accent1" w:themeTint="66"/>
        <w:bottom w:val="single" w:sz="4" w:space="0" w:color="7AAAE8" w:themeColor="accent1" w:themeTint="66"/>
        <w:right w:val="single" w:sz="4" w:space="0" w:color="7AAAE8" w:themeColor="accent1" w:themeTint="66"/>
        <w:insideH w:val="single" w:sz="4" w:space="0" w:color="7AAAE8" w:themeColor="accent1" w:themeTint="66"/>
        <w:insideV w:val="single" w:sz="4" w:space="0" w:color="7AAAE8" w:themeColor="accent1" w:themeTint="66"/>
      </w:tblBorders>
    </w:tblPr>
    <w:tblStylePr w:type="firstRow">
      <w:rPr>
        <w:b/>
        <w:bCs/>
      </w:rPr>
      <w:tblPr/>
      <w:tcPr>
        <w:tcBorders>
          <w:bottom w:val="single" w:sz="12" w:space="0" w:color="3880DD" w:themeColor="accent1" w:themeTint="99"/>
        </w:tcBorders>
      </w:tcPr>
    </w:tblStylePr>
    <w:tblStylePr w:type="lastRow">
      <w:rPr>
        <w:b/>
        <w:bCs/>
      </w:rPr>
      <w:tblPr/>
      <w:tcPr>
        <w:tcBorders>
          <w:top w:val="double" w:sz="2" w:space="0" w:color="3880D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624C7"/>
    <w:tblPr>
      <w:tblStyleRowBandSize w:val="1"/>
      <w:tblStyleColBandSize w:val="1"/>
      <w:tblBorders>
        <w:top w:val="single" w:sz="4" w:space="0" w:color="82FBFF" w:themeColor="accent2" w:themeTint="66"/>
        <w:left w:val="single" w:sz="4" w:space="0" w:color="82FBFF" w:themeColor="accent2" w:themeTint="66"/>
        <w:bottom w:val="single" w:sz="4" w:space="0" w:color="82FBFF" w:themeColor="accent2" w:themeTint="66"/>
        <w:right w:val="single" w:sz="4" w:space="0" w:color="82FBFF" w:themeColor="accent2" w:themeTint="66"/>
        <w:insideH w:val="single" w:sz="4" w:space="0" w:color="82FBFF" w:themeColor="accent2" w:themeTint="66"/>
        <w:insideV w:val="single" w:sz="4" w:space="0" w:color="82FBFF" w:themeColor="accent2" w:themeTint="66"/>
      </w:tblBorders>
    </w:tblPr>
    <w:tblStylePr w:type="firstRow">
      <w:rPr>
        <w:b/>
        <w:bCs/>
      </w:rPr>
      <w:tblPr/>
      <w:tcPr>
        <w:tcBorders>
          <w:bottom w:val="single" w:sz="12" w:space="0" w:color="44F9FF" w:themeColor="accent2" w:themeTint="99"/>
        </w:tcBorders>
      </w:tcPr>
    </w:tblStylePr>
    <w:tblStylePr w:type="lastRow">
      <w:rPr>
        <w:b/>
        <w:bCs/>
      </w:rPr>
      <w:tblPr/>
      <w:tcPr>
        <w:tcBorders>
          <w:top w:val="double" w:sz="2" w:space="0" w:color="44F9FF" w:themeColor="accent2"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624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624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624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406D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rsid w:val="00902F04"/>
    <w:rPr>
      <w:rFonts w:ascii="Times New Roman" w:hAnsi="Times New Roman" w:cs="Times New Roman"/>
    </w:rPr>
  </w:style>
  <w:style w:type="table" w:styleId="GridTable6Colorful">
    <w:name w:val="Grid Table 6 Colorful"/>
    <w:basedOn w:val="TableNormal"/>
    <w:uiPriority w:val="51"/>
    <w:rsid w:val="00845A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rsid w:val="00827DD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87682">
      <w:bodyDiv w:val="1"/>
      <w:marLeft w:val="0"/>
      <w:marRight w:val="0"/>
      <w:marTop w:val="0"/>
      <w:marBottom w:val="0"/>
      <w:divBdr>
        <w:top w:val="none" w:sz="0" w:space="0" w:color="auto"/>
        <w:left w:val="none" w:sz="0" w:space="0" w:color="auto"/>
        <w:bottom w:val="none" w:sz="0" w:space="0" w:color="auto"/>
        <w:right w:val="none" w:sz="0" w:space="0" w:color="auto"/>
      </w:divBdr>
    </w:div>
    <w:div w:id="117309847">
      <w:bodyDiv w:val="1"/>
      <w:marLeft w:val="0"/>
      <w:marRight w:val="0"/>
      <w:marTop w:val="0"/>
      <w:marBottom w:val="0"/>
      <w:divBdr>
        <w:top w:val="none" w:sz="0" w:space="0" w:color="auto"/>
        <w:left w:val="none" w:sz="0" w:space="0" w:color="auto"/>
        <w:bottom w:val="none" w:sz="0" w:space="0" w:color="auto"/>
        <w:right w:val="none" w:sz="0" w:space="0" w:color="auto"/>
      </w:divBdr>
    </w:div>
    <w:div w:id="170536256">
      <w:bodyDiv w:val="1"/>
      <w:marLeft w:val="0"/>
      <w:marRight w:val="0"/>
      <w:marTop w:val="0"/>
      <w:marBottom w:val="0"/>
      <w:divBdr>
        <w:top w:val="none" w:sz="0" w:space="0" w:color="auto"/>
        <w:left w:val="none" w:sz="0" w:space="0" w:color="auto"/>
        <w:bottom w:val="none" w:sz="0" w:space="0" w:color="auto"/>
        <w:right w:val="none" w:sz="0" w:space="0" w:color="auto"/>
      </w:divBdr>
      <w:divsChild>
        <w:div w:id="292488210">
          <w:marLeft w:val="-225"/>
          <w:marRight w:val="-225"/>
          <w:marTop w:val="150"/>
          <w:marBottom w:val="0"/>
          <w:divBdr>
            <w:top w:val="none" w:sz="0" w:space="0" w:color="auto"/>
            <w:left w:val="none" w:sz="0" w:space="0" w:color="auto"/>
            <w:bottom w:val="none" w:sz="0" w:space="0" w:color="auto"/>
            <w:right w:val="none" w:sz="0" w:space="0" w:color="auto"/>
          </w:divBdr>
        </w:div>
        <w:div w:id="367728832">
          <w:marLeft w:val="-225"/>
          <w:marRight w:val="-225"/>
          <w:marTop w:val="150"/>
          <w:marBottom w:val="0"/>
          <w:divBdr>
            <w:top w:val="none" w:sz="0" w:space="0" w:color="auto"/>
            <w:left w:val="none" w:sz="0" w:space="0" w:color="auto"/>
            <w:bottom w:val="none" w:sz="0" w:space="0" w:color="auto"/>
            <w:right w:val="none" w:sz="0" w:space="0" w:color="auto"/>
          </w:divBdr>
          <w:divsChild>
            <w:div w:id="796800116">
              <w:marLeft w:val="0"/>
              <w:marRight w:val="0"/>
              <w:marTop w:val="150"/>
              <w:marBottom w:val="0"/>
              <w:divBdr>
                <w:top w:val="none" w:sz="0" w:space="0" w:color="auto"/>
                <w:left w:val="none" w:sz="0" w:space="0" w:color="auto"/>
                <w:bottom w:val="none" w:sz="0" w:space="0" w:color="auto"/>
                <w:right w:val="none" w:sz="0" w:space="0" w:color="auto"/>
              </w:divBdr>
            </w:div>
            <w:div w:id="1470439500">
              <w:marLeft w:val="0"/>
              <w:marRight w:val="0"/>
              <w:marTop w:val="375"/>
              <w:marBottom w:val="375"/>
              <w:divBdr>
                <w:top w:val="none" w:sz="0" w:space="0" w:color="auto"/>
                <w:left w:val="none" w:sz="0" w:space="0" w:color="auto"/>
                <w:bottom w:val="none" w:sz="0" w:space="0" w:color="auto"/>
                <w:right w:val="none" w:sz="0" w:space="0" w:color="auto"/>
              </w:divBdr>
            </w:div>
          </w:divsChild>
        </w:div>
        <w:div w:id="69232242">
          <w:marLeft w:val="-225"/>
          <w:marRight w:val="-225"/>
          <w:marTop w:val="150"/>
          <w:marBottom w:val="0"/>
          <w:divBdr>
            <w:top w:val="none" w:sz="0" w:space="0" w:color="auto"/>
            <w:left w:val="none" w:sz="0" w:space="0" w:color="auto"/>
            <w:bottom w:val="none" w:sz="0" w:space="0" w:color="auto"/>
            <w:right w:val="none" w:sz="0" w:space="0" w:color="auto"/>
          </w:divBdr>
        </w:div>
        <w:div w:id="1225945776">
          <w:marLeft w:val="-225"/>
          <w:marRight w:val="-225"/>
          <w:marTop w:val="150"/>
          <w:marBottom w:val="0"/>
          <w:divBdr>
            <w:top w:val="none" w:sz="0" w:space="0" w:color="auto"/>
            <w:left w:val="none" w:sz="0" w:space="0" w:color="auto"/>
            <w:bottom w:val="none" w:sz="0" w:space="0" w:color="auto"/>
            <w:right w:val="none" w:sz="0" w:space="0" w:color="auto"/>
          </w:divBdr>
        </w:div>
        <w:div w:id="1914003506">
          <w:marLeft w:val="-225"/>
          <w:marRight w:val="-225"/>
          <w:marTop w:val="225"/>
          <w:marBottom w:val="0"/>
          <w:divBdr>
            <w:top w:val="none" w:sz="0" w:space="0" w:color="auto"/>
            <w:left w:val="none" w:sz="0" w:space="0" w:color="auto"/>
            <w:bottom w:val="none" w:sz="0" w:space="0" w:color="auto"/>
            <w:right w:val="none" w:sz="0" w:space="0" w:color="auto"/>
          </w:divBdr>
        </w:div>
        <w:div w:id="316767320">
          <w:marLeft w:val="-225"/>
          <w:marRight w:val="-225"/>
          <w:marTop w:val="150"/>
          <w:marBottom w:val="0"/>
          <w:divBdr>
            <w:top w:val="none" w:sz="0" w:space="0" w:color="auto"/>
            <w:left w:val="none" w:sz="0" w:space="0" w:color="auto"/>
            <w:bottom w:val="none" w:sz="0" w:space="0" w:color="auto"/>
            <w:right w:val="none" w:sz="0" w:space="0" w:color="auto"/>
          </w:divBdr>
        </w:div>
        <w:div w:id="1719889691">
          <w:marLeft w:val="-225"/>
          <w:marRight w:val="-225"/>
          <w:marTop w:val="225"/>
          <w:marBottom w:val="0"/>
          <w:divBdr>
            <w:top w:val="none" w:sz="0" w:space="0" w:color="auto"/>
            <w:left w:val="none" w:sz="0" w:space="0" w:color="auto"/>
            <w:bottom w:val="none" w:sz="0" w:space="0" w:color="auto"/>
            <w:right w:val="none" w:sz="0" w:space="0" w:color="auto"/>
          </w:divBdr>
        </w:div>
      </w:divsChild>
    </w:div>
    <w:div w:id="241959825">
      <w:bodyDiv w:val="1"/>
      <w:marLeft w:val="0"/>
      <w:marRight w:val="0"/>
      <w:marTop w:val="0"/>
      <w:marBottom w:val="0"/>
      <w:divBdr>
        <w:top w:val="none" w:sz="0" w:space="0" w:color="auto"/>
        <w:left w:val="none" w:sz="0" w:space="0" w:color="auto"/>
        <w:bottom w:val="none" w:sz="0" w:space="0" w:color="auto"/>
        <w:right w:val="none" w:sz="0" w:space="0" w:color="auto"/>
      </w:divBdr>
    </w:div>
    <w:div w:id="372536137">
      <w:bodyDiv w:val="1"/>
      <w:marLeft w:val="0"/>
      <w:marRight w:val="0"/>
      <w:marTop w:val="0"/>
      <w:marBottom w:val="0"/>
      <w:divBdr>
        <w:top w:val="none" w:sz="0" w:space="0" w:color="auto"/>
        <w:left w:val="none" w:sz="0" w:space="0" w:color="auto"/>
        <w:bottom w:val="none" w:sz="0" w:space="0" w:color="auto"/>
        <w:right w:val="none" w:sz="0" w:space="0" w:color="auto"/>
      </w:divBdr>
    </w:div>
    <w:div w:id="420838618">
      <w:bodyDiv w:val="1"/>
      <w:marLeft w:val="0"/>
      <w:marRight w:val="0"/>
      <w:marTop w:val="0"/>
      <w:marBottom w:val="0"/>
      <w:divBdr>
        <w:top w:val="none" w:sz="0" w:space="0" w:color="auto"/>
        <w:left w:val="none" w:sz="0" w:space="0" w:color="auto"/>
        <w:bottom w:val="none" w:sz="0" w:space="0" w:color="auto"/>
        <w:right w:val="none" w:sz="0" w:space="0" w:color="auto"/>
      </w:divBdr>
    </w:div>
    <w:div w:id="535392673">
      <w:bodyDiv w:val="1"/>
      <w:marLeft w:val="0"/>
      <w:marRight w:val="0"/>
      <w:marTop w:val="0"/>
      <w:marBottom w:val="0"/>
      <w:divBdr>
        <w:top w:val="none" w:sz="0" w:space="0" w:color="auto"/>
        <w:left w:val="none" w:sz="0" w:space="0" w:color="auto"/>
        <w:bottom w:val="none" w:sz="0" w:space="0" w:color="auto"/>
        <w:right w:val="none" w:sz="0" w:space="0" w:color="auto"/>
      </w:divBdr>
    </w:div>
    <w:div w:id="575631158">
      <w:bodyDiv w:val="1"/>
      <w:marLeft w:val="0"/>
      <w:marRight w:val="0"/>
      <w:marTop w:val="0"/>
      <w:marBottom w:val="0"/>
      <w:divBdr>
        <w:top w:val="none" w:sz="0" w:space="0" w:color="auto"/>
        <w:left w:val="none" w:sz="0" w:space="0" w:color="auto"/>
        <w:bottom w:val="none" w:sz="0" w:space="0" w:color="auto"/>
        <w:right w:val="none" w:sz="0" w:space="0" w:color="auto"/>
      </w:divBdr>
    </w:div>
    <w:div w:id="608009207">
      <w:bodyDiv w:val="1"/>
      <w:marLeft w:val="0"/>
      <w:marRight w:val="0"/>
      <w:marTop w:val="0"/>
      <w:marBottom w:val="0"/>
      <w:divBdr>
        <w:top w:val="none" w:sz="0" w:space="0" w:color="auto"/>
        <w:left w:val="none" w:sz="0" w:space="0" w:color="auto"/>
        <w:bottom w:val="none" w:sz="0" w:space="0" w:color="auto"/>
        <w:right w:val="none" w:sz="0" w:space="0" w:color="auto"/>
      </w:divBdr>
    </w:div>
    <w:div w:id="619532161">
      <w:bodyDiv w:val="1"/>
      <w:marLeft w:val="0"/>
      <w:marRight w:val="0"/>
      <w:marTop w:val="0"/>
      <w:marBottom w:val="0"/>
      <w:divBdr>
        <w:top w:val="none" w:sz="0" w:space="0" w:color="auto"/>
        <w:left w:val="none" w:sz="0" w:space="0" w:color="auto"/>
        <w:bottom w:val="none" w:sz="0" w:space="0" w:color="auto"/>
        <w:right w:val="none" w:sz="0" w:space="0" w:color="auto"/>
      </w:divBdr>
    </w:div>
    <w:div w:id="621351262">
      <w:bodyDiv w:val="1"/>
      <w:marLeft w:val="0"/>
      <w:marRight w:val="0"/>
      <w:marTop w:val="0"/>
      <w:marBottom w:val="0"/>
      <w:divBdr>
        <w:top w:val="none" w:sz="0" w:space="0" w:color="auto"/>
        <w:left w:val="none" w:sz="0" w:space="0" w:color="auto"/>
        <w:bottom w:val="none" w:sz="0" w:space="0" w:color="auto"/>
        <w:right w:val="none" w:sz="0" w:space="0" w:color="auto"/>
      </w:divBdr>
      <w:divsChild>
        <w:div w:id="527378471">
          <w:marLeft w:val="-225"/>
          <w:marRight w:val="-225"/>
          <w:marTop w:val="150"/>
          <w:marBottom w:val="0"/>
          <w:divBdr>
            <w:top w:val="none" w:sz="0" w:space="0" w:color="auto"/>
            <w:left w:val="none" w:sz="0" w:space="0" w:color="auto"/>
            <w:bottom w:val="none" w:sz="0" w:space="0" w:color="auto"/>
            <w:right w:val="none" w:sz="0" w:space="0" w:color="auto"/>
          </w:divBdr>
        </w:div>
        <w:div w:id="1013067413">
          <w:marLeft w:val="-225"/>
          <w:marRight w:val="-225"/>
          <w:marTop w:val="150"/>
          <w:marBottom w:val="0"/>
          <w:divBdr>
            <w:top w:val="none" w:sz="0" w:space="0" w:color="auto"/>
            <w:left w:val="none" w:sz="0" w:space="0" w:color="auto"/>
            <w:bottom w:val="none" w:sz="0" w:space="0" w:color="auto"/>
            <w:right w:val="none" w:sz="0" w:space="0" w:color="auto"/>
          </w:divBdr>
          <w:divsChild>
            <w:div w:id="1788815218">
              <w:marLeft w:val="0"/>
              <w:marRight w:val="0"/>
              <w:marTop w:val="150"/>
              <w:marBottom w:val="0"/>
              <w:divBdr>
                <w:top w:val="none" w:sz="0" w:space="0" w:color="auto"/>
                <w:left w:val="none" w:sz="0" w:space="0" w:color="auto"/>
                <w:bottom w:val="none" w:sz="0" w:space="0" w:color="auto"/>
                <w:right w:val="none" w:sz="0" w:space="0" w:color="auto"/>
              </w:divBdr>
            </w:div>
            <w:div w:id="1475878519">
              <w:marLeft w:val="0"/>
              <w:marRight w:val="0"/>
              <w:marTop w:val="375"/>
              <w:marBottom w:val="375"/>
              <w:divBdr>
                <w:top w:val="none" w:sz="0" w:space="0" w:color="auto"/>
                <w:left w:val="none" w:sz="0" w:space="0" w:color="auto"/>
                <w:bottom w:val="none" w:sz="0" w:space="0" w:color="auto"/>
                <w:right w:val="none" w:sz="0" w:space="0" w:color="auto"/>
              </w:divBdr>
            </w:div>
          </w:divsChild>
        </w:div>
        <w:div w:id="228151070">
          <w:marLeft w:val="-225"/>
          <w:marRight w:val="-225"/>
          <w:marTop w:val="150"/>
          <w:marBottom w:val="0"/>
          <w:divBdr>
            <w:top w:val="none" w:sz="0" w:space="0" w:color="auto"/>
            <w:left w:val="none" w:sz="0" w:space="0" w:color="auto"/>
            <w:bottom w:val="none" w:sz="0" w:space="0" w:color="auto"/>
            <w:right w:val="none" w:sz="0" w:space="0" w:color="auto"/>
          </w:divBdr>
        </w:div>
        <w:div w:id="1348828072">
          <w:marLeft w:val="-225"/>
          <w:marRight w:val="-225"/>
          <w:marTop w:val="150"/>
          <w:marBottom w:val="0"/>
          <w:divBdr>
            <w:top w:val="none" w:sz="0" w:space="0" w:color="auto"/>
            <w:left w:val="none" w:sz="0" w:space="0" w:color="auto"/>
            <w:bottom w:val="none" w:sz="0" w:space="0" w:color="auto"/>
            <w:right w:val="none" w:sz="0" w:space="0" w:color="auto"/>
          </w:divBdr>
        </w:div>
        <w:div w:id="2138911593">
          <w:marLeft w:val="-225"/>
          <w:marRight w:val="-225"/>
          <w:marTop w:val="225"/>
          <w:marBottom w:val="0"/>
          <w:divBdr>
            <w:top w:val="none" w:sz="0" w:space="0" w:color="auto"/>
            <w:left w:val="none" w:sz="0" w:space="0" w:color="auto"/>
            <w:bottom w:val="none" w:sz="0" w:space="0" w:color="auto"/>
            <w:right w:val="none" w:sz="0" w:space="0" w:color="auto"/>
          </w:divBdr>
        </w:div>
        <w:div w:id="1203246348">
          <w:marLeft w:val="-225"/>
          <w:marRight w:val="-225"/>
          <w:marTop w:val="150"/>
          <w:marBottom w:val="0"/>
          <w:divBdr>
            <w:top w:val="none" w:sz="0" w:space="0" w:color="auto"/>
            <w:left w:val="none" w:sz="0" w:space="0" w:color="auto"/>
            <w:bottom w:val="none" w:sz="0" w:space="0" w:color="auto"/>
            <w:right w:val="none" w:sz="0" w:space="0" w:color="auto"/>
          </w:divBdr>
        </w:div>
        <w:div w:id="1949583663">
          <w:marLeft w:val="-225"/>
          <w:marRight w:val="-225"/>
          <w:marTop w:val="225"/>
          <w:marBottom w:val="0"/>
          <w:divBdr>
            <w:top w:val="none" w:sz="0" w:space="0" w:color="auto"/>
            <w:left w:val="none" w:sz="0" w:space="0" w:color="auto"/>
            <w:bottom w:val="none" w:sz="0" w:space="0" w:color="auto"/>
            <w:right w:val="none" w:sz="0" w:space="0" w:color="auto"/>
          </w:divBdr>
        </w:div>
      </w:divsChild>
    </w:div>
    <w:div w:id="737703332">
      <w:bodyDiv w:val="1"/>
      <w:marLeft w:val="0"/>
      <w:marRight w:val="0"/>
      <w:marTop w:val="0"/>
      <w:marBottom w:val="0"/>
      <w:divBdr>
        <w:top w:val="none" w:sz="0" w:space="0" w:color="auto"/>
        <w:left w:val="none" w:sz="0" w:space="0" w:color="auto"/>
        <w:bottom w:val="none" w:sz="0" w:space="0" w:color="auto"/>
        <w:right w:val="none" w:sz="0" w:space="0" w:color="auto"/>
      </w:divBdr>
    </w:div>
    <w:div w:id="809446017">
      <w:bodyDiv w:val="1"/>
      <w:marLeft w:val="0"/>
      <w:marRight w:val="0"/>
      <w:marTop w:val="0"/>
      <w:marBottom w:val="0"/>
      <w:divBdr>
        <w:top w:val="none" w:sz="0" w:space="0" w:color="auto"/>
        <w:left w:val="none" w:sz="0" w:space="0" w:color="auto"/>
        <w:bottom w:val="none" w:sz="0" w:space="0" w:color="auto"/>
        <w:right w:val="none" w:sz="0" w:space="0" w:color="auto"/>
      </w:divBdr>
    </w:div>
    <w:div w:id="829172458">
      <w:bodyDiv w:val="1"/>
      <w:marLeft w:val="0"/>
      <w:marRight w:val="0"/>
      <w:marTop w:val="0"/>
      <w:marBottom w:val="0"/>
      <w:divBdr>
        <w:top w:val="none" w:sz="0" w:space="0" w:color="auto"/>
        <w:left w:val="none" w:sz="0" w:space="0" w:color="auto"/>
        <w:bottom w:val="none" w:sz="0" w:space="0" w:color="auto"/>
        <w:right w:val="none" w:sz="0" w:space="0" w:color="auto"/>
      </w:divBdr>
    </w:div>
    <w:div w:id="835851395">
      <w:bodyDiv w:val="1"/>
      <w:marLeft w:val="0"/>
      <w:marRight w:val="0"/>
      <w:marTop w:val="0"/>
      <w:marBottom w:val="0"/>
      <w:divBdr>
        <w:top w:val="none" w:sz="0" w:space="0" w:color="auto"/>
        <w:left w:val="none" w:sz="0" w:space="0" w:color="auto"/>
        <w:bottom w:val="none" w:sz="0" w:space="0" w:color="auto"/>
        <w:right w:val="none" w:sz="0" w:space="0" w:color="auto"/>
      </w:divBdr>
    </w:div>
    <w:div w:id="945623674">
      <w:bodyDiv w:val="1"/>
      <w:marLeft w:val="0"/>
      <w:marRight w:val="0"/>
      <w:marTop w:val="0"/>
      <w:marBottom w:val="0"/>
      <w:divBdr>
        <w:top w:val="none" w:sz="0" w:space="0" w:color="auto"/>
        <w:left w:val="none" w:sz="0" w:space="0" w:color="auto"/>
        <w:bottom w:val="none" w:sz="0" w:space="0" w:color="auto"/>
        <w:right w:val="none" w:sz="0" w:space="0" w:color="auto"/>
      </w:divBdr>
    </w:div>
    <w:div w:id="1145126316">
      <w:bodyDiv w:val="1"/>
      <w:marLeft w:val="0"/>
      <w:marRight w:val="0"/>
      <w:marTop w:val="0"/>
      <w:marBottom w:val="0"/>
      <w:divBdr>
        <w:top w:val="none" w:sz="0" w:space="0" w:color="auto"/>
        <w:left w:val="none" w:sz="0" w:space="0" w:color="auto"/>
        <w:bottom w:val="none" w:sz="0" w:space="0" w:color="auto"/>
        <w:right w:val="none" w:sz="0" w:space="0" w:color="auto"/>
      </w:divBdr>
    </w:div>
    <w:div w:id="1386761331">
      <w:bodyDiv w:val="1"/>
      <w:marLeft w:val="0"/>
      <w:marRight w:val="0"/>
      <w:marTop w:val="0"/>
      <w:marBottom w:val="0"/>
      <w:divBdr>
        <w:top w:val="none" w:sz="0" w:space="0" w:color="auto"/>
        <w:left w:val="none" w:sz="0" w:space="0" w:color="auto"/>
        <w:bottom w:val="none" w:sz="0" w:space="0" w:color="auto"/>
        <w:right w:val="none" w:sz="0" w:space="0" w:color="auto"/>
      </w:divBdr>
    </w:div>
    <w:div w:id="1455097330">
      <w:bodyDiv w:val="1"/>
      <w:marLeft w:val="0"/>
      <w:marRight w:val="0"/>
      <w:marTop w:val="0"/>
      <w:marBottom w:val="0"/>
      <w:divBdr>
        <w:top w:val="none" w:sz="0" w:space="0" w:color="auto"/>
        <w:left w:val="none" w:sz="0" w:space="0" w:color="auto"/>
        <w:bottom w:val="none" w:sz="0" w:space="0" w:color="auto"/>
        <w:right w:val="none" w:sz="0" w:space="0" w:color="auto"/>
      </w:divBdr>
      <w:divsChild>
        <w:div w:id="1790661041">
          <w:marLeft w:val="0"/>
          <w:marRight w:val="0"/>
          <w:marTop w:val="0"/>
          <w:marBottom w:val="369"/>
          <w:divBdr>
            <w:top w:val="none" w:sz="0" w:space="0" w:color="auto"/>
            <w:left w:val="none" w:sz="0" w:space="0" w:color="auto"/>
            <w:bottom w:val="none" w:sz="0" w:space="0" w:color="auto"/>
            <w:right w:val="none" w:sz="0" w:space="0" w:color="auto"/>
          </w:divBdr>
          <w:divsChild>
            <w:div w:id="221336988">
              <w:marLeft w:val="0"/>
              <w:marRight w:val="0"/>
              <w:marTop w:val="0"/>
              <w:marBottom w:val="0"/>
              <w:divBdr>
                <w:top w:val="none" w:sz="0" w:space="0" w:color="auto"/>
                <w:left w:val="none" w:sz="0" w:space="0" w:color="auto"/>
                <w:bottom w:val="none" w:sz="0" w:space="0" w:color="auto"/>
                <w:right w:val="none" w:sz="0" w:space="0" w:color="auto"/>
              </w:divBdr>
            </w:div>
          </w:divsChild>
        </w:div>
        <w:div w:id="461004621">
          <w:marLeft w:val="0"/>
          <w:marRight w:val="0"/>
          <w:marTop w:val="0"/>
          <w:marBottom w:val="369"/>
          <w:divBdr>
            <w:top w:val="none" w:sz="0" w:space="0" w:color="auto"/>
            <w:left w:val="none" w:sz="0" w:space="0" w:color="auto"/>
            <w:bottom w:val="none" w:sz="0" w:space="0" w:color="auto"/>
            <w:right w:val="none" w:sz="0" w:space="0" w:color="auto"/>
          </w:divBdr>
        </w:div>
        <w:div w:id="153956631">
          <w:marLeft w:val="0"/>
          <w:marRight w:val="0"/>
          <w:marTop w:val="0"/>
          <w:marBottom w:val="369"/>
          <w:divBdr>
            <w:top w:val="none" w:sz="0" w:space="0" w:color="auto"/>
            <w:left w:val="none" w:sz="0" w:space="0" w:color="auto"/>
            <w:bottom w:val="none" w:sz="0" w:space="0" w:color="auto"/>
            <w:right w:val="none" w:sz="0" w:space="0" w:color="auto"/>
          </w:divBdr>
          <w:divsChild>
            <w:div w:id="8305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4653">
      <w:bodyDiv w:val="1"/>
      <w:marLeft w:val="0"/>
      <w:marRight w:val="0"/>
      <w:marTop w:val="0"/>
      <w:marBottom w:val="0"/>
      <w:divBdr>
        <w:top w:val="none" w:sz="0" w:space="0" w:color="auto"/>
        <w:left w:val="none" w:sz="0" w:space="0" w:color="auto"/>
        <w:bottom w:val="none" w:sz="0" w:space="0" w:color="auto"/>
        <w:right w:val="none" w:sz="0" w:space="0" w:color="auto"/>
      </w:divBdr>
    </w:div>
    <w:div w:id="1946883308">
      <w:bodyDiv w:val="1"/>
      <w:marLeft w:val="0"/>
      <w:marRight w:val="0"/>
      <w:marTop w:val="0"/>
      <w:marBottom w:val="0"/>
      <w:divBdr>
        <w:top w:val="none" w:sz="0" w:space="0" w:color="auto"/>
        <w:left w:val="none" w:sz="0" w:space="0" w:color="auto"/>
        <w:bottom w:val="none" w:sz="0" w:space="0" w:color="auto"/>
        <w:right w:val="none" w:sz="0" w:space="0" w:color="auto"/>
      </w:divBdr>
    </w:div>
    <w:div w:id="1978801079">
      <w:bodyDiv w:val="1"/>
      <w:marLeft w:val="0"/>
      <w:marRight w:val="0"/>
      <w:marTop w:val="0"/>
      <w:marBottom w:val="0"/>
      <w:divBdr>
        <w:top w:val="none" w:sz="0" w:space="0" w:color="auto"/>
        <w:left w:val="none" w:sz="0" w:space="0" w:color="auto"/>
        <w:bottom w:val="none" w:sz="0" w:space="0" w:color="auto"/>
        <w:right w:val="none" w:sz="0" w:space="0" w:color="auto"/>
      </w:divBdr>
    </w:div>
    <w:div w:id="2100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www.mathworks.com/help/matlab/ref/imagesc.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webSettings" Target="webSettings.xml"/><Relationship Id="rId51" Type="http://schemas.openxmlformats.org/officeDocument/2006/relationships/hyperlink" Target="https://www.mathworks.com/help/vision/ref/disparity.html"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se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F50D68-4BBB-4FE8-B4ED-433529A17C92}">
  <ds:schemaRefs>
    <ds:schemaRef ds:uri="http://schemas.openxmlformats.org/officeDocument/2006/bibliography"/>
  </ds:schemaRefs>
</ds:datastoreItem>
</file>

<file path=customXml/itemProps4.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35</Pages>
  <Words>2550</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2021-10-26T19:16:00Z</dcterms:created>
  <dcterms:modified xsi:type="dcterms:W3CDTF">2021-12-14T18:47:00Z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